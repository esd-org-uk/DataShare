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671C" w:rsidRDefault="001A03A2" w:rsidP="002308D0">
      <w:r>
        <w:rPr>
          <w:noProof/>
          <w:lang w:eastAsia="en-GB"/>
        </w:rPr>
        <mc:AlternateContent>
          <mc:Choice Requires="wps">
            <w:drawing>
              <wp:anchor distT="0" distB="0" distL="114300" distR="114300" simplePos="0" relativeHeight="251639808" behindDoc="0" locked="0" layoutInCell="1" allowOverlap="1">
                <wp:simplePos x="0" y="0"/>
                <wp:positionH relativeFrom="column">
                  <wp:posOffset>425450</wp:posOffset>
                </wp:positionH>
                <wp:positionV relativeFrom="paragraph">
                  <wp:posOffset>1176655</wp:posOffset>
                </wp:positionV>
                <wp:extent cx="6629400" cy="1485900"/>
                <wp:effectExtent l="0" t="0" r="0" b="0"/>
                <wp:wrapNone/>
                <wp:docPr id="10"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85900"/>
                        </a:xfrm>
                        <a:prstGeom prst="rect">
                          <a:avLst/>
                        </a:prstGeom>
                        <a:solidFill>
                          <a:srgbClr val="80C31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A4A15" w:rsidRPr="00647329" w:rsidRDefault="008A4A15" w:rsidP="00A71614">
                            <w:pPr>
                              <w:spacing w:before="240"/>
                              <w:rPr>
                                <w:rFonts w:eastAsia="Adobe Ming Std L"/>
                                <w:bCs/>
                                <w:noProof/>
                                <w:color w:val="FFFFFF"/>
                                <w:sz w:val="64"/>
                              </w:rPr>
                            </w:pPr>
                            <w:r>
                              <w:rPr>
                                <w:rFonts w:eastAsia="Adobe Ming Std L"/>
                                <w:bCs/>
                                <w:noProof/>
                                <w:color w:val="FFFFFF"/>
                                <w:sz w:val="64"/>
                              </w:rPr>
                              <w:t>DataShare</w:t>
                            </w:r>
                          </w:p>
                          <w:p w:rsidR="008A4A15" w:rsidRPr="00647329" w:rsidRDefault="008A4A15" w:rsidP="00A71614">
                            <w:pPr>
                              <w:rPr>
                                <w:rFonts w:eastAsia="Adobe Ming Std L"/>
                                <w:bCs/>
                                <w:noProof/>
                                <w:color w:val="FFFFFF"/>
                                <w:sz w:val="64"/>
                              </w:rPr>
                            </w:pPr>
                            <w:r>
                              <w:rPr>
                                <w:rFonts w:eastAsia="Adobe Ming Std L"/>
                                <w:bCs/>
                                <w:noProof/>
                                <w:color w:val="FFFFFF"/>
                                <w:sz w:val="64"/>
                              </w:rPr>
                              <w:t>Admin User Guide</w:t>
                            </w:r>
                          </w:p>
                          <w:p w:rsidR="008A4A15" w:rsidRDefault="008A4A1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33.5pt;margin-top:92.65pt;width:522pt;height:11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" fillcolor="#80c31c" stroked="f">
                <v:textbox>
                  <w:txbxContent>
                    <w:p w:rsidR="008A4A15" w:rsidRPr="00647329" w:rsidRDefault="008A4A15" w:rsidP="00A71614">
                      <w:pPr>
                        <w:spacing w:before="240"/>
                        <w:rPr>
                          <w:rFonts w:eastAsia="Adobe Ming Std L"/>
                          <w:bCs/>
                          <w:noProof/>
                          <w:color w:val="FFFFFF"/>
                          <w:sz w:val="64"/>
                        </w:rPr>
                      </w:pPr>
                      <w:r>
                        <w:rPr>
                          <w:rFonts w:eastAsia="Adobe Ming Std L"/>
                          <w:bCs/>
                          <w:noProof/>
                          <w:color w:val="FFFFFF"/>
                          <w:sz w:val="64"/>
                        </w:rPr>
                        <w:t>DataShare</w:t>
                      </w:r>
                    </w:p>
                    <w:p w:rsidR="008A4A15" w:rsidRPr="00647329" w:rsidRDefault="008A4A15" w:rsidP="00A71614">
                      <w:pPr>
                        <w:rPr>
                          <w:rFonts w:eastAsia="Adobe Ming Std L"/>
                          <w:bCs/>
                          <w:noProof/>
                          <w:color w:val="FFFFFF"/>
                          <w:sz w:val="64"/>
                        </w:rPr>
                      </w:pPr>
                      <w:r>
                        <w:rPr>
                          <w:rFonts w:eastAsia="Adobe Ming Std L"/>
                          <w:bCs/>
                          <w:noProof/>
                          <w:color w:val="FFFFFF"/>
                          <w:sz w:val="64"/>
                        </w:rPr>
                        <w:t>Admin User Guide</w:t>
                      </w:r>
                    </w:p>
                    <w:p w:rsidR="008A4A15" w:rsidRDefault="008A4A15"/>
                  </w:txbxContent>
                </v:textbox>
              </v:shape>
            </w:pict>
          </mc:Fallback>
        </mc:AlternateContent>
      </w:r>
      <w:r>
        <w:rPr>
          <w:noProof/>
          <w:lang w:eastAsia="en-GB"/>
        </w:rPr>
        <mc:AlternateContent>
          <mc:Choice Requires="wpg">
            <w:drawing>
              <wp:anchor distT="0" distB="0" distL="114300" distR="114300" simplePos="0" relativeHeight="251638784" behindDoc="0" locked="0" layoutInCell="1" allowOverlap="1">
                <wp:simplePos x="0" y="0"/>
                <wp:positionH relativeFrom="column">
                  <wp:posOffset>-314325</wp:posOffset>
                </wp:positionH>
                <wp:positionV relativeFrom="paragraph">
                  <wp:posOffset>9264015</wp:posOffset>
                </wp:positionV>
                <wp:extent cx="4457700" cy="733425"/>
                <wp:effectExtent l="0" t="0" r="0" b="0"/>
                <wp:wrapNone/>
                <wp:docPr id="7"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7700" cy="733425"/>
                          <a:chOff x="441" y="15409"/>
                          <a:chExt cx="7020" cy="1155"/>
                        </a:xfrm>
                      </wpg:grpSpPr>
                      <wps:wsp>
                        <wps:cNvPr id="8" name="Text Box 44"/>
                        <wps:cNvSpPr txBox="1">
                          <a:spLocks noChangeArrowheads="1"/>
                        </wps:cNvSpPr>
                        <wps:spPr bwMode="auto">
                          <a:xfrm>
                            <a:off x="441" y="15664"/>
                            <a:ext cx="702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4A15" w:rsidRPr="00BD39C5" w:rsidRDefault="008A4A15" w:rsidP="00F64163">
                              <w:pPr>
                                <w:rPr>
                                  <w:color w:val="FFFFFF"/>
                                  <w:sz w:val="40"/>
                                  <w:szCs w:val="40"/>
                                </w:rPr>
                              </w:pPr>
                              <w:r w:rsidRPr="00BD39C5">
                                <w:rPr>
                                  <w:b/>
                                  <w:color w:val="FFFFFF"/>
                                  <w:sz w:val="40"/>
                                  <w:szCs w:val="40"/>
                                </w:rPr>
                                <w:t>Redbridge</w:t>
                              </w:r>
                              <w:r w:rsidRPr="00BD39C5">
                                <w:rPr>
                                  <w:color w:val="FFFFFF"/>
                                  <w:sz w:val="40"/>
                                  <w:szCs w:val="40"/>
                                </w:rPr>
                                <w:t xml:space="preserve"> </w:t>
                              </w:r>
                              <w:r>
                                <w:rPr>
                                  <w:color w:val="FFFFFF"/>
                                  <w:sz w:val="72"/>
                                  <w:szCs w:val="72"/>
                                </w:rPr>
                                <w:t xml:space="preserve">   </w:t>
                              </w:r>
                              <w:r w:rsidRPr="00BD39C5">
                                <w:rPr>
                                  <w:color w:val="FFFFFF"/>
                                  <w:sz w:val="40"/>
                                  <w:szCs w:val="40"/>
                                </w:rPr>
                                <w:t xml:space="preserve"> </w:t>
                              </w:r>
                              <w:r>
                                <w:rPr>
                                  <w:color w:val="FFFFFF"/>
                                  <w:sz w:val="40"/>
                                  <w:szCs w:val="40"/>
                                </w:rPr>
                                <w:t xml:space="preserve">  </w:t>
                              </w:r>
                              <w:r w:rsidRPr="00BD39C5">
                                <w:rPr>
                                  <w:color w:val="FFFFFF"/>
                                  <w:sz w:val="40"/>
                                  <w:szCs w:val="40"/>
                                </w:rPr>
                                <w:t>a better place to live</w:t>
                              </w:r>
                            </w:p>
                          </w:txbxContent>
                        </wps:txbx>
                        <wps:bodyPr rot="0" vert="horz" wrap="square" lIns="91440" tIns="45720" rIns="91440" bIns="45720" anchor="t" anchorCtr="0" upright="1">
                          <a:noAutofit/>
                        </wps:bodyPr>
                      </wps:wsp>
                      <wps:wsp>
                        <wps:cNvPr id="9" name="Text Box 45"/>
                        <wps:cNvSpPr txBox="1">
                          <a:spLocks noChangeArrowheads="1"/>
                        </wps:cNvSpPr>
                        <wps:spPr bwMode="auto">
                          <a:xfrm>
                            <a:off x="2241" y="15409"/>
                            <a:ext cx="1080" cy="1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4A15" w:rsidRDefault="008A4A15" w:rsidP="00F64163">
                              <w:r>
                                <w:rPr>
                                  <w:noProof/>
                                  <w:color w:val="FFFFFF"/>
                                  <w:sz w:val="72"/>
                                  <w:szCs w:val="72"/>
                                  <w:lang w:eastAsia="en-GB"/>
                                </w:rPr>
                                <w:drawing>
                                  <wp:inline distT="0" distB="0" distL="0" distR="0">
                                    <wp:extent cx="569595" cy="594995"/>
                                    <wp:effectExtent l="0" t="0" r="0" b="0"/>
                                    <wp:docPr id="5" name="Picture 5" descr="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595" cy="59499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 o:spid="_x0000_s1027" style="position:absolute;margin-left:-24.75pt;margin-top:729.45pt;width:351pt;height:57.75pt;z-index:251638784" coordorigin="441,15409" coordsize="7020,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">
                <v:shape id="Text Box 44" o:spid="_x0000_s1028" type="#_x0000_t202" style="position:absolute;left:441;top:15664;width:70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8A4A15" w:rsidRPr="00BD39C5" w:rsidRDefault="008A4A15" w:rsidP="00F64163">
                        <w:pPr>
                          <w:rPr>
                            <w:color w:val="FFFFFF"/>
                            <w:sz w:val="40"/>
                            <w:szCs w:val="40"/>
                          </w:rPr>
                        </w:pPr>
                        <w:r w:rsidRPr="00BD39C5">
                          <w:rPr>
                            <w:b/>
                            <w:color w:val="FFFFFF"/>
                            <w:sz w:val="40"/>
                            <w:szCs w:val="40"/>
                          </w:rPr>
                          <w:t>Redbridge</w:t>
                        </w:r>
                        <w:r w:rsidRPr="00BD39C5">
                          <w:rPr>
                            <w:color w:val="FFFFFF"/>
                            <w:sz w:val="40"/>
                            <w:szCs w:val="40"/>
                          </w:rPr>
                          <w:t xml:space="preserve"> </w:t>
                        </w:r>
                        <w:r>
                          <w:rPr>
                            <w:color w:val="FFFFFF"/>
                            <w:sz w:val="72"/>
                            <w:szCs w:val="72"/>
                          </w:rPr>
                          <w:t xml:space="preserve">   </w:t>
                        </w:r>
                        <w:r w:rsidRPr="00BD39C5">
                          <w:rPr>
                            <w:color w:val="FFFFFF"/>
                            <w:sz w:val="40"/>
                            <w:szCs w:val="40"/>
                          </w:rPr>
                          <w:t xml:space="preserve"> </w:t>
                        </w:r>
                        <w:r>
                          <w:rPr>
                            <w:color w:val="FFFFFF"/>
                            <w:sz w:val="40"/>
                            <w:szCs w:val="40"/>
                          </w:rPr>
                          <w:t xml:space="preserve">  </w:t>
                        </w:r>
                        <w:r w:rsidRPr="00BD39C5">
                          <w:rPr>
                            <w:color w:val="FFFFFF"/>
                            <w:sz w:val="40"/>
                            <w:szCs w:val="40"/>
                          </w:rPr>
                          <w:t>a better place to live</w:t>
                        </w:r>
                      </w:p>
                    </w:txbxContent>
                  </v:textbox>
                </v:shape>
                <v:shape id="Text Box 45" o:spid="_x0000_s1029" type="#_x0000_t202" style="position:absolute;left:2241;top:15409;width:1080;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WcMA&#10;AADaAAAADwAAAGRycy9kb3ducmV2LnhtbESPQWvCQBSE70L/w/IK3sxuxUoT3YRSETy1aKvg7ZF9&#10;JqHZtyG7mvjvu4VCj8PMfMOsi9G24ka9bxxreEoUCOLSmYYrDV+f29kLCB+QDbaOScOdPBT5w2SN&#10;mXED7+l2CJWIEPYZaqhD6DIpfVmTRZ+4jjh6F9dbDFH2lTQ9DhFuWzlXaiktNhwXauzoraby+3C1&#10;Go7vl/NpoT6qjX3uBjcqyTaVWk8fx9cViEBj+A//tXdGQwq/V+INk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c/WcMAAADaAAAADwAAAAAAAAAAAAAAAACYAgAAZHJzL2Rv&#10;d25yZXYueG1sUEsFBgAAAAAEAAQA9QAAAIgDAAAAAA==&#10;" filled="f" stroked="f">
                  <v:textbox>
                    <w:txbxContent>
                      <w:p w:rsidR="008A4A15" w:rsidRDefault="008A4A15" w:rsidP="00F64163">
                        <w:r>
                          <w:rPr>
                            <w:noProof/>
                            <w:color w:val="FFFFFF"/>
                            <w:sz w:val="72"/>
                            <w:szCs w:val="72"/>
                            <w:lang w:eastAsia="en-GB"/>
                          </w:rPr>
                          <w:drawing>
                            <wp:inline distT="0" distB="0" distL="0" distR="0">
                              <wp:extent cx="569595" cy="594995"/>
                              <wp:effectExtent l="0" t="0" r="0" b="0"/>
                              <wp:docPr id="5" name="Picture 5" descr="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595" cy="594995"/>
                                      </a:xfrm>
                                      <a:prstGeom prst="rect">
                                        <a:avLst/>
                                      </a:prstGeom>
                                      <a:noFill/>
                                      <a:ln>
                                        <a:noFill/>
                                      </a:ln>
                                    </pic:spPr>
                                  </pic:pic>
                                </a:graphicData>
                              </a:graphic>
                            </wp:inline>
                          </w:drawing>
                        </w:r>
                      </w:p>
                    </w:txbxContent>
                  </v:textbox>
                </v:shape>
              </v:group>
            </w:pict>
          </mc:Fallback>
        </mc:AlternateContent>
      </w:r>
      <w:r>
        <w:rPr>
          <w:noProof/>
          <w:lang w:eastAsia="en-GB"/>
        </w:rPr>
        <mc:AlternateContent>
          <mc:Choice Requires="wpg">
            <w:drawing>
              <wp:anchor distT="0" distB="0" distL="114300" distR="114300" simplePos="0" relativeHeight="251637760" behindDoc="0" locked="0" layoutInCell="1" allowOverlap="1">
                <wp:simplePos x="0" y="0"/>
                <wp:positionH relativeFrom="column">
                  <wp:posOffset>4654550</wp:posOffset>
                </wp:positionH>
                <wp:positionV relativeFrom="paragraph">
                  <wp:posOffset>-194945</wp:posOffset>
                </wp:positionV>
                <wp:extent cx="2400300" cy="995680"/>
                <wp:effectExtent l="0" t="0" r="0" b="0"/>
                <wp:wrapNone/>
                <wp:docPr id="3"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0300" cy="995680"/>
                          <a:chOff x="7821" y="688"/>
                          <a:chExt cx="3780" cy="1568"/>
                        </a:xfrm>
                      </wpg:grpSpPr>
                      <wps:wsp>
                        <wps:cNvPr id="4" name="Text Box 41"/>
                        <wps:cNvSpPr txBox="1">
                          <a:spLocks noChangeArrowheads="1"/>
                        </wps:cNvSpPr>
                        <wps:spPr bwMode="auto">
                          <a:xfrm>
                            <a:off x="7821" y="904"/>
                            <a:ext cx="378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4A15" w:rsidRPr="001A17BA" w:rsidRDefault="008A4A15" w:rsidP="00F64163">
                              <w:pPr>
                                <w:spacing w:after="0"/>
                                <w:rPr>
                                  <w:color w:val="FFFFFF"/>
                                </w:rPr>
                              </w:pPr>
                              <w:smartTag w:uri="urn:schemas-microsoft-com:office:smarttags" w:element="place">
                                <w:smartTag w:uri="urn:schemas-microsoft-com:office:smarttags" w:element="City">
                                  <w:r w:rsidRPr="001A17BA">
                                    <w:rPr>
                                      <w:color w:val="FFFFFF"/>
                                    </w:rPr>
                                    <w:t>London</w:t>
                                  </w:r>
                                </w:smartTag>
                              </w:smartTag>
                              <w:r w:rsidRPr="001A17BA">
                                <w:rPr>
                                  <w:color w:val="FFFFFF"/>
                                </w:rPr>
                                <w:t xml:space="preserve"> Borough of</w:t>
                              </w:r>
                            </w:p>
                            <w:p w:rsidR="008A4A15" w:rsidRPr="001A17BA" w:rsidRDefault="008A4A15" w:rsidP="00F64163">
                              <w:pPr>
                                <w:rPr>
                                  <w:b/>
                                  <w:color w:val="FFFFFF"/>
                                  <w:sz w:val="44"/>
                                  <w:szCs w:val="44"/>
                                </w:rPr>
                              </w:pPr>
                              <w:r w:rsidRPr="001A17BA">
                                <w:rPr>
                                  <w:b/>
                                  <w:color w:val="FFFFFF"/>
                                  <w:sz w:val="44"/>
                                  <w:szCs w:val="44"/>
                                </w:rPr>
                                <w:t>Redbridge</w:t>
                              </w:r>
                            </w:p>
                            <w:p w:rsidR="008A4A15" w:rsidRDefault="008A4A15" w:rsidP="00F64163"/>
                          </w:txbxContent>
                        </wps:txbx>
                        <wps:bodyPr rot="0" vert="horz" wrap="square" lIns="91440" tIns="45720" rIns="91440" bIns="45720" anchor="t" anchorCtr="0" upright="1">
                          <a:noAutofit/>
                        </wps:bodyPr>
                      </wps:wsp>
                      <wps:wsp>
                        <wps:cNvPr id="6" name="Text Box 42"/>
                        <wps:cNvSpPr txBox="1">
                          <a:spLocks noChangeArrowheads="1"/>
                        </wps:cNvSpPr>
                        <wps:spPr bwMode="auto">
                          <a:xfrm>
                            <a:off x="9837" y="688"/>
                            <a:ext cx="1430" cy="1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4A15" w:rsidRDefault="008A4A15" w:rsidP="00F64163">
                              <w:r>
                                <w:rPr>
                                  <w:noProof/>
                                  <w:color w:val="FFFFFF"/>
                                  <w:sz w:val="72"/>
                                  <w:szCs w:val="72"/>
                                  <w:lang w:eastAsia="en-GB"/>
                                </w:rPr>
                                <w:drawing>
                                  <wp:inline distT="0" distB="0" distL="0" distR="0">
                                    <wp:extent cx="724535" cy="750570"/>
                                    <wp:effectExtent l="0" t="0" r="0" b="0"/>
                                    <wp:docPr id="1" name="Picture 1" descr="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4535" cy="750570"/>
                                            </a:xfrm>
                                            <a:prstGeom prst="rect">
                                              <a:avLst/>
                                            </a:prstGeom>
                                            <a:noFill/>
                                            <a:ln>
                                              <a:noFill/>
                                            </a:ln>
                                          </pic:spPr>
                                        </pic:pic>
                                      </a:graphicData>
                                    </a:graphic>
                                  </wp:inline>
                                </w:drawing>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40" o:spid="_x0000_s1030" style="position:absolute;margin-left:366.5pt;margin-top:-15.35pt;width:189pt;height:78.4pt;z-index:251637760" coordorigin="7821,688" coordsize="3780,1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">
                <v:shape id="Text Box 41" o:spid="_x0000_s1031" type="#_x0000_t202" style="position:absolute;left:7821;top:904;width:378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w:txbxContent>
                      <w:p w:rsidR="008A4A15" w:rsidRPr="001A17BA" w:rsidRDefault="008A4A15" w:rsidP="00F64163">
                        <w:pPr>
                          <w:spacing w:after="0"/>
                          <w:rPr>
                            <w:color w:val="FFFFFF"/>
                          </w:rPr>
                        </w:pPr>
                        <w:smartTag w:uri="urn:schemas-microsoft-com:office:smarttags" w:element="place">
                          <w:smartTag w:uri="urn:schemas-microsoft-com:office:smarttags" w:element="City">
                            <w:r w:rsidRPr="001A17BA">
                              <w:rPr>
                                <w:color w:val="FFFFFF"/>
                              </w:rPr>
                              <w:t>London</w:t>
                            </w:r>
                          </w:smartTag>
                        </w:smartTag>
                        <w:r w:rsidRPr="001A17BA">
                          <w:rPr>
                            <w:color w:val="FFFFFF"/>
                          </w:rPr>
                          <w:t xml:space="preserve"> Borough of</w:t>
                        </w:r>
                      </w:p>
                      <w:p w:rsidR="008A4A15" w:rsidRPr="001A17BA" w:rsidRDefault="008A4A15" w:rsidP="00F64163">
                        <w:pPr>
                          <w:rPr>
                            <w:b/>
                            <w:color w:val="FFFFFF"/>
                            <w:sz w:val="44"/>
                            <w:szCs w:val="44"/>
                          </w:rPr>
                        </w:pPr>
                        <w:r w:rsidRPr="001A17BA">
                          <w:rPr>
                            <w:b/>
                            <w:color w:val="FFFFFF"/>
                            <w:sz w:val="44"/>
                            <w:szCs w:val="44"/>
                          </w:rPr>
                          <w:t>Redbridge</w:t>
                        </w:r>
                      </w:p>
                      <w:p w:rsidR="008A4A15" w:rsidRDefault="008A4A15" w:rsidP="00F64163"/>
                    </w:txbxContent>
                  </v:textbox>
                </v:shape>
                <v:shape id="Text Box 42" o:spid="_x0000_s1032" type="#_x0000_t202" style="position:absolute;left:9837;top:688;width:1430;height:15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x9BsIA&#10;AADaAAAADwAAAGRycy9kb3ducmV2LnhtbESP3YrCMBSE7wXfIRzBO00VFbdrFPEH9k7X3Qc4NMem&#10;tjkpTdS6T28EYS+HmfmGWaxaW4kbNb5wrGA0TEAQZ04XnCv4/dkP5iB8QNZYOSYFD/KwWnY7C0y1&#10;u/M33U4hFxHCPkUFJoQ6ldJnhiz6oauJo3d2jcUQZZNL3eA9wm0lx0kykxYLjgsGa9oYysrT1SqY&#10;J/ZQlh/jo7eTv9HUbLZuV1+U6vfa9SeIQG34D7/bX1rBDF5X4g2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TH0GwgAAANoAAAAPAAAAAAAAAAAAAAAAAJgCAABkcnMvZG93&#10;bnJldi54bWxQSwUGAAAAAAQABAD1AAAAhwMAAAAA&#10;" filled="f" stroked="f">
                  <v:textbox style="mso-fit-shape-to-text:t">
                    <w:txbxContent>
                      <w:p w:rsidR="008A4A15" w:rsidRDefault="008A4A15" w:rsidP="00F64163">
                        <w:r>
                          <w:rPr>
                            <w:noProof/>
                            <w:color w:val="FFFFFF"/>
                            <w:sz w:val="72"/>
                            <w:szCs w:val="72"/>
                            <w:lang w:eastAsia="en-GB"/>
                          </w:rPr>
                          <w:drawing>
                            <wp:inline distT="0" distB="0" distL="0" distR="0">
                              <wp:extent cx="724535" cy="750570"/>
                              <wp:effectExtent l="0" t="0" r="0" b="0"/>
                              <wp:docPr id="1" name="Picture 1" descr="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4535" cy="750570"/>
                                      </a:xfrm>
                                      <a:prstGeom prst="rect">
                                        <a:avLst/>
                                      </a:prstGeom>
                                      <a:noFill/>
                                      <a:ln>
                                        <a:noFill/>
                                      </a:ln>
                                    </pic:spPr>
                                  </pic:pic>
                                </a:graphicData>
                              </a:graphic>
                            </wp:inline>
                          </w:drawing>
                        </w:r>
                      </w:p>
                    </w:txbxContent>
                  </v:textbox>
                </v:shape>
              </v:group>
            </w:pict>
          </mc:Fallback>
        </mc:AlternateContent>
      </w:r>
      <w:r>
        <w:rPr>
          <w:noProof/>
          <w:lang w:eastAsia="en-GB"/>
        </w:rPr>
        <w:drawing>
          <wp:anchor distT="0" distB="0" distL="114300" distR="114300" simplePos="0" relativeHeight="251636736" behindDoc="1" locked="0" layoutInCell="1" allowOverlap="1">
            <wp:simplePos x="0" y="0"/>
            <wp:positionH relativeFrom="column">
              <wp:posOffset>-603250</wp:posOffset>
            </wp:positionH>
            <wp:positionV relativeFrom="paragraph">
              <wp:posOffset>-652145</wp:posOffset>
            </wp:positionV>
            <wp:extent cx="7704455" cy="10858500"/>
            <wp:effectExtent l="0" t="0" r="0" b="0"/>
            <wp:wrapNone/>
            <wp:docPr id="39" name="Picture 39" descr="shortSh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hortSha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04455" cy="10858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35712" behindDoc="0" locked="1" layoutInCell="1" allowOverlap="1">
                <wp:simplePos x="0" y="0"/>
                <wp:positionH relativeFrom="column">
                  <wp:posOffset>4742815</wp:posOffset>
                </wp:positionH>
                <wp:positionV relativeFrom="paragraph">
                  <wp:posOffset>9416415</wp:posOffset>
                </wp:positionV>
                <wp:extent cx="2032635" cy="513715"/>
                <wp:effectExtent l="0" t="0" r="0" b="0"/>
                <wp:wrapNone/>
                <wp:docPr id="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635" cy="513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4A15" w:rsidRPr="00F64163" w:rsidRDefault="008A4A15" w:rsidP="00C74D44">
                            <w:pPr>
                              <w:pStyle w:val="DateorVersion"/>
                              <w:spacing w:after="0"/>
                              <w:jc w:val="right"/>
                              <w:rPr>
                                <w:color w:val="FFFFFF"/>
                                <w:sz w:val="40"/>
                                <w:lang w:val="en-US"/>
                              </w:rPr>
                            </w:pPr>
                            <w:r>
                              <w:rPr>
                                <w:color w:val="FFFFFF"/>
                                <w:sz w:val="40"/>
                                <w:lang w:val="en-US"/>
                              </w:rPr>
                              <w:t>v1.5</w:t>
                            </w:r>
                          </w:p>
                          <w:p w:rsidR="008A4A15" w:rsidRPr="006C0057" w:rsidRDefault="008A4A15" w:rsidP="00C74D44">
                            <w:pPr>
                              <w:spacing w:after="0"/>
                              <w:jc w:val="right"/>
                              <w:rPr>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33" type="#_x0000_t202" style="position:absolute;margin-left:373.45pt;margin-top:741.45pt;width:160.05pt;height:40.4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" filled="f" stroked="f">
                <v:textbox>
                  <w:txbxContent>
                    <w:p w:rsidR="008A4A15" w:rsidRPr="00F64163" w:rsidRDefault="008A4A15" w:rsidP="00C74D44">
                      <w:pPr>
                        <w:pStyle w:val="DateorVersion"/>
                        <w:spacing w:after="0"/>
                        <w:jc w:val="right"/>
                        <w:rPr>
                          <w:color w:val="FFFFFF"/>
                          <w:sz w:val="40"/>
                          <w:lang w:val="en-US"/>
                        </w:rPr>
                      </w:pPr>
                      <w:r>
                        <w:rPr>
                          <w:color w:val="FFFFFF"/>
                          <w:sz w:val="40"/>
                          <w:lang w:val="en-US"/>
                        </w:rPr>
                        <w:t>v1.5</w:t>
                      </w:r>
                    </w:p>
                    <w:p w:rsidR="008A4A15" w:rsidRPr="006C0057" w:rsidRDefault="008A4A15" w:rsidP="00C74D44">
                      <w:pPr>
                        <w:spacing w:after="0"/>
                        <w:jc w:val="right"/>
                        <w:rPr>
                          <w:sz w:val="28"/>
                        </w:rPr>
                      </w:pPr>
                    </w:p>
                  </w:txbxContent>
                </v:textbox>
                <w10:anchorlock/>
              </v:shape>
            </w:pict>
          </mc:Fallback>
        </mc:AlternateContent>
      </w:r>
    </w:p>
    <w:p w:rsidR="000676F5" w:rsidRDefault="000676F5" w:rsidP="00657CA6">
      <w:pPr>
        <w:pStyle w:val="Heading1"/>
        <w:tabs>
          <w:tab w:val="right" w:pos="10206"/>
        </w:tabs>
        <w:sectPr w:rsidR="000676F5" w:rsidSect="00657CA6">
          <w:headerReference w:type="even" r:id="rId12"/>
          <w:headerReference w:type="default" r:id="rId13"/>
          <w:footerReference w:type="even" r:id="rId14"/>
          <w:footerReference w:type="default" r:id="rId15"/>
          <w:footerReference w:type="first" r:id="rId16"/>
          <w:pgSz w:w="11909" w:h="16834" w:code="9"/>
          <w:pgMar w:top="851" w:right="851" w:bottom="1134" w:left="851" w:header="425" w:footer="567" w:gutter="0"/>
          <w:cols w:space="720"/>
          <w:titlePg/>
        </w:sectPr>
      </w:pPr>
    </w:p>
    <w:p w:rsidR="005D603D" w:rsidRDefault="005D603D">
      <w:pPr>
        <w:pStyle w:val="TOCHeading"/>
      </w:pPr>
      <w:r>
        <w:lastRenderedPageBreak/>
        <w:t>Contents</w:t>
      </w:r>
    </w:p>
    <w:p w:rsidR="008A4A15" w:rsidRDefault="005D603D">
      <w:pPr>
        <w:pStyle w:val="TOC1"/>
        <w:rPr>
          <w:rFonts w:asciiTheme="minorHAnsi" w:eastAsiaTheme="minorEastAsia" w:hAnsiTheme="minorHAnsi" w:cstheme="minorBidi"/>
          <w:b w:val="0"/>
          <w:sz w:val="22"/>
          <w:szCs w:val="22"/>
          <w:lang w:eastAsia="en-GB"/>
        </w:rPr>
      </w:pPr>
      <w:r>
        <w:fldChar w:fldCharType="begin"/>
      </w:r>
      <w:r w:rsidR="00762182">
        <w:instrText xml:space="preserve"> TOC \o "1-3</w:instrText>
      </w:r>
      <w:r>
        <w:instrText xml:space="preserve">" \h \z \u </w:instrText>
      </w:r>
      <w:r>
        <w:fldChar w:fldCharType="separate"/>
      </w:r>
      <w:hyperlink w:anchor="_Toc401837247" w:history="1">
        <w:r w:rsidR="008A4A15" w:rsidRPr="00F34767">
          <w:rPr>
            <w:rStyle w:val="Hyperlink"/>
            <w:kern w:val="16"/>
          </w:rPr>
          <w:t>Introduction</w:t>
        </w:r>
        <w:r w:rsidR="008A4A15">
          <w:rPr>
            <w:webHidden/>
          </w:rPr>
          <w:tab/>
        </w:r>
        <w:r w:rsidR="008A4A15">
          <w:rPr>
            <w:webHidden/>
          </w:rPr>
          <w:fldChar w:fldCharType="begin"/>
        </w:r>
        <w:r w:rsidR="008A4A15">
          <w:rPr>
            <w:webHidden/>
          </w:rPr>
          <w:instrText xml:space="preserve"> PAGEREF _Toc401837247 \h </w:instrText>
        </w:r>
        <w:r w:rsidR="008A4A15">
          <w:rPr>
            <w:webHidden/>
          </w:rPr>
        </w:r>
        <w:r w:rsidR="008A4A15">
          <w:rPr>
            <w:webHidden/>
          </w:rPr>
          <w:fldChar w:fldCharType="separate"/>
        </w:r>
        <w:r w:rsidR="008A4A15">
          <w:rPr>
            <w:webHidden/>
          </w:rPr>
          <w:t>3</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48" w:history="1">
        <w:r w:rsidR="008A4A15" w:rsidRPr="00F34767">
          <w:rPr>
            <w:rStyle w:val="Hyperlink"/>
          </w:rPr>
          <w:t>Terminology</w:t>
        </w:r>
        <w:r w:rsidR="008A4A15">
          <w:rPr>
            <w:webHidden/>
          </w:rPr>
          <w:tab/>
        </w:r>
        <w:r w:rsidR="008A4A15">
          <w:rPr>
            <w:webHidden/>
          </w:rPr>
          <w:fldChar w:fldCharType="begin"/>
        </w:r>
        <w:r w:rsidR="008A4A15">
          <w:rPr>
            <w:webHidden/>
          </w:rPr>
          <w:instrText xml:space="preserve"> PAGEREF _Toc401837248 \h </w:instrText>
        </w:r>
        <w:r w:rsidR="008A4A15">
          <w:rPr>
            <w:webHidden/>
          </w:rPr>
        </w:r>
        <w:r w:rsidR="008A4A15">
          <w:rPr>
            <w:webHidden/>
          </w:rPr>
          <w:fldChar w:fldCharType="separate"/>
        </w:r>
        <w:r w:rsidR="008A4A15">
          <w:rPr>
            <w:webHidden/>
          </w:rPr>
          <w:t>3</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49" w:history="1">
        <w:r w:rsidR="008A4A15" w:rsidRPr="00F34767">
          <w:rPr>
            <w:rStyle w:val="Hyperlink"/>
          </w:rPr>
          <w:t>Conventions</w:t>
        </w:r>
        <w:r w:rsidR="008A4A15">
          <w:rPr>
            <w:webHidden/>
          </w:rPr>
          <w:tab/>
        </w:r>
        <w:r w:rsidR="008A4A15">
          <w:rPr>
            <w:webHidden/>
          </w:rPr>
          <w:fldChar w:fldCharType="begin"/>
        </w:r>
        <w:r w:rsidR="008A4A15">
          <w:rPr>
            <w:webHidden/>
          </w:rPr>
          <w:instrText xml:space="preserve"> PAGEREF _Toc401837249 \h </w:instrText>
        </w:r>
        <w:r w:rsidR="008A4A15">
          <w:rPr>
            <w:webHidden/>
          </w:rPr>
        </w:r>
        <w:r w:rsidR="008A4A15">
          <w:rPr>
            <w:webHidden/>
          </w:rPr>
          <w:fldChar w:fldCharType="separate"/>
        </w:r>
        <w:r w:rsidR="008A4A15">
          <w:rPr>
            <w:webHidden/>
          </w:rPr>
          <w:t>3</w:t>
        </w:r>
        <w:r w:rsidR="008A4A15">
          <w:rPr>
            <w:webHidden/>
          </w:rPr>
          <w:fldChar w:fldCharType="end"/>
        </w:r>
      </w:hyperlink>
    </w:p>
    <w:p w:rsidR="008A4A15" w:rsidRDefault="00A26969">
      <w:pPr>
        <w:pStyle w:val="TOC1"/>
        <w:rPr>
          <w:rFonts w:asciiTheme="minorHAnsi" w:eastAsiaTheme="minorEastAsia" w:hAnsiTheme="minorHAnsi" w:cstheme="minorBidi"/>
          <w:b w:val="0"/>
          <w:sz w:val="22"/>
          <w:szCs w:val="22"/>
          <w:lang w:eastAsia="en-GB"/>
        </w:rPr>
      </w:pPr>
      <w:hyperlink w:anchor="_Toc401837250" w:history="1">
        <w:r w:rsidR="008A4A15" w:rsidRPr="00F34767">
          <w:rPr>
            <w:rStyle w:val="Hyperlink"/>
          </w:rPr>
          <w:t>Accessing the admin area</w:t>
        </w:r>
        <w:r w:rsidR="008A4A15">
          <w:rPr>
            <w:webHidden/>
          </w:rPr>
          <w:tab/>
        </w:r>
        <w:r w:rsidR="008A4A15">
          <w:rPr>
            <w:webHidden/>
          </w:rPr>
          <w:fldChar w:fldCharType="begin"/>
        </w:r>
        <w:r w:rsidR="008A4A15">
          <w:rPr>
            <w:webHidden/>
          </w:rPr>
          <w:instrText xml:space="preserve"> PAGEREF _Toc401837250 \h </w:instrText>
        </w:r>
        <w:r w:rsidR="008A4A15">
          <w:rPr>
            <w:webHidden/>
          </w:rPr>
        </w:r>
        <w:r w:rsidR="008A4A15">
          <w:rPr>
            <w:webHidden/>
          </w:rPr>
          <w:fldChar w:fldCharType="separate"/>
        </w:r>
        <w:r w:rsidR="008A4A15">
          <w:rPr>
            <w:webHidden/>
          </w:rPr>
          <w:t>4</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51" w:history="1">
        <w:r w:rsidR="008A4A15" w:rsidRPr="00F34767">
          <w:rPr>
            <w:rStyle w:val="Hyperlink"/>
          </w:rPr>
          <w:t>The admin menu</w:t>
        </w:r>
        <w:r w:rsidR="008A4A15">
          <w:rPr>
            <w:webHidden/>
          </w:rPr>
          <w:tab/>
        </w:r>
        <w:r w:rsidR="008A4A15">
          <w:rPr>
            <w:webHidden/>
          </w:rPr>
          <w:fldChar w:fldCharType="begin"/>
        </w:r>
        <w:r w:rsidR="008A4A15">
          <w:rPr>
            <w:webHidden/>
          </w:rPr>
          <w:instrText xml:space="preserve"> PAGEREF _Toc401837251 \h </w:instrText>
        </w:r>
        <w:r w:rsidR="008A4A15">
          <w:rPr>
            <w:webHidden/>
          </w:rPr>
        </w:r>
        <w:r w:rsidR="008A4A15">
          <w:rPr>
            <w:webHidden/>
          </w:rPr>
          <w:fldChar w:fldCharType="separate"/>
        </w:r>
        <w:r w:rsidR="008A4A15">
          <w:rPr>
            <w:webHidden/>
          </w:rPr>
          <w:t>5</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52" w:history="1">
        <w:r w:rsidR="008A4A15" w:rsidRPr="00F34767">
          <w:rPr>
            <w:rStyle w:val="Hyperlink"/>
          </w:rPr>
          <w:t>Changing your password</w:t>
        </w:r>
        <w:r w:rsidR="008A4A15">
          <w:rPr>
            <w:webHidden/>
          </w:rPr>
          <w:tab/>
        </w:r>
        <w:r w:rsidR="008A4A15">
          <w:rPr>
            <w:webHidden/>
          </w:rPr>
          <w:fldChar w:fldCharType="begin"/>
        </w:r>
        <w:r w:rsidR="008A4A15">
          <w:rPr>
            <w:webHidden/>
          </w:rPr>
          <w:instrText xml:space="preserve"> PAGEREF _Toc401837252 \h </w:instrText>
        </w:r>
        <w:r w:rsidR="008A4A15">
          <w:rPr>
            <w:webHidden/>
          </w:rPr>
        </w:r>
        <w:r w:rsidR="008A4A15">
          <w:rPr>
            <w:webHidden/>
          </w:rPr>
          <w:fldChar w:fldCharType="separate"/>
        </w:r>
        <w:r w:rsidR="008A4A15">
          <w:rPr>
            <w:webHidden/>
          </w:rPr>
          <w:t>6</w:t>
        </w:r>
        <w:r w:rsidR="008A4A15">
          <w:rPr>
            <w:webHidden/>
          </w:rPr>
          <w:fldChar w:fldCharType="end"/>
        </w:r>
      </w:hyperlink>
    </w:p>
    <w:p w:rsidR="008A4A15" w:rsidRDefault="00A26969">
      <w:pPr>
        <w:pStyle w:val="TOC1"/>
        <w:rPr>
          <w:rFonts w:asciiTheme="minorHAnsi" w:eastAsiaTheme="minorEastAsia" w:hAnsiTheme="minorHAnsi" w:cstheme="minorBidi"/>
          <w:b w:val="0"/>
          <w:sz w:val="22"/>
          <w:szCs w:val="22"/>
          <w:lang w:eastAsia="en-GB"/>
        </w:rPr>
      </w:pPr>
      <w:hyperlink w:anchor="_Toc401837253" w:history="1">
        <w:r w:rsidR="008A4A15" w:rsidRPr="00F34767">
          <w:rPr>
            <w:rStyle w:val="Hyperlink"/>
          </w:rPr>
          <w:t>DataShare administrators</w:t>
        </w:r>
        <w:r w:rsidR="008A4A15">
          <w:rPr>
            <w:webHidden/>
          </w:rPr>
          <w:tab/>
        </w:r>
        <w:r w:rsidR="008A4A15">
          <w:rPr>
            <w:webHidden/>
          </w:rPr>
          <w:fldChar w:fldCharType="begin"/>
        </w:r>
        <w:r w:rsidR="008A4A15">
          <w:rPr>
            <w:webHidden/>
          </w:rPr>
          <w:instrText xml:space="preserve"> PAGEREF _Toc401837253 \h </w:instrText>
        </w:r>
        <w:r w:rsidR="008A4A15">
          <w:rPr>
            <w:webHidden/>
          </w:rPr>
        </w:r>
        <w:r w:rsidR="008A4A15">
          <w:rPr>
            <w:webHidden/>
          </w:rPr>
          <w:fldChar w:fldCharType="separate"/>
        </w:r>
        <w:r w:rsidR="008A4A15">
          <w:rPr>
            <w:webHidden/>
          </w:rPr>
          <w:t>7</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54" w:history="1">
        <w:r w:rsidR="008A4A15" w:rsidRPr="00F34767">
          <w:rPr>
            <w:rStyle w:val="Hyperlink"/>
          </w:rPr>
          <w:t>Creating administrators</w:t>
        </w:r>
        <w:r w:rsidR="008A4A15">
          <w:rPr>
            <w:webHidden/>
          </w:rPr>
          <w:tab/>
        </w:r>
        <w:r w:rsidR="008A4A15">
          <w:rPr>
            <w:webHidden/>
          </w:rPr>
          <w:fldChar w:fldCharType="begin"/>
        </w:r>
        <w:r w:rsidR="008A4A15">
          <w:rPr>
            <w:webHidden/>
          </w:rPr>
          <w:instrText xml:space="preserve"> PAGEREF _Toc401837254 \h </w:instrText>
        </w:r>
        <w:r w:rsidR="008A4A15">
          <w:rPr>
            <w:webHidden/>
          </w:rPr>
        </w:r>
        <w:r w:rsidR="008A4A15">
          <w:rPr>
            <w:webHidden/>
          </w:rPr>
          <w:fldChar w:fldCharType="separate"/>
        </w:r>
        <w:r w:rsidR="008A4A15">
          <w:rPr>
            <w:webHidden/>
          </w:rPr>
          <w:t>8</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55" w:history="1">
        <w:r w:rsidR="008A4A15" w:rsidRPr="00F34767">
          <w:rPr>
            <w:rStyle w:val="Hyperlink"/>
          </w:rPr>
          <w:t>Editing administrators</w:t>
        </w:r>
        <w:r w:rsidR="008A4A15">
          <w:rPr>
            <w:webHidden/>
          </w:rPr>
          <w:tab/>
        </w:r>
        <w:r w:rsidR="008A4A15">
          <w:rPr>
            <w:webHidden/>
          </w:rPr>
          <w:fldChar w:fldCharType="begin"/>
        </w:r>
        <w:r w:rsidR="008A4A15">
          <w:rPr>
            <w:webHidden/>
          </w:rPr>
          <w:instrText xml:space="preserve"> PAGEREF _Toc401837255 \h </w:instrText>
        </w:r>
        <w:r w:rsidR="008A4A15">
          <w:rPr>
            <w:webHidden/>
          </w:rPr>
        </w:r>
        <w:r w:rsidR="008A4A15">
          <w:rPr>
            <w:webHidden/>
          </w:rPr>
          <w:fldChar w:fldCharType="separate"/>
        </w:r>
        <w:r w:rsidR="008A4A15">
          <w:rPr>
            <w:webHidden/>
          </w:rPr>
          <w:t>9</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56" w:history="1">
        <w:r w:rsidR="008A4A15" w:rsidRPr="00F34767">
          <w:rPr>
            <w:rStyle w:val="Hyperlink"/>
          </w:rPr>
          <w:t>Removing administrators</w:t>
        </w:r>
        <w:r w:rsidR="008A4A15">
          <w:rPr>
            <w:webHidden/>
          </w:rPr>
          <w:tab/>
        </w:r>
        <w:r w:rsidR="008A4A15">
          <w:rPr>
            <w:webHidden/>
          </w:rPr>
          <w:fldChar w:fldCharType="begin"/>
        </w:r>
        <w:r w:rsidR="008A4A15">
          <w:rPr>
            <w:webHidden/>
          </w:rPr>
          <w:instrText xml:space="preserve"> PAGEREF _Toc401837256 \h </w:instrText>
        </w:r>
        <w:r w:rsidR="008A4A15">
          <w:rPr>
            <w:webHidden/>
          </w:rPr>
        </w:r>
        <w:r w:rsidR="008A4A15">
          <w:rPr>
            <w:webHidden/>
          </w:rPr>
          <w:fldChar w:fldCharType="separate"/>
        </w:r>
        <w:r w:rsidR="008A4A15">
          <w:rPr>
            <w:webHidden/>
          </w:rPr>
          <w:t>10</w:t>
        </w:r>
        <w:r w:rsidR="008A4A15">
          <w:rPr>
            <w:webHidden/>
          </w:rPr>
          <w:fldChar w:fldCharType="end"/>
        </w:r>
      </w:hyperlink>
    </w:p>
    <w:p w:rsidR="008A4A15" w:rsidRDefault="00A26969">
      <w:pPr>
        <w:pStyle w:val="TOC1"/>
        <w:rPr>
          <w:rFonts w:asciiTheme="minorHAnsi" w:eastAsiaTheme="minorEastAsia" w:hAnsiTheme="minorHAnsi" w:cstheme="minorBidi"/>
          <w:b w:val="0"/>
          <w:sz w:val="22"/>
          <w:szCs w:val="22"/>
          <w:lang w:eastAsia="en-GB"/>
        </w:rPr>
      </w:pPr>
      <w:hyperlink w:anchor="_Toc401837257" w:history="1">
        <w:r w:rsidR="008A4A15" w:rsidRPr="00F34767">
          <w:rPr>
            <w:rStyle w:val="Hyperlink"/>
          </w:rPr>
          <w:t>DataShare configuration settings</w:t>
        </w:r>
        <w:r w:rsidR="008A4A15">
          <w:rPr>
            <w:webHidden/>
          </w:rPr>
          <w:tab/>
        </w:r>
        <w:r w:rsidR="008A4A15">
          <w:rPr>
            <w:webHidden/>
          </w:rPr>
          <w:fldChar w:fldCharType="begin"/>
        </w:r>
        <w:r w:rsidR="008A4A15">
          <w:rPr>
            <w:webHidden/>
          </w:rPr>
          <w:instrText xml:space="preserve"> PAGEREF _Toc401837257 \h </w:instrText>
        </w:r>
        <w:r w:rsidR="008A4A15">
          <w:rPr>
            <w:webHidden/>
          </w:rPr>
        </w:r>
        <w:r w:rsidR="008A4A15">
          <w:rPr>
            <w:webHidden/>
          </w:rPr>
          <w:fldChar w:fldCharType="separate"/>
        </w:r>
        <w:r w:rsidR="008A4A15">
          <w:rPr>
            <w:webHidden/>
          </w:rPr>
          <w:t>11</w:t>
        </w:r>
        <w:r w:rsidR="008A4A15">
          <w:rPr>
            <w:webHidden/>
          </w:rPr>
          <w:fldChar w:fldCharType="end"/>
        </w:r>
      </w:hyperlink>
    </w:p>
    <w:p w:rsidR="008A4A15" w:rsidRDefault="00A26969">
      <w:pPr>
        <w:pStyle w:val="TOC1"/>
        <w:rPr>
          <w:rFonts w:asciiTheme="minorHAnsi" w:eastAsiaTheme="minorEastAsia" w:hAnsiTheme="minorHAnsi" w:cstheme="minorBidi"/>
          <w:b w:val="0"/>
          <w:sz w:val="22"/>
          <w:szCs w:val="22"/>
          <w:lang w:eastAsia="en-GB"/>
        </w:rPr>
      </w:pPr>
      <w:hyperlink w:anchor="_Toc401837258" w:history="1">
        <w:r w:rsidR="008A4A15" w:rsidRPr="00F34767">
          <w:rPr>
            <w:rStyle w:val="Hyperlink"/>
          </w:rPr>
          <w:t>Managing schemas</w:t>
        </w:r>
        <w:r w:rsidR="008A4A15">
          <w:rPr>
            <w:webHidden/>
          </w:rPr>
          <w:tab/>
        </w:r>
        <w:r w:rsidR="008A4A15">
          <w:rPr>
            <w:webHidden/>
          </w:rPr>
          <w:fldChar w:fldCharType="begin"/>
        </w:r>
        <w:r w:rsidR="008A4A15">
          <w:rPr>
            <w:webHidden/>
          </w:rPr>
          <w:instrText xml:space="preserve"> PAGEREF _Toc401837258 \h </w:instrText>
        </w:r>
        <w:r w:rsidR="008A4A15">
          <w:rPr>
            <w:webHidden/>
          </w:rPr>
        </w:r>
        <w:r w:rsidR="008A4A15">
          <w:rPr>
            <w:webHidden/>
          </w:rPr>
          <w:fldChar w:fldCharType="separate"/>
        </w:r>
        <w:r w:rsidR="008A4A15">
          <w:rPr>
            <w:webHidden/>
          </w:rPr>
          <w:t>13</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59" w:history="1">
        <w:r w:rsidR="008A4A15" w:rsidRPr="00F34767">
          <w:rPr>
            <w:rStyle w:val="Hyperlink"/>
          </w:rPr>
          <w:t>Creating a schema</w:t>
        </w:r>
        <w:r w:rsidR="008A4A15">
          <w:rPr>
            <w:webHidden/>
          </w:rPr>
          <w:tab/>
        </w:r>
        <w:r w:rsidR="008A4A15">
          <w:rPr>
            <w:webHidden/>
          </w:rPr>
          <w:fldChar w:fldCharType="begin"/>
        </w:r>
        <w:r w:rsidR="008A4A15">
          <w:rPr>
            <w:webHidden/>
          </w:rPr>
          <w:instrText xml:space="preserve"> PAGEREF _Toc401837259 \h </w:instrText>
        </w:r>
        <w:r w:rsidR="008A4A15">
          <w:rPr>
            <w:webHidden/>
          </w:rPr>
        </w:r>
        <w:r w:rsidR="008A4A15">
          <w:rPr>
            <w:webHidden/>
          </w:rPr>
          <w:fldChar w:fldCharType="separate"/>
        </w:r>
        <w:r w:rsidR="008A4A15">
          <w:rPr>
            <w:webHidden/>
          </w:rPr>
          <w:t>15</w:t>
        </w:r>
        <w:r w:rsidR="008A4A15">
          <w:rPr>
            <w:webHidden/>
          </w:rPr>
          <w:fldChar w:fldCharType="end"/>
        </w:r>
      </w:hyperlink>
    </w:p>
    <w:p w:rsidR="008A4A15" w:rsidRDefault="00A26969">
      <w:pPr>
        <w:pStyle w:val="TOC3"/>
        <w:rPr>
          <w:rFonts w:asciiTheme="minorHAnsi" w:eastAsiaTheme="minorEastAsia" w:hAnsiTheme="minorHAnsi" w:cstheme="minorBidi"/>
          <w:sz w:val="22"/>
          <w:szCs w:val="22"/>
          <w:lang w:eastAsia="en-GB"/>
        </w:rPr>
      </w:pPr>
      <w:hyperlink w:anchor="_Toc401837260" w:history="1">
        <w:r w:rsidR="008A4A15" w:rsidRPr="00F34767">
          <w:rPr>
            <w:rStyle w:val="Hyperlink"/>
          </w:rPr>
          <w:t>Importing a schema</w:t>
        </w:r>
        <w:r w:rsidR="008A4A15">
          <w:rPr>
            <w:webHidden/>
          </w:rPr>
          <w:tab/>
        </w:r>
        <w:r w:rsidR="008A4A15">
          <w:rPr>
            <w:webHidden/>
          </w:rPr>
          <w:fldChar w:fldCharType="begin"/>
        </w:r>
        <w:r w:rsidR="008A4A15">
          <w:rPr>
            <w:webHidden/>
          </w:rPr>
          <w:instrText xml:space="preserve"> PAGEREF _Toc401837260 \h </w:instrText>
        </w:r>
        <w:r w:rsidR="008A4A15">
          <w:rPr>
            <w:webHidden/>
          </w:rPr>
        </w:r>
        <w:r w:rsidR="008A4A15">
          <w:rPr>
            <w:webHidden/>
          </w:rPr>
          <w:fldChar w:fldCharType="separate"/>
        </w:r>
        <w:r w:rsidR="008A4A15">
          <w:rPr>
            <w:webHidden/>
          </w:rPr>
          <w:t>16</w:t>
        </w:r>
        <w:r w:rsidR="008A4A15">
          <w:rPr>
            <w:webHidden/>
          </w:rPr>
          <w:fldChar w:fldCharType="end"/>
        </w:r>
      </w:hyperlink>
    </w:p>
    <w:p w:rsidR="008A4A15" w:rsidRDefault="00A26969">
      <w:pPr>
        <w:pStyle w:val="TOC3"/>
        <w:rPr>
          <w:rFonts w:asciiTheme="minorHAnsi" w:eastAsiaTheme="minorEastAsia" w:hAnsiTheme="minorHAnsi" w:cstheme="minorBidi"/>
          <w:sz w:val="22"/>
          <w:szCs w:val="22"/>
          <w:lang w:eastAsia="en-GB"/>
        </w:rPr>
      </w:pPr>
      <w:hyperlink w:anchor="_Toc401837261" w:history="1">
        <w:r w:rsidR="008A4A15" w:rsidRPr="00F34767">
          <w:rPr>
            <w:rStyle w:val="Hyperlink"/>
          </w:rPr>
          <w:t>Creating a schema from scratch</w:t>
        </w:r>
        <w:r w:rsidR="008A4A15">
          <w:rPr>
            <w:webHidden/>
          </w:rPr>
          <w:tab/>
        </w:r>
        <w:r w:rsidR="008A4A15">
          <w:rPr>
            <w:webHidden/>
          </w:rPr>
          <w:fldChar w:fldCharType="begin"/>
        </w:r>
        <w:r w:rsidR="008A4A15">
          <w:rPr>
            <w:webHidden/>
          </w:rPr>
          <w:instrText xml:space="preserve"> PAGEREF _Toc401837261 \h </w:instrText>
        </w:r>
        <w:r w:rsidR="008A4A15">
          <w:rPr>
            <w:webHidden/>
          </w:rPr>
        </w:r>
        <w:r w:rsidR="008A4A15">
          <w:rPr>
            <w:webHidden/>
          </w:rPr>
          <w:fldChar w:fldCharType="separate"/>
        </w:r>
        <w:r w:rsidR="008A4A15">
          <w:rPr>
            <w:webHidden/>
          </w:rPr>
          <w:t>17</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62" w:history="1">
        <w:r w:rsidR="008A4A15" w:rsidRPr="00F34767">
          <w:rPr>
            <w:rStyle w:val="Hyperlink"/>
          </w:rPr>
          <w:t>Editing a schema</w:t>
        </w:r>
        <w:r w:rsidR="008A4A15">
          <w:rPr>
            <w:webHidden/>
          </w:rPr>
          <w:tab/>
        </w:r>
        <w:r w:rsidR="008A4A15">
          <w:rPr>
            <w:webHidden/>
          </w:rPr>
          <w:fldChar w:fldCharType="begin"/>
        </w:r>
        <w:r w:rsidR="008A4A15">
          <w:rPr>
            <w:webHidden/>
          </w:rPr>
          <w:instrText xml:space="preserve"> PAGEREF _Toc401837262 \h </w:instrText>
        </w:r>
        <w:r w:rsidR="008A4A15">
          <w:rPr>
            <w:webHidden/>
          </w:rPr>
        </w:r>
        <w:r w:rsidR="008A4A15">
          <w:rPr>
            <w:webHidden/>
          </w:rPr>
          <w:fldChar w:fldCharType="separate"/>
        </w:r>
        <w:r w:rsidR="008A4A15">
          <w:rPr>
            <w:webHidden/>
          </w:rPr>
          <w:t>23</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63" w:history="1">
        <w:r w:rsidR="008A4A15" w:rsidRPr="00F34767">
          <w:rPr>
            <w:rStyle w:val="Hyperlink"/>
          </w:rPr>
          <w:t>Editing the schema’s classification</w:t>
        </w:r>
        <w:r w:rsidR="008A4A15">
          <w:rPr>
            <w:webHidden/>
          </w:rPr>
          <w:tab/>
        </w:r>
        <w:r w:rsidR="008A4A15">
          <w:rPr>
            <w:webHidden/>
          </w:rPr>
          <w:fldChar w:fldCharType="begin"/>
        </w:r>
        <w:r w:rsidR="008A4A15">
          <w:rPr>
            <w:webHidden/>
          </w:rPr>
          <w:instrText xml:space="preserve"> PAGEREF _Toc401837263 \h </w:instrText>
        </w:r>
        <w:r w:rsidR="008A4A15">
          <w:rPr>
            <w:webHidden/>
          </w:rPr>
        </w:r>
        <w:r w:rsidR="008A4A15">
          <w:rPr>
            <w:webHidden/>
          </w:rPr>
          <w:fldChar w:fldCharType="separate"/>
        </w:r>
        <w:r w:rsidR="008A4A15">
          <w:rPr>
            <w:webHidden/>
          </w:rPr>
          <w:t>24</w:t>
        </w:r>
        <w:r w:rsidR="008A4A15">
          <w:rPr>
            <w:webHidden/>
          </w:rPr>
          <w:fldChar w:fldCharType="end"/>
        </w:r>
      </w:hyperlink>
    </w:p>
    <w:p w:rsidR="008A4A15" w:rsidRDefault="00A26969">
      <w:pPr>
        <w:pStyle w:val="TOC3"/>
        <w:rPr>
          <w:rFonts w:asciiTheme="minorHAnsi" w:eastAsiaTheme="minorEastAsia" w:hAnsiTheme="minorHAnsi" w:cstheme="minorBidi"/>
          <w:sz w:val="22"/>
          <w:szCs w:val="22"/>
          <w:lang w:eastAsia="en-GB"/>
        </w:rPr>
      </w:pPr>
      <w:hyperlink w:anchor="_Toc401837264" w:history="1">
        <w:r w:rsidR="008A4A15" w:rsidRPr="00F34767">
          <w:rPr>
            <w:rStyle w:val="Hyperlink"/>
          </w:rPr>
          <w:t>Adding a Function/Service classification</w:t>
        </w:r>
        <w:r w:rsidR="008A4A15">
          <w:rPr>
            <w:webHidden/>
          </w:rPr>
          <w:tab/>
        </w:r>
        <w:r w:rsidR="008A4A15">
          <w:rPr>
            <w:webHidden/>
          </w:rPr>
          <w:fldChar w:fldCharType="begin"/>
        </w:r>
        <w:r w:rsidR="008A4A15">
          <w:rPr>
            <w:webHidden/>
          </w:rPr>
          <w:instrText xml:space="preserve"> PAGEREF _Toc401837264 \h </w:instrText>
        </w:r>
        <w:r w:rsidR="008A4A15">
          <w:rPr>
            <w:webHidden/>
          </w:rPr>
        </w:r>
        <w:r w:rsidR="008A4A15">
          <w:rPr>
            <w:webHidden/>
          </w:rPr>
          <w:fldChar w:fldCharType="separate"/>
        </w:r>
        <w:r w:rsidR="008A4A15">
          <w:rPr>
            <w:webHidden/>
          </w:rPr>
          <w:t>24</w:t>
        </w:r>
        <w:r w:rsidR="008A4A15">
          <w:rPr>
            <w:webHidden/>
          </w:rPr>
          <w:fldChar w:fldCharType="end"/>
        </w:r>
      </w:hyperlink>
    </w:p>
    <w:p w:rsidR="008A4A15" w:rsidRDefault="00A26969">
      <w:pPr>
        <w:pStyle w:val="TOC3"/>
        <w:rPr>
          <w:rFonts w:asciiTheme="minorHAnsi" w:eastAsiaTheme="minorEastAsia" w:hAnsiTheme="minorHAnsi" w:cstheme="minorBidi"/>
          <w:sz w:val="22"/>
          <w:szCs w:val="22"/>
          <w:lang w:eastAsia="en-GB"/>
        </w:rPr>
      </w:pPr>
      <w:hyperlink w:anchor="_Toc401837265" w:history="1">
        <w:r w:rsidR="008A4A15" w:rsidRPr="00F34767">
          <w:rPr>
            <w:rStyle w:val="Hyperlink"/>
          </w:rPr>
          <w:t>Removing a Function/Service classification</w:t>
        </w:r>
        <w:r w:rsidR="008A4A15">
          <w:rPr>
            <w:webHidden/>
          </w:rPr>
          <w:tab/>
        </w:r>
        <w:r w:rsidR="008A4A15">
          <w:rPr>
            <w:webHidden/>
          </w:rPr>
          <w:fldChar w:fldCharType="begin"/>
        </w:r>
        <w:r w:rsidR="008A4A15">
          <w:rPr>
            <w:webHidden/>
          </w:rPr>
          <w:instrText xml:space="preserve"> PAGEREF _Toc401837265 \h </w:instrText>
        </w:r>
        <w:r w:rsidR="008A4A15">
          <w:rPr>
            <w:webHidden/>
          </w:rPr>
        </w:r>
        <w:r w:rsidR="008A4A15">
          <w:rPr>
            <w:webHidden/>
          </w:rPr>
          <w:fldChar w:fldCharType="separate"/>
        </w:r>
        <w:r w:rsidR="008A4A15">
          <w:rPr>
            <w:webHidden/>
          </w:rPr>
          <w:t>24</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66" w:history="1">
        <w:r w:rsidR="008A4A15" w:rsidRPr="00F34767">
          <w:rPr>
            <w:rStyle w:val="Hyperlink"/>
          </w:rPr>
          <w:t>Editing the schema structure</w:t>
        </w:r>
        <w:r w:rsidR="008A4A15">
          <w:rPr>
            <w:webHidden/>
          </w:rPr>
          <w:tab/>
        </w:r>
        <w:r w:rsidR="008A4A15">
          <w:rPr>
            <w:webHidden/>
          </w:rPr>
          <w:fldChar w:fldCharType="begin"/>
        </w:r>
        <w:r w:rsidR="008A4A15">
          <w:rPr>
            <w:webHidden/>
          </w:rPr>
          <w:instrText xml:space="preserve"> PAGEREF _Toc401837266 \h </w:instrText>
        </w:r>
        <w:r w:rsidR="008A4A15">
          <w:rPr>
            <w:webHidden/>
          </w:rPr>
        </w:r>
        <w:r w:rsidR="008A4A15">
          <w:rPr>
            <w:webHidden/>
          </w:rPr>
          <w:fldChar w:fldCharType="separate"/>
        </w:r>
        <w:r w:rsidR="008A4A15">
          <w:rPr>
            <w:webHidden/>
          </w:rPr>
          <w:t>25</w:t>
        </w:r>
        <w:r w:rsidR="008A4A15">
          <w:rPr>
            <w:webHidden/>
          </w:rPr>
          <w:fldChar w:fldCharType="end"/>
        </w:r>
      </w:hyperlink>
    </w:p>
    <w:p w:rsidR="008A4A15" w:rsidRDefault="00A26969">
      <w:pPr>
        <w:pStyle w:val="TOC3"/>
        <w:rPr>
          <w:rFonts w:asciiTheme="minorHAnsi" w:eastAsiaTheme="minorEastAsia" w:hAnsiTheme="minorHAnsi" w:cstheme="minorBidi"/>
          <w:sz w:val="22"/>
          <w:szCs w:val="22"/>
          <w:lang w:eastAsia="en-GB"/>
        </w:rPr>
      </w:pPr>
      <w:hyperlink w:anchor="_Toc401837267" w:history="1">
        <w:r w:rsidR="008A4A15" w:rsidRPr="00F34767">
          <w:rPr>
            <w:rStyle w:val="Hyperlink"/>
          </w:rPr>
          <w:t>Adding a field</w:t>
        </w:r>
        <w:r w:rsidR="008A4A15">
          <w:rPr>
            <w:webHidden/>
          </w:rPr>
          <w:tab/>
        </w:r>
        <w:r w:rsidR="008A4A15">
          <w:rPr>
            <w:webHidden/>
          </w:rPr>
          <w:fldChar w:fldCharType="begin"/>
        </w:r>
        <w:r w:rsidR="008A4A15">
          <w:rPr>
            <w:webHidden/>
          </w:rPr>
          <w:instrText xml:space="preserve"> PAGEREF _Toc401837267 \h </w:instrText>
        </w:r>
        <w:r w:rsidR="008A4A15">
          <w:rPr>
            <w:webHidden/>
          </w:rPr>
        </w:r>
        <w:r w:rsidR="008A4A15">
          <w:rPr>
            <w:webHidden/>
          </w:rPr>
          <w:fldChar w:fldCharType="separate"/>
        </w:r>
        <w:r w:rsidR="008A4A15">
          <w:rPr>
            <w:webHidden/>
          </w:rPr>
          <w:t>25</w:t>
        </w:r>
        <w:r w:rsidR="008A4A15">
          <w:rPr>
            <w:webHidden/>
          </w:rPr>
          <w:fldChar w:fldCharType="end"/>
        </w:r>
      </w:hyperlink>
    </w:p>
    <w:p w:rsidR="008A4A15" w:rsidRDefault="00A26969">
      <w:pPr>
        <w:pStyle w:val="TOC3"/>
        <w:rPr>
          <w:rFonts w:asciiTheme="minorHAnsi" w:eastAsiaTheme="minorEastAsia" w:hAnsiTheme="minorHAnsi" w:cstheme="minorBidi"/>
          <w:sz w:val="22"/>
          <w:szCs w:val="22"/>
          <w:lang w:eastAsia="en-GB"/>
        </w:rPr>
      </w:pPr>
      <w:hyperlink w:anchor="_Toc401837268" w:history="1">
        <w:r w:rsidR="008A4A15" w:rsidRPr="00F34767">
          <w:rPr>
            <w:rStyle w:val="Hyperlink"/>
          </w:rPr>
          <w:t>Editing a field</w:t>
        </w:r>
        <w:r w:rsidR="008A4A15">
          <w:rPr>
            <w:webHidden/>
          </w:rPr>
          <w:tab/>
        </w:r>
        <w:r w:rsidR="008A4A15">
          <w:rPr>
            <w:webHidden/>
          </w:rPr>
          <w:fldChar w:fldCharType="begin"/>
        </w:r>
        <w:r w:rsidR="008A4A15">
          <w:rPr>
            <w:webHidden/>
          </w:rPr>
          <w:instrText xml:space="preserve"> PAGEREF _Toc401837268 \h </w:instrText>
        </w:r>
        <w:r w:rsidR="008A4A15">
          <w:rPr>
            <w:webHidden/>
          </w:rPr>
        </w:r>
        <w:r w:rsidR="008A4A15">
          <w:rPr>
            <w:webHidden/>
          </w:rPr>
          <w:fldChar w:fldCharType="separate"/>
        </w:r>
        <w:r w:rsidR="008A4A15">
          <w:rPr>
            <w:webHidden/>
          </w:rPr>
          <w:t>25</w:t>
        </w:r>
        <w:r w:rsidR="008A4A15">
          <w:rPr>
            <w:webHidden/>
          </w:rPr>
          <w:fldChar w:fldCharType="end"/>
        </w:r>
      </w:hyperlink>
    </w:p>
    <w:p w:rsidR="008A4A15" w:rsidRDefault="00A26969">
      <w:pPr>
        <w:pStyle w:val="TOC3"/>
        <w:rPr>
          <w:rFonts w:asciiTheme="minorHAnsi" w:eastAsiaTheme="minorEastAsia" w:hAnsiTheme="minorHAnsi" w:cstheme="minorBidi"/>
          <w:sz w:val="22"/>
          <w:szCs w:val="22"/>
          <w:lang w:eastAsia="en-GB"/>
        </w:rPr>
      </w:pPr>
      <w:hyperlink w:anchor="_Toc401837269" w:history="1">
        <w:r w:rsidR="008A4A15" w:rsidRPr="00F34767">
          <w:rPr>
            <w:rStyle w:val="Hyperlink"/>
          </w:rPr>
          <w:t>Deleting a field</w:t>
        </w:r>
        <w:r w:rsidR="008A4A15">
          <w:rPr>
            <w:webHidden/>
          </w:rPr>
          <w:tab/>
        </w:r>
        <w:r w:rsidR="008A4A15">
          <w:rPr>
            <w:webHidden/>
          </w:rPr>
          <w:fldChar w:fldCharType="begin"/>
        </w:r>
        <w:r w:rsidR="008A4A15">
          <w:rPr>
            <w:webHidden/>
          </w:rPr>
          <w:instrText xml:space="preserve"> PAGEREF _Toc401837269 \h </w:instrText>
        </w:r>
        <w:r w:rsidR="008A4A15">
          <w:rPr>
            <w:webHidden/>
          </w:rPr>
        </w:r>
        <w:r w:rsidR="008A4A15">
          <w:rPr>
            <w:webHidden/>
          </w:rPr>
          <w:fldChar w:fldCharType="separate"/>
        </w:r>
        <w:r w:rsidR="008A4A15">
          <w:rPr>
            <w:webHidden/>
          </w:rPr>
          <w:t>26</w:t>
        </w:r>
        <w:r w:rsidR="008A4A15">
          <w:rPr>
            <w:webHidden/>
          </w:rPr>
          <w:fldChar w:fldCharType="end"/>
        </w:r>
      </w:hyperlink>
    </w:p>
    <w:p w:rsidR="008A4A15" w:rsidRDefault="00A26969">
      <w:pPr>
        <w:pStyle w:val="TOC3"/>
        <w:rPr>
          <w:rFonts w:asciiTheme="minorHAnsi" w:eastAsiaTheme="minorEastAsia" w:hAnsiTheme="minorHAnsi" w:cstheme="minorBidi"/>
          <w:sz w:val="22"/>
          <w:szCs w:val="22"/>
          <w:lang w:eastAsia="en-GB"/>
        </w:rPr>
      </w:pPr>
      <w:hyperlink w:anchor="_Toc401837270" w:history="1">
        <w:r w:rsidR="008A4A15" w:rsidRPr="00F34767">
          <w:rPr>
            <w:rStyle w:val="Hyperlink"/>
          </w:rPr>
          <w:t>Changing the order of fields</w:t>
        </w:r>
        <w:r w:rsidR="008A4A15">
          <w:rPr>
            <w:webHidden/>
          </w:rPr>
          <w:tab/>
        </w:r>
        <w:r w:rsidR="008A4A15">
          <w:rPr>
            <w:webHidden/>
          </w:rPr>
          <w:fldChar w:fldCharType="begin"/>
        </w:r>
        <w:r w:rsidR="008A4A15">
          <w:rPr>
            <w:webHidden/>
          </w:rPr>
          <w:instrText xml:space="preserve"> PAGEREF _Toc401837270 \h </w:instrText>
        </w:r>
        <w:r w:rsidR="008A4A15">
          <w:rPr>
            <w:webHidden/>
          </w:rPr>
        </w:r>
        <w:r w:rsidR="008A4A15">
          <w:rPr>
            <w:webHidden/>
          </w:rPr>
          <w:fldChar w:fldCharType="separate"/>
        </w:r>
        <w:r w:rsidR="008A4A15">
          <w:rPr>
            <w:webHidden/>
          </w:rPr>
          <w:t>27</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71" w:history="1">
        <w:r w:rsidR="008A4A15" w:rsidRPr="00F34767">
          <w:rPr>
            <w:rStyle w:val="Hyperlink"/>
          </w:rPr>
          <w:t>Changing a schema’s online status</w:t>
        </w:r>
        <w:r w:rsidR="008A4A15">
          <w:rPr>
            <w:webHidden/>
          </w:rPr>
          <w:tab/>
        </w:r>
        <w:r w:rsidR="008A4A15">
          <w:rPr>
            <w:webHidden/>
          </w:rPr>
          <w:fldChar w:fldCharType="begin"/>
        </w:r>
        <w:r w:rsidR="008A4A15">
          <w:rPr>
            <w:webHidden/>
          </w:rPr>
          <w:instrText xml:space="preserve"> PAGEREF _Toc401837271 \h </w:instrText>
        </w:r>
        <w:r w:rsidR="008A4A15">
          <w:rPr>
            <w:webHidden/>
          </w:rPr>
        </w:r>
        <w:r w:rsidR="008A4A15">
          <w:rPr>
            <w:webHidden/>
          </w:rPr>
          <w:fldChar w:fldCharType="separate"/>
        </w:r>
        <w:r w:rsidR="008A4A15">
          <w:rPr>
            <w:webHidden/>
          </w:rPr>
          <w:t>27</w:t>
        </w:r>
        <w:r w:rsidR="008A4A15">
          <w:rPr>
            <w:webHidden/>
          </w:rPr>
          <w:fldChar w:fldCharType="end"/>
        </w:r>
      </w:hyperlink>
    </w:p>
    <w:p w:rsidR="008A4A15" w:rsidRDefault="00A26969">
      <w:pPr>
        <w:pStyle w:val="TOC3"/>
        <w:rPr>
          <w:rFonts w:asciiTheme="minorHAnsi" w:eastAsiaTheme="minorEastAsia" w:hAnsiTheme="minorHAnsi" w:cstheme="minorBidi"/>
          <w:sz w:val="22"/>
          <w:szCs w:val="22"/>
          <w:lang w:eastAsia="en-GB"/>
        </w:rPr>
      </w:pPr>
      <w:hyperlink w:anchor="_Toc401837272" w:history="1">
        <w:r w:rsidR="008A4A15" w:rsidRPr="00F34767">
          <w:rPr>
            <w:rStyle w:val="Hyperlink"/>
          </w:rPr>
          <w:t>Approving a schema</w:t>
        </w:r>
        <w:r w:rsidR="008A4A15">
          <w:rPr>
            <w:webHidden/>
          </w:rPr>
          <w:tab/>
        </w:r>
        <w:r w:rsidR="008A4A15">
          <w:rPr>
            <w:webHidden/>
          </w:rPr>
          <w:fldChar w:fldCharType="begin"/>
        </w:r>
        <w:r w:rsidR="008A4A15">
          <w:rPr>
            <w:webHidden/>
          </w:rPr>
          <w:instrText xml:space="preserve"> PAGEREF _Toc401837272 \h </w:instrText>
        </w:r>
        <w:r w:rsidR="008A4A15">
          <w:rPr>
            <w:webHidden/>
          </w:rPr>
        </w:r>
        <w:r w:rsidR="008A4A15">
          <w:rPr>
            <w:webHidden/>
          </w:rPr>
          <w:fldChar w:fldCharType="separate"/>
        </w:r>
        <w:r w:rsidR="008A4A15">
          <w:rPr>
            <w:webHidden/>
          </w:rPr>
          <w:t>27</w:t>
        </w:r>
        <w:r w:rsidR="008A4A15">
          <w:rPr>
            <w:webHidden/>
          </w:rPr>
          <w:fldChar w:fldCharType="end"/>
        </w:r>
      </w:hyperlink>
    </w:p>
    <w:p w:rsidR="008A4A15" w:rsidRDefault="00A26969">
      <w:pPr>
        <w:pStyle w:val="TOC3"/>
        <w:rPr>
          <w:rFonts w:asciiTheme="minorHAnsi" w:eastAsiaTheme="minorEastAsia" w:hAnsiTheme="minorHAnsi" w:cstheme="minorBidi"/>
          <w:sz w:val="22"/>
          <w:szCs w:val="22"/>
          <w:lang w:eastAsia="en-GB"/>
        </w:rPr>
      </w:pPr>
      <w:hyperlink w:anchor="_Toc401837273" w:history="1">
        <w:r w:rsidR="008A4A15" w:rsidRPr="00F34767">
          <w:rPr>
            <w:rStyle w:val="Hyperlink"/>
          </w:rPr>
          <w:t>Taking a schema offline</w:t>
        </w:r>
        <w:r w:rsidR="008A4A15">
          <w:rPr>
            <w:webHidden/>
          </w:rPr>
          <w:tab/>
        </w:r>
        <w:r w:rsidR="008A4A15">
          <w:rPr>
            <w:webHidden/>
          </w:rPr>
          <w:fldChar w:fldCharType="begin"/>
        </w:r>
        <w:r w:rsidR="008A4A15">
          <w:rPr>
            <w:webHidden/>
          </w:rPr>
          <w:instrText xml:space="preserve"> PAGEREF _Toc401837273 \h </w:instrText>
        </w:r>
        <w:r w:rsidR="008A4A15">
          <w:rPr>
            <w:webHidden/>
          </w:rPr>
        </w:r>
        <w:r w:rsidR="008A4A15">
          <w:rPr>
            <w:webHidden/>
          </w:rPr>
          <w:fldChar w:fldCharType="separate"/>
        </w:r>
        <w:r w:rsidR="008A4A15">
          <w:rPr>
            <w:webHidden/>
          </w:rPr>
          <w:t>27</w:t>
        </w:r>
        <w:r w:rsidR="008A4A15">
          <w:rPr>
            <w:webHidden/>
          </w:rPr>
          <w:fldChar w:fldCharType="end"/>
        </w:r>
      </w:hyperlink>
    </w:p>
    <w:p w:rsidR="008A4A15" w:rsidRDefault="00A26969">
      <w:pPr>
        <w:pStyle w:val="TOC3"/>
        <w:rPr>
          <w:rFonts w:asciiTheme="minorHAnsi" w:eastAsiaTheme="minorEastAsia" w:hAnsiTheme="minorHAnsi" w:cstheme="minorBidi"/>
          <w:sz w:val="22"/>
          <w:szCs w:val="22"/>
          <w:lang w:eastAsia="en-GB"/>
        </w:rPr>
      </w:pPr>
      <w:hyperlink w:anchor="_Toc401837274" w:history="1">
        <w:r w:rsidR="008A4A15" w:rsidRPr="00F34767">
          <w:rPr>
            <w:rStyle w:val="Hyperlink"/>
          </w:rPr>
          <w:t>Putting a disabled schema back online</w:t>
        </w:r>
        <w:r w:rsidR="008A4A15">
          <w:rPr>
            <w:webHidden/>
          </w:rPr>
          <w:tab/>
        </w:r>
        <w:r w:rsidR="008A4A15">
          <w:rPr>
            <w:webHidden/>
          </w:rPr>
          <w:fldChar w:fldCharType="begin"/>
        </w:r>
        <w:r w:rsidR="008A4A15">
          <w:rPr>
            <w:webHidden/>
          </w:rPr>
          <w:instrText xml:space="preserve"> PAGEREF _Toc401837274 \h </w:instrText>
        </w:r>
        <w:r w:rsidR="008A4A15">
          <w:rPr>
            <w:webHidden/>
          </w:rPr>
        </w:r>
        <w:r w:rsidR="008A4A15">
          <w:rPr>
            <w:webHidden/>
          </w:rPr>
          <w:fldChar w:fldCharType="separate"/>
        </w:r>
        <w:r w:rsidR="008A4A15">
          <w:rPr>
            <w:webHidden/>
          </w:rPr>
          <w:t>27</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75" w:history="1">
        <w:r w:rsidR="008A4A15" w:rsidRPr="00F34767">
          <w:rPr>
            <w:rStyle w:val="Hyperlink"/>
          </w:rPr>
          <w:t>Deleting a schema</w:t>
        </w:r>
        <w:r w:rsidR="008A4A15">
          <w:rPr>
            <w:webHidden/>
          </w:rPr>
          <w:tab/>
        </w:r>
        <w:r w:rsidR="008A4A15">
          <w:rPr>
            <w:webHidden/>
          </w:rPr>
          <w:fldChar w:fldCharType="begin"/>
        </w:r>
        <w:r w:rsidR="008A4A15">
          <w:rPr>
            <w:webHidden/>
          </w:rPr>
          <w:instrText xml:space="preserve"> PAGEREF _Toc401837275 \h </w:instrText>
        </w:r>
        <w:r w:rsidR="008A4A15">
          <w:rPr>
            <w:webHidden/>
          </w:rPr>
        </w:r>
        <w:r w:rsidR="008A4A15">
          <w:rPr>
            <w:webHidden/>
          </w:rPr>
          <w:fldChar w:fldCharType="separate"/>
        </w:r>
        <w:r w:rsidR="008A4A15">
          <w:rPr>
            <w:webHidden/>
          </w:rPr>
          <w:t>28</w:t>
        </w:r>
        <w:r w:rsidR="008A4A15">
          <w:rPr>
            <w:webHidden/>
          </w:rPr>
          <w:fldChar w:fldCharType="end"/>
        </w:r>
      </w:hyperlink>
    </w:p>
    <w:p w:rsidR="008A4A15" w:rsidRDefault="00A26969">
      <w:pPr>
        <w:pStyle w:val="TOC1"/>
        <w:rPr>
          <w:rFonts w:asciiTheme="minorHAnsi" w:eastAsiaTheme="minorEastAsia" w:hAnsiTheme="minorHAnsi" w:cstheme="minorBidi"/>
          <w:b w:val="0"/>
          <w:sz w:val="22"/>
          <w:szCs w:val="22"/>
          <w:lang w:eastAsia="en-GB"/>
        </w:rPr>
      </w:pPr>
      <w:hyperlink w:anchor="_Toc401837276" w:history="1">
        <w:r w:rsidR="008A4A15" w:rsidRPr="00F34767">
          <w:rPr>
            <w:rStyle w:val="Hyperlink"/>
          </w:rPr>
          <w:t>Managing data</w:t>
        </w:r>
        <w:r w:rsidR="008A4A15">
          <w:rPr>
            <w:webHidden/>
          </w:rPr>
          <w:tab/>
        </w:r>
        <w:r w:rsidR="008A4A15">
          <w:rPr>
            <w:webHidden/>
          </w:rPr>
          <w:fldChar w:fldCharType="begin"/>
        </w:r>
        <w:r w:rsidR="008A4A15">
          <w:rPr>
            <w:webHidden/>
          </w:rPr>
          <w:instrText xml:space="preserve"> PAGEREF _Toc401837276 \h </w:instrText>
        </w:r>
        <w:r w:rsidR="008A4A15">
          <w:rPr>
            <w:webHidden/>
          </w:rPr>
        </w:r>
        <w:r w:rsidR="008A4A15">
          <w:rPr>
            <w:webHidden/>
          </w:rPr>
          <w:fldChar w:fldCharType="separate"/>
        </w:r>
        <w:r w:rsidR="008A4A15">
          <w:rPr>
            <w:webHidden/>
          </w:rPr>
          <w:t>29</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77" w:history="1">
        <w:r w:rsidR="008A4A15" w:rsidRPr="00F34767">
          <w:rPr>
            <w:rStyle w:val="Hyperlink"/>
          </w:rPr>
          <w:t>Uploading data</w:t>
        </w:r>
        <w:r w:rsidR="008A4A15">
          <w:rPr>
            <w:webHidden/>
          </w:rPr>
          <w:tab/>
        </w:r>
        <w:r w:rsidR="008A4A15">
          <w:rPr>
            <w:webHidden/>
          </w:rPr>
          <w:fldChar w:fldCharType="begin"/>
        </w:r>
        <w:r w:rsidR="008A4A15">
          <w:rPr>
            <w:webHidden/>
          </w:rPr>
          <w:instrText xml:space="preserve"> PAGEREF _Toc401837277 \h </w:instrText>
        </w:r>
        <w:r w:rsidR="008A4A15">
          <w:rPr>
            <w:webHidden/>
          </w:rPr>
        </w:r>
        <w:r w:rsidR="008A4A15">
          <w:rPr>
            <w:webHidden/>
          </w:rPr>
          <w:fldChar w:fldCharType="separate"/>
        </w:r>
        <w:r w:rsidR="008A4A15">
          <w:rPr>
            <w:webHidden/>
          </w:rPr>
          <w:t>30</w:t>
        </w:r>
        <w:r w:rsidR="008A4A15">
          <w:rPr>
            <w:webHidden/>
          </w:rPr>
          <w:fldChar w:fldCharType="end"/>
        </w:r>
      </w:hyperlink>
    </w:p>
    <w:p w:rsidR="008A4A15" w:rsidRDefault="00A26969">
      <w:pPr>
        <w:pStyle w:val="TOC3"/>
        <w:rPr>
          <w:rFonts w:asciiTheme="minorHAnsi" w:eastAsiaTheme="minorEastAsia" w:hAnsiTheme="minorHAnsi" w:cstheme="minorBidi"/>
          <w:sz w:val="22"/>
          <w:szCs w:val="22"/>
          <w:lang w:eastAsia="en-GB"/>
        </w:rPr>
      </w:pPr>
      <w:hyperlink w:anchor="_Toc401837278" w:history="1">
        <w:r w:rsidR="008A4A15" w:rsidRPr="00F34767">
          <w:rPr>
            <w:rStyle w:val="Hyperlink"/>
          </w:rPr>
          <w:t>Supporting files</w:t>
        </w:r>
        <w:r w:rsidR="008A4A15">
          <w:rPr>
            <w:webHidden/>
          </w:rPr>
          <w:tab/>
        </w:r>
        <w:r w:rsidR="008A4A15">
          <w:rPr>
            <w:webHidden/>
          </w:rPr>
          <w:fldChar w:fldCharType="begin"/>
        </w:r>
        <w:r w:rsidR="008A4A15">
          <w:rPr>
            <w:webHidden/>
          </w:rPr>
          <w:instrText xml:space="preserve"> PAGEREF _Toc401837278 \h </w:instrText>
        </w:r>
        <w:r w:rsidR="008A4A15">
          <w:rPr>
            <w:webHidden/>
          </w:rPr>
        </w:r>
        <w:r w:rsidR="008A4A15">
          <w:rPr>
            <w:webHidden/>
          </w:rPr>
          <w:fldChar w:fldCharType="separate"/>
        </w:r>
        <w:r w:rsidR="008A4A15">
          <w:rPr>
            <w:webHidden/>
          </w:rPr>
          <w:t>31</w:t>
        </w:r>
        <w:r w:rsidR="008A4A15">
          <w:rPr>
            <w:webHidden/>
          </w:rPr>
          <w:fldChar w:fldCharType="end"/>
        </w:r>
      </w:hyperlink>
    </w:p>
    <w:p w:rsidR="008A4A15" w:rsidRDefault="00A26969">
      <w:pPr>
        <w:pStyle w:val="TOC3"/>
        <w:rPr>
          <w:rFonts w:asciiTheme="minorHAnsi" w:eastAsiaTheme="minorEastAsia" w:hAnsiTheme="minorHAnsi" w:cstheme="minorBidi"/>
          <w:sz w:val="22"/>
          <w:szCs w:val="22"/>
          <w:lang w:eastAsia="en-GB"/>
        </w:rPr>
      </w:pPr>
      <w:hyperlink w:anchor="_Toc401837279" w:history="1">
        <w:r w:rsidR="008A4A15" w:rsidRPr="00F34767">
          <w:rPr>
            <w:rStyle w:val="Hyperlink"/>
          </w:rPr>
          <w:t>Auto-upload</w:t>
        </w:r>
        <w:r w:rsidR="008A4A15">
          <w:rPr>
            <w:webHidden/>
          </w:rPr>
          <w:tab/>
        </w:r>
        <w:r w:rsidR="008A4A15">
          <w:rPr>
            <w:webHidden/>
          </w:rPr>
          <w:fldChar w:fldCharType="begin"/>
        </w:r>
        <w:r w:rsidR="008A4A15">
          <w:rPr>
            <w:webHidden/>
          </w:rPr>
          <w:instrText xml:space="preserve"> PAGEREF _Toc401837279 \h </w:instrText>
        </w:r>
        <w:r w:rsidR="008A4A15">
          <w:rPr>
            <w:webHidden/>
          </w:rPr>
        </w:r>
        <w:r w:rsidR="008A4A15">
          <w:rPr>
            <w:webHidden/>
          </w:rPr>
          <w:fldChar w:fldCharType="separate"/>
        </w:r>
        <w:r w:rsidR="008A4A15">
          <w:rPr>
            <w:webHidden/>
          </w:rPr>
          <w:t>31</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80" w:history="1">
        <w:r w:rsidR="008A4A15" w:rsidRPr="00F34767">
          <w:rPr>
            <w:rStyle w:val="Hyperlink"/>
          </w:rPr>
          <w:t>Deleting data</w:t>
        </w:r>
        <w:r w:rsidR="008A4A15">
          <w:rPr>
            <w:webHidden/>
          </w:rPr>
          <w:tab/>
        </w:r>
        <w:r w:rsidR="008A4A15">
          <w:rPr>
            <w:webHidden/>
          </w:rPr>
          <w:fldChar w:fldCharType="begin"/>
        </w:r>
        <w:r w:rsidR="008A4A15">
          <w:rPr>
            <w:webHidden/>
          </w:rPr>
          <w:instrText xml:space="preserve"> PAGEREF _Toc401837280 \h </w:instrText>
        </w:r>
        <w:r w:rsidR="008A4A15">
          <w:rPr>
            <w:webHidden/>
          </w:rPr>
        </w:r>
        <w:r w:rsidR="008A4A15">
          <w:rPr>
            <w:webHidden/>
          </w:rPr>
          <w:fldChar w:fldCharType="separate"/>
        </w:r>
        <w:r w:rsidR="008A4A15">
          <w:rPr>
            <w:webHidden/>
          </w:rPr>
          <w:t>32</w:t>
        </w:r>
        <w:r w:rsidR="008A4A15">
          <w:rPr>
            <w:webHidden/>
          </w:rPr>
          <w:fldChar w:fldCharType="end"/>
        </w:r>
      </w:hyperlink>
    </w:p>
    <w:p w:rsidR="008A4A15" w:rsidRDefault="00A26969">
      <w:pPr>
        <w:pStyle w:val="TOC1"/>
        <w:rPr>
          <w:rFonts w:asciiTheme="minorHAnsi" w:eastAsiaTheme="minorEastAsia" w:hAnsiTheme="minorHAnsi" w:cstheme="minorBidi"/>
          <w:b w:val="0"/>
          <w:sz w:val="22"/>
          <w:szCs w:val="22"/>
          <w:lang w:eastAsia="en-GB"/>
        </w:rPr>
      </w:pPr>
      <w:hyperlink w:anchor="_Toc401837281" w:history="1">
        <w:r w:rsidR="008A4A15" w:rsidRPr="00F34767">
          <w:rPr>
            <w:rStyle w:val="Hyperlink"/>
          </w:rPr>
          <w:t>Managing categories</w:t>
        </w:r>
        <w:r w:rsidR="008A4A15">
          <w:rPr>
            <w:webHidden/>
          </w:rPr>
          <w:tab/>
        </w:r>
        <w:r w:rsidR="008A4A15">
          <w:rPr>
            <w:webHidden/>
          </w:rPr>
          <w:fldChar w:fldCharType="begin"/>
        </w:r>
        <w:r w:rsidR="008A4A15">
          <w:rPr>
            <w:webHidden/>
          </w:rPr>
          <w:instrText xml:space="preserve"> PAGEREF _Toc401837281 \h </w:instrText>
        </w:r>
        <w:r w:rsidR="008A4A15">
          <w:rPr>
            <w:webHidden/>
          </w:rPr>
        </w:r>
        <w:r w:rsidR="008A4A15">
          <w:rPr>
            <w:webHidden/>
          </w:rPr>
          <w:fldChar w:fldCharType="separate"/>
        </w:r>
        <w:r w:rsidR="008A4A15">
          <w:rPr>
            <w:webHidden/>
          </w:rPr>
          <w:t>33</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82" w:history="1">
        <w:r w:rsidR="008A4A15" w:rsidRPr="00F34767">
          <w:rPr>
            <w:rStyle w:val="Hyperlink"/>
          </w:rPr>
          <w:t>Create a category</w:t>
        </w:r>
        <w:r w:rsidR="008A4A15">
          <w:rPr>
            <w:webHidden/>
          </w:rPr>
          <w:tab/>
        </w:r>
        <w:r w:rsidR="008A4A15">
          <w:rPr>
            <w:webHidden/>
          </w:rPr>
          <w:fldChar w:fldCharType="begin"/>
        </w:r>
        <w:r w:rsidR="008A4A15">
          <w:rPr>
            <w:webHidden/>
          </w:rPr>
          <w:instrText xml:space="preserve"> PAGEREF _Toc401837282 \h </w:instrText>
        </w:r>
        <w:r w:rsidR="008A4A15">
          <w:rPr>
            <w:webHidden/>
          </w:rPr>
        </w:r>
        <w:r w:rsidR="008A4A15">
          <w:rPr>
            <w:webHidden/>
          </w:rPr>
          <w:fldChar w:fldCharType="separate"/>
        </w:r>
        <w:r w:rsidR="008A4A15">
          <w:rPr>
            <w:webHidden/>
          </w:rPr>
          <w:t>34</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83" w:history="1">
        <w:r w:rsidR="008A4A15" w:rsidRPr="00F34767">
          <w:rPr>
            <w:rStyle w:val="Hyperlink"/>
          </w:rPr>
          <w:t>Editing a category</w:t>
        </w:r>
        <w:r w:rsidR="008A4A15">
          <w:rPr>
            <w:webHidden/>
          </w:rPr>
          <w:tab/>
        </w:r>
        <w:r w:rsidR="008A4A15">
          <w:rPr>
            <w:webHidden/>
          </w:rPr>
          <w:fldChar w:fldCharType="begin"/>
        </w:r>
        <w:r w:rsidR="008A4A15">
          <w:rPr>
            <w:webHidden/>
          </w:rPr>
          <w:instrText xml:space="preserve"> PAGEREF _Toc401837283 \h </w:instrText>
        </w:r>
        <w:r w:rsidR="008A4A15">
          <w:rPr>
            <w:webHidden/>
          </w:rPr>
        </w:r>
        <w:r w:rsidR="008A4A15">
          <w:rPr>
            <w:webHidden/>
          </w:rPr>
          <w:fldChar w:fldCharType="separate"/>
        </w:r>
        <w:r w:rsidR="008A4A15">
          <w:rPr>
            <w:webHidden/>
          </w:rPr>
          <w:t>34</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84" w:history="1">
        <w:r w:rsidR="008A4A15" w:rsidRPr="00F34767">
          <w:rPr>
            <w:rStyle w:val="Hyperlink"/>
          </w:rPr>
          <w:t>Changing a category’s online status</w:t>
        </w:r>
        <w:r w:rsidR="008A4A15">
          <w:rPr>
            <w:webHidden/>
          </w:rPr>
          <w:tab/>
        </w:r>
        <w:r w:rsidR="008A4A15">
          <w:rPr>
            <w:webHidden/>
          </w:rPr>
          <w:fldChar w:fldCharType="begin"/>
        </w:r>
        <w:r w:rsidR="008A4A15">
          <w:rPr>
            <w:webHidden/>
          </w:rPr>
          <w:instrText xml:space="preserve"> PAGEREF _Toc401837284 \h </w:instrText>
        </w:r>
        <w:r w:rsidR="008A4A15">
          <w:rPr>
            <w:webHidden/>
          </w:rPr>
        </w:r>
        <w:r w:rsidR="008A4A15">
          <w:rPr>
            <w:webHidden/>
          </w:rPr>
          <w:fldChar w:fldCharType="separate"/>
        </w:r>
        <w:r w:rsidR="008A4A15">
          <w:rPr>
            <w:webHidden/>
          </w:rPr>
          <w:t>35</w:t>
        </w:r>
        <w:r w:rsidR="008A4A15">
          <w:rPr>
            <w:webHidden/>
          </w:rPr>
          <w:fldChar w:fldCharType="end"/>
        </w:r>
      </w:hyperlink>
    </w:p>
    <w:p w:rsidR="008A4A15" w:rsidRDefault="00A26969">
      <w:pPr>
        <w:pStyle w:val="TOC3"/>
        <w:rPr>
          <w:rFonts w:asciiTheme="minorHAnsi" w:eastAsiaTheme="minorEastAsia" w:hAnsiTheme="minorHAnsi" w:cstheme="minorBidi"/>
          <w:sz w:val="22"/>
          <w:szCs w:val="22"/>
          <w:lang w:eastAsia="en-GB"/>
        </w:rPr>
      </w:pPr>
      <w:hyperlink w:anchor="_Toc401837285" w:history="1">
        <w:r w:rsidR="008A4A15" w:rsidRPr="00F34767">
          <w:rPr>
            <w:rStyle w:val="Hyperlink"/>
          </w:rPr>
          <w:t>Taking a category offline</w:t>
        </w:r>
        <w:r w:rsidR="008A4A15">
          <w:rPr>
            <w:webHidden/>
          </w:rPr>
          <w:tab/>
        </w:r>
        <w:r w:rsidR="008A4A15">
          <w:rPr>
            <w:webHidden/>
          </w:rPr>
          <w:fldChar w:fldCharType="begin"/>
        </w:r>
        <w:r w:rsidR="008A4A15">
          <w:rPr>
            <w:webHidden/>
          </w:rPr>
          <w:instrText xml:space="preserve"> PAGEREF _Toc401837285 \h </w:instrText>
        </w:r>
        <w:r w:rsidR="008A4A15">
          <w:rPr>
            <w:webHidden/>
          </w:rPr>
        </w:r>
        <w:r w:rsidR="008A4A15">
          <w:rPr>
            <w:webHidden/>
          </w:rPr>
          <w:fldChar w:fldCharType="separate"/>
        </w:r>
        <w:r w:rsidR="008A4A15">
          <w:rPr>
            <w:webHidden/>
          </w:rPr>
          <w:t>35</w:t>
        </w:r>
        <w:r w:rsidR="008A4A15">
          <w:rPr>
            <w:webHidden/>
          </w:rPr>
          <w:fldChar w:fldCharType="end"/>
        </w:r>
      </w:hyperlink>
    </w:p>
    <w:p w:rsidR="008A4A15" w:rsidRDefault="00A26969">
      <w:pPr>
        <w:pStyle w:val="TOC3"/>
        <w:rPr>
          <w:rFonts w:asciiTheme="minorHAnsi" w:eastAsiaTheme="minorEastAsia" w:hAnsiTheme="minorHAnsi" w:cstheme="minorBidi"/>
          <w:sz w:val="22"/>
          <w:szCs w:val="22"/>
          <w:lang w:eastAsia="en-GB"/>
        </w:rPr>
      </w:pPr>
      <w:hyperlink w:anchor="_Toc401837286" w:history="1">
        <w:r w:rsidR="008A4A15" w:rsidRPr="00F34767">
          <w:rPr>
            <w:rStyle w:val="Hyperlink"/>
          </w:rPr>
          <w:t>Putting a disabled category back online</w:t>
        </w:r>
        <w:r w:rsidR="008A4A15">
          <w:rPr>
            <w:webHidden/>
          </w:rPr>
          <w:tab/>
        </w:r>
        <w:r w:rsidR="008A4A15">
          <w:rPr>
            <w:webHidden/>
          </w:rPr>
          <w:fldChar w:fldCharType="begin"/>
        </w:r>
        <w:r w:rsidR="008A4A15">
          <w:rPr>
            <w:webHidden/>
          </w:rPr>
          <w:instrText xml:space="preserve"> PAGEREF _Toc401837286 \h </w:instrText>
        </w:r>
        <w:r w:rsidR="008A4A15">
          <w:rPr>
            <w:webHidden/>
          </w:rPr>
        </w:r>
        <w:r w:rsidR="008A4A15">
          <w:rPr>
            <w:webHidden/>
          </w:rPr>
          <w:fldChar w:fldCharType="separate"/>
        </w:r>
        <w:r w:rsidR="008A4A15">
          <w:rPr>
            <w:webHidden/>
          </w:rPr>
          <w:t>35</w:t>
        </w:r>
        <w:r w:rsidR="008A4A15">
          <w:rPr>
            <w:webHidden/>
          </w:rPr>
          <w:fldChar w:fldCharType="end"/>
        </w:r>
      </w:hyperlink>
    </w:p>
    <w:p w:rsidR="008A4A15" w:rsidRDefault="00A26969">
      <w:pPr>
        <w:pStyle w:val="TOC1"/>
        <w:rPr>
          <w:rFonts w:asciiTheme="minorHAnsi" w:eastAsiaTheme="minorEastAsia" w:hAnsiTheme="minorHAnsi" w:cstheme="minorBidi"/>
          <w:b w:val="0"/>
          <w:sz w:val="22"/>
          <w:szCs w:val="22"/>
          <w:lang w:eastAsia="en-GB"/>
        </w:rPr>
      </w:pPr>
      <w:hyperlink w:anchor="_Toc401837287" w:history="1">
        <w:r w:rsidR="008A4A15" w:rsidRPr="00F34767">
          <w:rPr>
            <w:rStyle w:val="Hyperlink"/>
          </w:rPr>
          <w:t>Feedback</w:t>
        </w:r>
        <w:r w:rsidR="008A4A15">
          <w:rPr>
            <w:webHidden/>
          </w:rPr>
          <w:tab/>
        </w:r>
        <w:r w:rsidR="008A4A15">
          <w:rPr>
            <w:webHidden/>
          </w:rPr>
          <w:fldChar w:fldCharType="begin"/>
        </w:r>
        <w:r w:rsidR="008A4A15">
          <w:rPr>
            <w:webHidden/>
          </w:rPr>
          <w:instrText xml:space="preserve"> PAGEREF _Toc401837287 \h </w:instrText>
        </w:r>
        <w:r w:rsidR="008A4A15">
          <w:rPr>
            <w:webHidden/>
          </w:rPr>
        </w:r>
        <w:r w:rsidR="008A4A15">
          <w:rPr>
            <w:webHidden/>
          </w:rPr>
          <w:fldChar w:fldCharType="separate"/>
        </w:r>
        <w:r w:rsidR="008A4A15">
          <w:rPr>
            <w:webHidden/>
          </w:rPr>
          <w:t>36</w:t>
        </w:r>
        <w:r w:rsidR="008A4A15">
          <w:rPr>
            <w:webHidden/>
          </w:rPr>
          <w:fldChar w:fldCharType="end"/>
        </w:r>
      </w:hyperlink>
    </w:p>
    <w:p w:rsidR="008A4A15" w:rsidRDefault="00A26969">
      <w:pPr>
        <w:pStyle w:val="TOC1"/>
        <w:rPr>
          <w:rFonts w:asciiTheme="minorHAnsi" w:eastAsiaTheme="minorEastAsia" w:hAnsiTheme="minorHAnsi" w:cstheme="minorBidi"/>
          <w:b w:val="0"/>
          <w:sz w:val="22"/>
          <w:szCs w:val="22"/>
          <w:lang w:eastAsia="en-GB"/>
        </w:rPr>
      </w:pPr>
      <w:hyperlink w:anchor="_Toc401837288" w:history="1">
        <w:r w:rsidR="008A4A15" w:rsidRPr="00F34767">
          <w:rPr>
            <w:rStyle w:val="Hyperlink"/>
          </w:rPr>
          <w:t>Service history and errors</w:t>
        </w:r>
        <w:r w:rsidR="008A4A15">
          <w:rPr>
            <w:webHidden/>
          </w:rPr>
          <w:tab/>
        </w:r>
        <w:r w:rsidR="008A4A15">
          <w:rPr>
            <w:webHidden/>
          </w:rPr>
          <w:fldChar w:fldCharType="begin"/>
        </w:r>
        <w:r w:rsidR="008A4A15">
          <w:rPr>
            <w:webHidden/>
          </w:rPr>
          <w:instrText xml:space="preserve"> PAGEREF _Toc401837288 \h </w:instrText>
        </w:r>
        <w:r w:rsidR="008A4A15">
          <w:rPr>
            <w:webHidden/>
          </w:rPr>
        </w:r>
        <w:r w:rsidR="008A4A15">
          <w:rPr>
            <w:webHidden/>
          </w:rPr>
          <w:fldChar w:fldCharType="separate"/>
        </w:r>
        <w:r w:rsidR="008A4A15">
          <w:rPr>
            <w:webHidden/>
          </w:rPr>
          <w:t>37</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89" w:history="1">
        <w:r w:rsidR="008A4A15" w:rsidRPr="00F34767">
          <w:rPr>
            <w:rStyle w:val="Hyperlink"/>
          </w:rPr>
          <w:t>Service history</w:t>
        </w:r>
        <w:r w:rsidR="008A4A15">
          <w:rPr>
            <w:webHidden/>
          </w:rPr>
          <w:tab/>
        </w:r>
        <w:r w:rsidR="008A4A15">
          <w:rPr>
            <w:webHidden/>
          </w:rPr>
          <w:fldChar w:fldCharType="begin"/>
        </w:r>
        <w:r w:rsidR="008A4A15">
          <w:rPr>
            <w:webHidden/>
          </w:rPr>
          <w:instrText xml:space="preserve"> PAGEREF _Toc401837289 \h </w:instrText>
        </w:r>
        <w:r w:rsidR="008A4A15">
          <w:rPr>
            <w:webHidden/>
          </w:rPr>
        </w:r>
        <w:r w:rsidR="008A4A15">
          <w:rPr>
            <w:webHidden/>
          </w:rPr>
          <w:fldChar w:fldCharType="separate"/>
        </w:r>
        <w:r w:rsidR="008A4A15">
          <w:rPr>
            <w:webHidden/>
          </w:rPr>
          <w:t>37</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90" w:history="1">
        <w:r w:rsidR="008A4A15" w:rsidRPr="00F34767">
          <w:rPr>
            <w:rStyle w:val="Hyperlink"/>
          </w:rPr>
          <w:t>Errors</w:t>
        </w:r>
        <w:r w:rsidR="008A4A15">
          <w:rPr>
            <w:webHidden/>
          </w:rPr>
          <w:tab/>
        </w:r>
        <w:r w:rsidR="008A4A15">
          <w:rPr>
            <w:webHidden/>
          </w:rPr>
          <w:fldChar w:fldCharType="begin"/>
        </w:r>
        <w:r w:rsidR="008A4A15">
          <w:rPr>
            <w:webHidden/>
          </w:rPr>
          <w:instrText xml:space="preserve"> PAGEREF _Toc401837290 \h </w:instrText>
        </w:r>
        <w:r w:rsidR="008A4A15">
          <w:rPr>
            <w:webHidden/>
          </w:rPr>
        </w:r>
        <w:r w:rsidR="008A4A15">
          <w:rPr>
            <w:webHidden/>
          </w:rPr>
          <w:fldChar w:fldCharType="separate"/>
        </w:r>
        <w:r w:rsidR="008A4A15">
          <w:rPr>
            <w:webHidden/>
          </w:rPr>
          <w:t>38</w:t>
        </w:r>
        <w:r w:rsidR="008A4A15">
          <w:rPr>
            <w:webHidden/>
          </w:rPr>
          <w:fldChar w:fldCharType="end"/>
        </w:r>
      </w:hyperlink>
    </w:p>
    <w:p w:rsidR="008A4A15" w:rsidRDefault="00A26969">
      <w:pPr>
        <w:pStyle w:val="TOC1"/>
        <w:rPr>
          <w:rFonts w:asciiTheme="minorHAnsi" w:eastAsiaTheme="minorEastAsia" w:hAnsiTheme="minorHAnsi" w:cstheme="minorBidi"/>
          <w:b w:val="0"/>
          <w:sz w:val="22"/>
          <w:szCs w:val="22"/>
          <w:lang w:eastAsia="en-GB"/>
        </w:rPr>
      </w:pPr>
      <w:hyperlink w:anchor="_Toc401837291" w:history="1">
        <w:r w:rsidR="008A4A15" w:rsidRPr="00F34767">
          <w:rPr>
            <w:rStyle w:val="Hyperlink"/>
          </w:rPr>
          <w:t>Appendices</w:t>
        </w:r>
        <w:r w:rsidR="008A4A15">
          <w:rPr>
            <w:webHidden/>
          </w:rPr>
          <w:tab/>
        </w:r>
        <w:r w:rsidR="008A4A15">
          <w:rPr>
            <w:webHidden/>
          </w:rPr>
          <w:fldChar w:fldCharType="begin"/>
        </w:r>
        <w:r w:rsidR="008A4A15">
          <w:rPr>
            <w:webHidden/>
          </w:rPr>
          <w:instrText xml:space="preserve"> PAGEREF _Toc401837291 \h </w:instrText>
        </w:r>
        <w:r w:rsidR="008A4A15">
          <w:rPr>
            <w:webHidden/>
          </w:rPr>
        </w:r>
        <w:r w:rsidR="008A4A15">
          <w:rPr>
            <w:webHidden/>
          </w:rPr>
          <w:fldChar w:fldCharType="separate"/>
        </w:r>
        <w:r w:rsidR="008A4A15">
          <w:rPr>
            <w:webHidden/>
          </w:rPr>
          <w:t>39</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92" w:history="1">
        <w:r w:rsidR="008A4A15" w:rsidRPr="00F34767">
          <w:rPr>
            <w:rStyle w:val="Hyperlink"/>
          </w:rPr>
          <w:t>Planning a schema</w:t>
        </w:r>
        <w:r w:rsidR="008A4A15">
          <w:rPr>
            <w:webHidden/>
          </w:rPr>
          <w:tab/>
        </w:r>
        <w:r w:rsidR="008A4A15">
          <w:rPr>
            <w:webHidden/>
          </w:rPr>
          <w:fldChar w:fldCharType="begin"/>
        </w:r>
        <w:r w:rsidR="008A4A15">
          <w:rPr>
            <w:webHidden/>
          </w:rPr>
          <w:instrText xml:space="preserve"> PAGEREF _Toc401837292 \h </w:instrText>
        </w:r>
        <w:r w:rsidR="008A4A15">
          <w:rPr>
            <w:webHidden/>
          </w:rPr>
        </w:r>
        <w:r w:rsidR="008A4A15">
          <w:rPr>
            <w:webHidden/>
          </w:rPr>
          <w:fldChar w:fldCharType="separate"/>
        </w:r>
        <w:r w:rsidR="008A4A15">
          <w:rPr>
            <w:webHidden/>
          </w:rPr>
          <w:t>39</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93" w:history="1">
        <w:r w:rsidR="008A4A15" w:rsidRPr="00F34767">
          <w:rPr>
            <w:rStyle w:val="Hyperlink"/>
          </w:rPr>
          <w:t>DataShare API</w:t>
        </w:r>
        <w:r w:rsidR="008A4A15">
          <w:rPr>
            <w:webHidden/>
          </w:rPr>
          <w:tab/>
        </w:r>
        <w:r w:rsidR="008A4A15">
          <w:rPr>
            <w:webHidden/>
          </w:rPr>
          <w:fldChar w:fldCharType="begin"/>
        </w:r>
        <w:r w:rsidR="008A4A15">
          <w:rPr>
            <w:webHidden/>
          </w:rPr>
          <w:instrText xml:space="preserve"> PAGEREF _Toc401837293 \h </w:instrText>
        </w:r>
        <w:r w:rsidR="008A4A15">
          <w:rPr>
            <w:webHidden/>
          </w:rPr>
        </w:r>
        <w:r w:rsidR="008A4A15">
          <w:rPr>
            <w:webHidden/>
          </w:rPr>
          <w:fldChar w:fldCharType="separate"/>
        </w:r>
        <w:r w:rsidR="008A4A15">
          <w:rPr>
            <w:webHidden/>
          </w:rPr>
          <w:t>39</w:t>
        </w:r>
        <w:r w:rsidR="008A4A15">
          <w:rPr>
            <w:webHidden/>
          </w:rPr>
          <w:fldChar w:fldCharType="end"/>
        </w:r>
      </w:hyperlink>
    </w:p>
    <w:p w:rsidR="008A4A15" w:rsidRDefault="00A26969">
      <w:pPr>
        <w:pStyle w:val="TOC2"/>
        <w:rPr>
          <w:rFonts w:asciiTheme="minorHAnsi" w:eastAsiaTheme="minorEastAsia" w:hAnsiTheme="minorHAnsi" w:cstheme="minorBidi"/>
          <w:sz w:val="22"/>
          <w:szCs w:val="22"/>
          <w:lang w:eastAsia="en-GB"/>
        </w:rPr>
      </w:pPr>
      <w:hyperlink w:anchor="_Toc401837294" w:history="1">
        <w:r w:rsidR="008A4A15" w:rsidRPr="00F34767">
          <w:rPr>
            <w:rStyle w:val="Hyperlink"/>
          </w:rPr>
          <w:t>HTML editor</w:t>
        </w:r>
        <w:r w:rsidR="008A4A15">
          <w:rPr>
            <w:webHidden/>
          </w:rPr>
          <w:tab/>
        </w:r>
        <w:r w:rsidR="008A4A15">
          <w:rPr>
            <w:webHidden/>
          </w:rPr>
          <w:fldChar w:fldCharType="begin"/>
        </w:r>
        <w:r w:rsidR="008A4A15">
          <w:rPr>
            <w:webHidden/>
          </w:rPr>
          <w:instrText xml:space="preserve"> PAGEREF _Toc401837294 \h </w:instrText>
        </w:r>
        <w:r w:rsidR="008A4A15">
          <w:rPr>
            <w:webHidden/>
          </w:rPr>
        </w:r>
        <w:r w:rsidR="008A4A15">
          <w:rPr>
            <w:webHidden/>
          </w:rPr>
          <w:fldChar w:fldCharType="separate"/>
        </w:r>
        <w:r w:rsidR="008A4A15">
          <w:rPr>
            <w:webHidden/>
          </w:rPr>
          <w:t>40</w:t>
        </w:r>
        <w:r w:rsidR="008A4A15">
          <w:rPr>
            <w:webHidden/>
          </w:rPr>
          <w:fldChar w:fldCharType="end"/>
        </w:r>
      </w:hyperlink>
    </w:p>
    <w:p w:rsidR="008A4A15" w:rsidRDefault="00A26969">
      <w:pPr>
        <w:pStyle w:val="TOC3"/>
        <w:rPr>
          <w:rFonts w:asciiTheme="minorHAnsi" w:eastAsiaTheme="minorEastAsia" w:hAnsiTheme="minorHAnsi" w:cstheme="minorBidi"/>
          <w:sz w:val="22"/>
          <w:szCs w:val="22"/>
          <w:lang w:eastAsia="en-GB"/>
        </w:rPr>
      </w:pPr>
      <w:hyperlink w:anchor="_Toc401837295" w:history="1">
        <w:r w:rsidR="008A4A15" w:rsidRPr="00F34767">
          <w:rPr>
            <w:rStyle w:val="Hyperlink"/>
          </w:rPr>
          <w:t>Inserting an image</w:t>
        </w:r>
        <w:r w:rsidR="008A4A15">
          <w:rPr>
            <w:webHidden/>
          </w:rPr>
          <w:tab/>
        </w:r>
        <w:r w:rsidR="008A4A15">
          <w:rPr>
            <w:webHidden/>
          </w:rPr>
          <w:fldChar w:fldCharType="begin"/>
        </w:r>
        <w:r w:rsidR="008A4A15">
          <w:rPr>
            <w:webHidden/>
          </w:rPr>
          <w:instrText xml:space="preserve"> PAGEREF _Toc401837295 \h </w:instrText>
        </w:r>
        <w:r w:rsidR="008A4A15">
          <w:rPr>
            <w:webHidden/>
          </w:rPr>
        </w:r>
        <w:r w:rsidR="008A4A15">
          <w:rPr>
            <w:webHidden/>
          </w:rPr>
          <w:fldChar w:fldCharType="separate"/>
        </w:r>
        <w:r w:rsidR="008A4A15">
          <w:rPr>
            <w:webHidden/>
          </w:rPr>
          <w:t>40</w:t>
        </w:r>
        <w:r w:rsidR="008A4A15">
          <w:rPr>
            <w:webHidden/>
          </w:rPr>
          <w:fldChar w:fldCharType="end"/>
        </w:r>
      </w:hyperlink>
    </w:p>
    <w:p w:rsidR="008A4A15" w:rsidRDefault="00A26969">
      <w:pPr>
        <w:pStyle w:val="TOC3"/>
        <w:rPr>
          <w:rFonts w:asciiTheme="minorHAnsi" w:eastAsiaTheme="minorEastAsia" w:hAnsiTheme="minorHAnsi" w:cstheme="minorBidi"/>
          <w:sz w:val="22"/>
          <w:szCs w:val="22"/>
          <w:lang w:eastAsia="en-GB"/>
        </w:rPr>
      </w:pPr>
      <w:hyperlink w:anchor="_Toc401837296" w:history="1">
        <w:r w:rsidR="008A4A15" w:rsidRPr="00F34767">
          <w:rPr>
            <w:rStyle w:val="Hyperlink"/>
          </w:rPr>
          <w:t>Creating a hyperlink</w:t>
        </w:r>
        <w:r w:rsidR="008A4A15">
          <w:rPr>
            <w:webHidden/>
          </w:rPr>
          <w:tab/>
        </w:r>
        <w:r w:rsidR="008A4A15">
          <w:rPr>
            <w:webHidden/>
          </w:rPr>
          <w:fldChar w:fldCharType="begin"/>
        </w:r>
        <w:r w:rsidR="008A4A15">
          <w:rPr>
            <w:webHidden/>
          </w:rPr>
          <w:instrText xml:space="preserve"> PAGEREF _Toc401837296 \h </w:instrText>
        </w:r>
        <w:r w:rsidR="008A4A15">
          <w:rPr>
            <w:webHidden/>
          </w:rPr>
        </w:r>
        <w:r w:rsidR="008A4A15">
          <w:rPr>
            <w:webHidden/>
          </w:rPr>
          <w:fldChar w:fldCharType="separate"/>
        </w:r>
        <w:r w:rsidR="008A4A15">
          <w:rPr>
            <w:webHidden/>
          </w:rPr>
          <w:t>41</w:t>
        </w:r>
        <w:r w:rsidR="008A4A15">
          <w:rPr>
            <w:webHidden/>
          </w:rPr>
          <w:fldChar w:fldCharType="end"/>
        </w:r>
      </w:hyperlink>
    </w:p>
    <w:p w:rsidR="005D603D" w:rsidRDefault="005D603D">
      <w:r>
        <w:fldChar w:fldCharType="end"/>
      </w:r>
    </w:p>
    <w:p w:rsidR="000203ED" w:rsidRDefault="005833B9" w:rsidP="00D63E0F">
      <w:pPr>
        <w:pStyle w:val="Heading1"/>
        <w:rPr>
          <w:kern w:val="16"/>
        </w:rPr>
      </w:pPr>
      <w:bookmarkStart w:id="0" w:name="_Toc401837247"/>
      <w:r>
        <w:rPr>
          <w:kern w:val="16"/>
        </w:rPr>
        <w:lastRenderedPageBreak/>
        <w:t>Introduction</w:t>
      </w:r>
      <w:bookmarkEnd w:id="0"/>
    </w:p>
    <w:p w:rsidR="006C2A46" w:rsidRDefault="001A03A2" w:rsidP="000011C1">
      <w:pPr>
        <w:rPr>
          <w:noProof/>
          <w:lang w:eastAsia="en-GB"/>
        </w:rPr>
      </w:pPr>
      <w:r>
        <w:rPr>
          <w:noProof/>
          <w:lang w:eastAsia="en-GB"/>
        </w:rPr>
        <w:drawing>
          <wp:anchor distT="0" distB="0" distL="114300" distR="114300" simplePos="0" relativeHeight="251682816" behindDoc="0" locked="0" layoutInCell="1" allowOverlap="1" wp14:anchorId="1C53A1FC" wp14:editId="4F7A08DA">
            <wp:simplePos x="0" y="0"/>
            <wp:positionH relativeFrom="column">
              <wp:posOffset>4332605</wp:posOffset>
            </wp:positionH>
            <wp:positionV relativeFrom="paragraph">
              <wp:posOffset>3175</wp:posOffset>
            </wp:positionV>
            <wp:extent cx="2208530" cy="586740"/>
            <wp:effectExtent l="0" t="0" r="1270" b="3810"/>
            <wp:wrapSquare wrapText="left"/>
            <wp:docPr id="166" name="Picture 166" descr="http://data.redbridge.gov.uk/Content/images/DataSpac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data.redbridge.gov.uk/Content/images/DataSpaceLogo.png"/>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2208530" cy="58674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A46">
        <w:rPr>
          <w:noProof/>
          <w:lang w:eastAsia="en-GB"/>
        </w:rPr>
        <w:t>Achieving greater transparency of public bodies is a central theme of the Government's programme. The Secretary of State for Communities and Local Government has instructed local authorities to take a proactive stance to publishing all information and in so doing making sure that it is easy to find and understand.</w:t>
      </w:r>
    </w:p>
    <w:p w:rsidR="006C2A46" w:rsidRDefault="006C2A46" w:rsidP="000011C1">
      <w:pPr>
        <w:rPr>
          <w:noProof/>
          <w:lang w:eastAsia="en-GB"/>
        </w:rPr>
      </w:pPr>
      <w:r>
        <w:rPr>
          <w:noProof/>
          <w:lang w:eastAsia="en-GB"/>
        </w:rPr>
        <w:t>Government guidance states that data must be published without restriction. Public data should be released in an "open format" that is reusable, available to everyone to be exploited for social and/or commercial purposes.</w:t>
      </w:r>
    </w:p>
    <w:p w:rsidR="00AC3EA7" w:rsidRDefault="006C2A46" w:rsidP="000011C1">
      <w:r>
        <w:rPr>
          <w:noProof/>
          <w:lang w:eastAsia="en-GB"/>
        </w:rPr>
        <w:t xml:space="preserve">DataShare was developed by the London Borough of Redbridge as a way to make accessing and inspecting this data easier for everyone; as well as </w:t>
      </w:r>
      <w:r w:rsidR="00BA3DF5">
        <w:rPr>
          <w:noProof/>
          <w:lang w:eastAsia="en-GB"/>
        </w:rPr>
        <w:t>more simple</w:t>
      </w:r>
      <w:r>
        <w:rPr>
          <w:noProof/>
          <w:lang w:eastAsia="en-GB"/>
        </w:rPr>
        <w:t xml:space="preserve"> for developers wishing to use the data in their applications, web sites and widgets.</w:t>
      </w:r>
    </w:p>
    <w:p w:rsidR="00F558B4" w:rsidRPr="00F558B4" w:rsidRDefault="00783C3A" w:rsidP="00783C3A">
      <w:pPr>
        <w:keepNext/>
        <w:spacing w:after="60"/>
        <w:ind w:left="851" w:right="851"/>
        <w:rPr>
          <w:i/>
        </w:rPr>
      </w:pPr>
      <w:r>
        <w:rPr>
          <w:i/>
        </w:rPr>
        <w:t>“T</w:t>
      </w:r>
      <w:r w:rsidR="00F558B4" w:rsidRPr="00F558B4">
        <w:rPr>
          <w:i/>
        </w:rPr>
        <w:t>his is great stuff!</w:t>
      </w:r>
      <w:r w:rsidR="00F558B4">
        <w:rPr>
          <w:i/>
        </w:rPr>
        <w:t xml:space="preserve"> </w:t>
      </w:r>
      <w:r w:rsidR="00F558B4" w:rsidRPr="00F558B4">
        <w:rPr>
          <w:i/>
        </w:rPr>
        <w:t>Clean, clear and some coo</w:t>
      </w:r>
      <w:r w:rsidR="006C2A46">
        <w:rPr>
          <w:i/>
        </w:rPr>
        <w:t xml:space="preserve">l datasets – really first rate. </w:t>
      </w:r>
      <w:r w:rsidR="00F558B4" w:rsidRPr="00F558B4">
        <w:rPr>
          <w:i/>
        </w:rPr>
        <w:t>Something for others to aspire to…”</w:t>
      </w:r>
    </w:p>
    <w:p w:rsidR="00F558B4" w:rsidRPr="00783C3A" w:rsidRDefault="00F558B4" w:rsidP="000011C1">
      <w:pPr>
        <w:ind w:left="1134" w:right="851"/>
        <w:rPr>
          <w:sz w:val="18"/>
        </w:rPr>
      </w:pPr>
      <w:r w:rsidRPr="00783C3A">
        <w:rPr>
          <w:sz w:val="18"/>
        </w:rPr>
        <w:t xml:space="preserve">Professor Nigel Shadbolt, Southampton University </w:t>
      </w:r>
      <w:r w:rsidRPr="00783C3A">
        <w:rPr>
          <w:sz w:val="18"/>
        </w:rPr>
        <w:br/>
        <w:t>Public Sector Transparency Board, Local Public Data Panel Chair</w:t>
      </w:r>
    </w:p>
    <w:p w:rsidR="00F558B4" w:rsidRPr="00F558B4" w:rsidRDefault="00F558B4" w:rsidP="00783C3A">
      <w:pPr>
        <w:keepNext/>
        <w:spacing w:after="60"/>
        <w:ind w:left="851" w:right="851"/>
        <w:rPr>
          <w:i/>
        </w:rPr>
      </w:pPr>
      <w:r w:rsidRPr="00F558B4">
        <w:rPr>
          <w:i/>
        </w:rPr>
        <w:t>“DataShare is an impressive tool able to meet the open data demands of both the council and public”</w:t>
      </w:r>
    </w:p>
    <w:p w:rsidR="00F558B4" w:rsidRDefault="00F558B4" w:rsidP="000011C1">
      <w:pPr>
        <w:ind w:left="1134" w:right="851"/>
        <w:rPr>
          <w:sz w:val="18"/>
        </w:rPr>
      </w:pPr>
      <w:r w:rsidRPr="00783C3A">
        <w:rPr>
          <w:sz w:val="18"/>
        </w:rPr>
        <w:t>Julian Mund, Markets and Product Development Director, CIPFA</w:t>
      </w:r>
    </w:p>
    <w:p w:rsidR="003D27FF" w:rsidRPr="00F558B4" w:rsidRDefault="003D27FF" w:rsidP="003D27FF">
      <w:pPr>
        <w:keepNext/>
        <w:spacing w:after="60"/>
        <w:ind w:left="851" w:right="851"/>
        <w:rPr>
          <w:i/>
        </w:rPr>
      </w:pPr>
      <w:r w:rsidRPr="003D27FF">
        <w:rPr>
          <w:i/>
        </w:rPr>
        <w:t>“That’s brilliant.  Really impressed by your system and I’ve been praising it to whoever I can.”</w:t>
      </w:r>
    </w:p>
    <w:p w:rsidR="003D27FF" w:rsidRDefault="003D27FF" w:rsidP="000011C1">
      <w:pPr>
        <w:ind w:left="1134" w:right="851"/>
        <w:rPr>
          <w:sz w:val="18"/>
        </w:rPr>
      </w:pPr>
      <w:r w:rsidRPr="003D27FF">
        <w:rPr>
          <w:sz w:val="18"/>
        </w:rPr>
        <w:t xml:space="preserve">Chris Taggart, CEO &amp; Co-Founder OpenCorporates, Founder OpenlyLocal, </w:t>
      </w:r>
      <w:r w:rsidR="007F2656">
        <w:rPr>
          <w:sz w:val="18"/>
        </w:rPr>
        <w:br/>
      </w:r>
      <w:r w:rsidRPr="003D27FF">
        <w:rPr>
          <w:sz w:val="18"/>
        </w:rPr>
        <w:t>Member of Local Public Data Panel, Member of Mayor of London’s Digital Advisor</w:t>
      </w:r>
    </w:p>
    <w:p w:rsidR="005833B9" w:rsidRDefault="005833B9" w:rsidP="00AC3EA7">
      <w:r>
        <w:t>This document is a</w:t>
      </w:r>
      <w:r w:rsidR="001A5266">
        <w:t xml:space="preserve"> guide to using the </w:t>
      </w:r>
      <w:r w:rsidR="00DA3AB2">
        <w:t>DataShare</w:t>
      </w:r>
      <w:r w:rsidR="001A5266">
        <w:t xml:space="preserve"> a</w:t>
      </w:r>
      <w:r>
        <w:t xml:space="preserve">dministration system enabling </w:t>
      </w:r>
      <w:r w:rsidR="00DA3AB2">
        <w:t>the population of your open data site</w:t>
      </w:r>
      <w:r w:rsidR="00B13059">
        <w:t>.</w:t>
      </w:r>
    </w:p>
    <w:p w:rsidR="00B13059" w:rsidRDefault="00B13059" w:rsidP="005833B9">
      <w:r>
        <w:t xml:space="preserve">The </w:t>
      </w:r>
      <w:r w:rsidR="00DA3AB2">
        <w:t>DataShare</w:t>
      </w:r>
      <w:r w:rsidR="00212FEA">
        <w:t xml:space="preserve"> </w:t>
      </w:r>
      <w:r w:rsidR="000B005A">
        <w:t xml:space="preserve">site </w:t>
      </w:r>
      <w:r w:rsidR="00212FEA">
        <w:t>and its a</w:t>
      </w:r>
      <w:r>
        <w:t xml:space="preserve">dministration </w:t>
      </w:r>
      <w:r w:rsidR="00DA3AB2">
        <w:t>area</w:t>
      </w:r>
      <w:r>
        <w:t xml:space="preserve"> </w:t>
      </w:r>
      <w:r w:rsidR="000B005A">
        <w:t>are</w:t>
      </w:r>
      <w:r>
        <w:t xml:space="preserve"> compatible</w:t>
      </w:r>
      <w:r w:rsidR="001A5266">
        <w:t xml:space="preserve"> with </w:t>
      </w:r>
      <w:r w:rsidR="006C2A46">
        <w:t>all</w:t>
      </w:r>
      <w:r w:rsidR="001A5266">
        <w:t xml:space="preserve"> current </w:t>
      </w:r>
      <w:r w:rsidR="006C2A46">
        <w:t xml:space="preserve">desktop </w:t>
      </w:r>
      <w:r w:rsidR="001A5266">
        <w:t>web browsers.</w:t>
      </w:r>
    </w:p>
    <w:p w:rsidR="00B962AA" w:rsidRDefault="00B962AA" w:rsidP="00B962AA">
      <w:pPr>
        <w:pStyle w:val="Heading2"/>
      </w:pPr>
      <w:bookmarkStart w:id="1" w:name="_Toc401837248"/>
      <w:r>
        <w:t>Terminology</w:t>
      </w:r>
      <w:bookmarkEnd w:id="1"/>
    </w:p>
    <w:p w:rsidR="00B962AA" w:rsidRDefault="005B4167" w:rsidP="00B962AA">
      <w:r>
        <w:t xml:space="preserve">The following table defines the terms referred to within the </w:t>
      </w:r>
      <w:r w:rsidR="00B962AA">
        <w:t xml:space="preserve">DataShare </w:t>
      </w:r>
      <w:r>
        <w:t>admin area and this document.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8330"/>
      </w:tblGrid>
      <w:tr w:rsidR="00DE38E0" w:rsidTr="00212FEA">
        <w:tc>
          <w:tcPr>
            <w:tcW w:w="2093" w:type="dxa"/>
          </w:tcPr>
          <w:p w:rsidR="00DE38E0" w:rsidRDefault="00DE38E0" w:rsidP="00DE38E0">
            <w:r>
              <w:t>Category</w:t>
            </w:r>
          </w:p>
        </w:tc>
        <w:tc>
          <w:tcPr>
            <w:tcW w:w="8330" w:type="dxa"/>
          </w:tcPr>
          <w:p w:rsidR="00DE38E0" w:rsidRDefault="00DE38E0" w:rsidP="00DE38E0">
            <w:r>
              <w:t>A group of related schemas.</w:t>
            </w:r>
          </w:p>
        </w:tc>
      </w:tr>
      <w:tr w:rsidR="005B4167" w:rsidTr="00212FEA">
        <w:tc>
          <w:tcPr>
            <w:tcW w:w="2093" w:type="dxa"/>
          </w:tcPr>
          <w:p w:rsidR="005B4167" w:rsidRDefault="005B4167" w:rsidP="00B962AA">
            <w:r>
              <w:t>Schema</w:t>
            </w:r>
          </w:p>
        </w:tc>
        <w:tc>
          <w:tcPr>
            <w:tcW w:w="8330" w:type="dxa"/>
          </w:tcPr>
          <w:p w:rsidR="005B4167" w:rsidRDefault="005B4167" w:rsidP="001F7C62">
            <w:r>
              <w:t xml:space="preserve">The definition of a data set including </w:t>
            </w:r>
            <w:r w:rsidR="001F7C62">
              <w:t xml:space="preserve">descriptive </w:t>
            </w:r>
            <w:r w:rsidR="00DE38E0">
              <w:t>meta data</w:t>
            </w:r>
            <w:r w:rsidR="001F7C62">
              <w:t>, how frequently the data will be updated</w:t>
            </w:r>
            <w:r w:rsidR="00DE38E0">
              <w:t xml:space="preserve"> and </w:t>
            </w:r>
            <w:r w:rsidR="001F7C62">
              <w:t xml:space="preserve">the structure of the data </w:t>
            </w:r>
            <w:r w:rsidR="001F7C62" w:rsidRPr="001F7C62">
              <w:rPr>
                <w:sz w:val="22"/>
              </w:rPr>
              <w:t>itself</w:t>
            </w:r>
            <w:r w:rsidR="00DE38E0">
              <w:t>.</w:t>
            </w:r>
          </w:p>
        </w:tc>
      </w:tr>
      <w:tr w:rsidR="005B4167" w:rsidTr="00212FEA">
        <w:tc>
          <w:tcPr>
            <w:tcW w:w="2093" w:type="dxa"/>
          </w:tcPr>
          <w:p w:rsidR="005B4167" w:rsidRDefault="005B4167" w:rsidP="00B962AA">
            <w:r>
              <w:t>Data set</w:t>
            </w:r>
          </w:p>
        </w:tc>
        <w:tc>
          <w:tcPr>
            <w:tcW w:w="8330" w:type="dxa"/>
          </w:tcPr>
          <w:p w:rsidR="005B4167" w:rsidRDefault="00594AEA" w:rsidP="00594AEA">
            <w:r>
              <w:t>An instance of data uploaded to a schema.</w:t>
            </w:r>
          </w:p>
        </w:tc>
      </w:tr>
      <w:tr w:rsidR="00DE38E0" w:rsidTr="00212FEA">
        <w:tc>
          <w:tcPr>
            <w:tcW w:w="2093" w:type="dxa"/>
          </w:tcPr>
          <w:p w:rsidR="00DE38E0" w:rsidRDefault="00DE38E0" w:rsidP="00B962AA">
            <w:r>
              <w:t>User</w:t>
            </w:r>
          </w:p>
        </w:tc>
        <w:tc>
          <w:tcPr>
            <w:tcW w:w="8330" w:type="dxa"/>
          </w:tcPr>
          <w:p w:rsidR="00DE38E0" w:rsidRDefault="00DE38E0" w:rsidP="00DE38E0">
            <w:r>
              <w:t>An administrator who uses the DataShare admin area.</w:t>
            </w:r>
          </w:p>
        </w:tc>
      </w:tr>
      <w:tr w:rsidR="00061825" w:rsidTr="00212FEA">
        <w:tc>
          <w:tcPr>
            <w:tcW w:w="2093" w:type="dxa"/>
          </w:tcPr>
          <w:p w:rsidR="00061825" w:rsidRDefault="00061825" w:rsidP="00B962AA">
            <w:r>
              <w:t>CSV</w:t>
            </w:r>
          </w:p>
        </w:tc>
        <w:tc>
          <w:tcPr>
            <w:tcW w:w="8330" w:type="dxa"/>
          </w:tcPr>
          <w:p w:rsidR="00061825" w:rsidRDefault="00D37708" w:rsidP="00DE38E0">
            <w:r w:rsidRPr="00D37708">
              <w:t>A comma-separated values (CSV) file is a simple text format for a database table.</w:t>
            </w:r>
          </w:p>
          <w:p w:rsidR="000C1F5C" w:rsidRDefault="001D4358" w:rsidP="00DE38E0">
            <w:r>
              <w:t xml:space="preserve">See </w:t>
            </w:r>
            <w:hyperlink r:id="rId19" w:history="1">
              <w:r w:rsidR="0008404C" w:rsidRPr="00C75A7F">
                <w:rPr>
                  <w:rStyle w:val="Hyperlink"/>
                </w:rPr>
                <w:t>http://en.wikipedia.org/wiki/Comma-separated_values</w:t>
              </w:r>
            </w:hyperlink>
            <w:r w:rsidR="0008404C">
              <w:t xml:space="preserve"> for more details</w:t>
            </w:r>
            <w:r w:rsidR="006F135D">
              <w:t>.</w:t>
            </w:r>
          </w:p>
        </w:tc>
      </w:tr>
    </w:tbl>
    <w:p w:rsidR="005B4167" w:rsidRPr="00B962AA" w:rsidRDefault="005B4167" w:rsidP="00B962AA"/>
    <w:p w:rsidR="005833B9" w:rsidRDefault="005833B9" w:rsidP="005833B9">
      <w:pPr>
        <w:pStyle w:val="Heading2"/>
      </w:pPr>
      <w:bookmarkStart w:id="2" w:name="_Toc401837249"/>
      <w:r>
        <w:t>Conventions</w:t>
      </w:r>
      <w:bookmarkEnd w:id="2"/>
    </w:p>
    <w:p w:rsidR="005833B9" w:rsidRDefault="005833B9" w:rsidP="007C17AB">
      <w:pPr>
        <w:keepNext/>
      </w:pPr>
      <w:r>
        <w:t>Throughout this document the following conventions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8330"/>
      </w:tblGrid>
      <w:tr w:rsidR="00212FEA" w:rsidTr="00212FEA">
        <w:tc>
          <w:tcPr>
            <w:tcW w:w="2093" w:type="dxa"/>
          </w:tcPr>
          <w:p w:rsidR="00212FEA" w:rsidRDefault="00212FEA" w:rsidP="00212FEA">
            <w:r>
              <w:rPr>
                <w:b/>
                <w:i/>
              </w:rPr>
              <w:t>Bold italic</w:t>
            </w:r>
            <w:r>
              <w:t xml:space="preserve"> text</w:t>
            </w:r>
          </w:p>
        </w:tc>
        <w:tc>
          <w:tcPr>
            <w:tcW w:w="8330" w:type="dxa"/>
          </w:tcPr>
          <w:p w:rsidR="00212FEA" w:rsidRDefault="00212FEA" w:rsidP="00212FEA">
            <w:r>
              <w:t>A clickable element on a page, e.g. a button</w:t>
            </w:r>
          </w:p>
        </w:tc>
      </w:tr>
      <w:tr w:rsidR="00212FEA" w:rsidTr="00212FEA">
        <w:tc>
          <w:tcPr>
            <w:tcW w:w="2093" w:type="dxa"/>
          </w:tcPr>
          <w:p w:rsidR="00212FEA" w:rsidRDefault="00212FEA" w:rsidP="00212FEA">
            <w:r>
              <w:t>&lt;datashareurl&gt;</w:t>
            </w:r>
          </w:p>
        </w:tc>
        <w:tc>
          <w:tcPr>
            <w:tcW w:w="8330" w:type="dxa"/>
          </w:tcPr>
          <w:p w:rsidR="00212FEA" w:rsidRDefault="00212FEA" w:rsidP="00762182">
            <w:r>
              <w:t xml:space="preserve">The address of </w:t>
            </w:r>
            <w:r w:rsidR="00762182">
              <w:t>the main, public DataShare site, e.g.</w:t>
            </w:r>
            <w:r>
              <w:t> </w:t>
            </w:r>
            <w:r w:rsidRPr="00DA3AB2">
              <w:t>http://</w:t>
            </w:r>
            <w:r>
              <w:t>data.mycouncil.gov.uk</w:t>
            </w:r>
          </w:p>
        </w:tc>
      </w:tr>
    </w:tbl>
    <w:p w:rsidR="005833B9" w:rsidRDefault="005833B9" w:rsidP="00F4065C">
      <w:pPr>
        <w:pStyle w:val="Heading1"/>
      </w:pPr>
      <w:bookmarkStart w:id="3" w:name="_Toc401837250"/>
      <w:r>
        <w:lastRenderedPageBreak/>
        <w:t>Accessing the admin area</w:t>
      </w:r>
      <w:bookmarkEnd w:id="3"/>
    </w:p>
    <w:p w:rsidR="005833B9" w:rsidRDefault="00131367" w:rsidP="007C17AB">
      <w:pPr>
        <w:keepNext/>
      </w:pPr>
      <w:r>
        <w:t>Follow the steps below to</w:t>
      </w:r>
      <w:r w:rsidR="005833B9">
        <w:t xml:space="preserve"> access the admin area of</w:t>
      </w:r>
      <w:r w:rsidR="00907279">
        <w:t xml:space="preserve"> your </w:t>
      </w:r>
      <w:r w:rsidR="001A03A2">
        <w:t>DataShare s</w:t>
      </w:r>
      <w:r w:rsidR="002B4A2A">
        <w:t>ite</w:t>
      </w:r>
      <w:r w:rsidR="005833B9">
        <w:t>:</w:t>
      </w:r>
    </w:p>
    <w:p w:rsidR="005D603D" w:rsidRDefault="00131367" w:rsidP="000D3F79">
      <w:pPr>
        <w:numPr>
          <w:ilvl w:val="0"/>
          <w:numId w:val="2"/>
        </w:numPr>
        <w:ind w:left="360"/>
      </w:pPr>
      <w:r>
        <w:t xml:space="preserve">In your web browser go to: </w:t>
      </w:r>
      <w:r w:rsidR="005833B9">
        <w:t>&lt;</w:t>
      </w:r>
      <w:r w:rsidR="00DA3AB2">
        <w:t>datashareurl</w:t>
      </w:r>
      <w:r w:rsidR="00907279">
        <w:t>&gt;/</w:t>
      </w:r>
      <w:r w:rsidR="005833B9">
        <w:t>admin</w:t>
      </w:r>
      <w:r w:rsidR="00E00C16">
        <w:t xml:space="preserve"> e.g. </w:t>
      </w:r>
      <w:r w:rsidR="00DA3AB2" w:rsidRPr="00DA3AB2">
        <w:t>http://data.mycouncil.gov.uk/admin</w:t>
      </w:r>
    </w:p>
    <w:p w:rsidR="005833B9" w:rsidRDefault="002B4A2A" w:rsidP="000D3F79">
      <w:pPr>
        <w:numPr>
          <w:ilvl w:val="0"/>
          <w:numId w:val="2"/>
        </w:numPr>
        <w:ind w:left="360"/>
      </w:pPr>
      <w:r>
        <w:rPr>
          <w:noProof/>
          <w:lang w:eastAsia="en-GB"/>
        </w:rPr>
        <w:drawing>
          <wp:anchor distT="0" distB="107950" distL="114300" distR="114300" simplePos="0" relativeHeight="251683840" behindDoc="0" locked="1" layoutInCell="1" allowOverlap="1">
            <wp:simplePos x="0" y="0"/>
            <wp:positionH relativeFrom="margin">
              <wp:align>center</wp:align>
            </wp:positionH>
            <wp:positionV relativeFrom="paragraph">
              <wp:posOffset>323850</wp:posOffset>
            </wp:positionV>
            <wp:extent cx="3290400" cy="1980000"/>
            <wp:effectExtent l="190500" t="190500" r="196215" b="1917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90400" cy="198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31367">
        <w:t>You will see the following page asking for your user name and password:</w:t>
      </w:r>
    </w:p>
    <w:p w:rsidR="00021C99" w:rsidRDefault="00131367" w:rsidP="000D3F79">
      <w:pPr>
        <w:numPr>
          <w:ilvl w:val="0"/>
          <w:numId w:val="2"/>
        </w:numPr>
        <w:ind w:left="360"/>
      </w:pPr>
      <w:r>
        <w:t>Enter your user name and password in the relevant boxes</w:t>
      </w:r>
      <w:r w:rsidR="00B374CB">
        <w:t>.</w:t>
      </w:r>
    </w:p>
    <w:p w:rsidR="00131367" w:rsidRDefault="00021C99" w:rsidP="000D3F79">
      <w:pPr>
        <w:numPr>
          <w:ilvl w:val="0"/>
          <w:numId w:val="2"/>
        </w:numPr>
        <w:ind w:left="360"/>
      </w:pPr>
      <w:r>
        <w:t>C</w:t>
      </w:r>
      <w:r w:rsidR="00131367">
        <w:t xml:space="preserve">lick the </w:t>
      </w:r>
      <w:r w:rsidR="00131367">
        <w:rPr>
          <w:b/>
          <w:i/>
        </w:rPr>
        <w:t>Login</w:t>
      </w:r>
      <w:r w:rsidR="00131367">
        <w:t xml:space="preserve"> button.</w:t>
      </w:r>
    </w:p>
    <w:p w:rsidR="00131367" w:rsidRDefault="0071766C" w:rsidP="005833B9">
      <w:r>
        <w:t>If your login attempt was not successful you will be asked to try again.</w:t>
      </w:r>
    </w:p>
    <w:p w:rsidR="00C95461" w:rsidRDefault="007C44D7" w:rsidP="00583CCA">
      <w:pPr>
        <w:pStyle w:val="Heading2"/>
        <w:pageBreakBefore/>
      </w:pPr>
      <w:bookmarkStart w:id="4" w:name="_Toc401837251"/>
      <w:r>
        <w:rPr>
          <w:noProof/>
          <w:lang w:eastAsia="en-GB"/>
        </w:rPr>
        <w:lastRenderedPageBreak/>
        <w:drawing>
          <wp:anchor distT="0" distB="107950" distL="114300" distR="114300" simplePos="0" relativeHeight="251727872" behindDoc="0" locked="0" layoutInCell="1" allowOverlap="1" wp14:anchorId="34AB5F41" wp14:editId="2D721EA6">
            <wp:simplePos x="0" y="0"/>
            <wp:positionH relativeFrom="margin">
              <wp:align>center</wp:align>
            </wp:positionH>
            <wp:positionV relativeFrom="paragraph">
              <wp:posOffset>694055</wp:posOffset>
            </wp:positionV>
            <wp:extent cx="3099600" cy="3214800"/>
            <wp:effectExtent l="190500" t="190500" r="196215" b="19558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enu.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99600" cy="3214800"/>
                    </a:xfrm>
                    <a:prstGeom prst="rect">
                      <a:avLst/>
                    </a:prstGeom>
                    <a:effectLst>
                      <a:outerShdw blurRad="190500" algn="ctr" rotWithShape="0">
                        <a:schemeClr val="tx1">
                          <a:alpha val="70000"/>
                        </a:schemeClr>
                      </a:outerShdw>
                    </a:effectLst>
                  </pic:spPr>
                </pic:pic>
              </a:graphicData>
            </a:graphic>
            <wp14:sizeRelH relativeFrom="page">
              <wp14:pctWidth>0</wp14:pctWidth>
            </wp14:sizeRelH>
            <wp14:sizeRelV relativeFrom="page">
              <wp14:pctHeight>0</wp14:pctHeight>
            </wp14:sizeRelV>
          </wp:anchor>
        </w:drawing>
      </w:r>
      <w:r w:rsidR="00212FEA">
        <w:t>The a</w:t>
      </w:r>
      <w:r w:rsidR="00C95461">
        <w:t>dmin menu</w:t>
      </w:r>
      <w:bookmarkEnd w:id="4"/>
    </w:p>
    <w:p w:rsidR="00C07B78" w:rsidRPr="00C07B78" w:rsidRDefault="00C07B78" w:rsidP="00C07B78">
      <w:pPr>
        <w:keepNext/>
      </w:pPr>
      <w:r>
        <w:t>Upon successfully logging</w:t>
      </w:r>
      <w:r w:rsidR="00212FEA">
        <w:t xml:space="preserve"> in you will see the DataShare a</w:t>
      </w:r>
      <w:r>
        <w:t>dmin menu:</w:t>
      </w:r>
    </w:p>
    <w:p w:rsidR="00C95461" w:rsidRDefault="00C07B78" w:rsidP="005833B9">
      <w:r>
        <w:t>Depending on the role allocated to you by the system administrator you may not see all of the options shown above.</w:t>
      </w:r>
      <w:r w:rsidR="0006792C">
        <w:t xml:space="preserve"> </w:t>
      </w:r>
      <w:r w:rsidR="00730732">
        <w:t>See</w:t>
      </w:r>
      <w:r w:rsidR="00C523AA">
        <w:t xml:space="preserve"> the section about User types</w:t>
      </w:r>
      <w:r w:rsidR="005751AF">
        <w:t xml:space="preserve"> </w:t>
      </w:r>
      <w:r w:rsidR="00A26969">
        <w:fldChar w:fldCharType="begin"/>
      </w:r>
      <w:r w:rsidR="00A26969">
        <w:instrText xml:space="preserve"> PAGEREF UserTypes \p </w:instrText>
      </w:r>
      <w:r w:rsidR="00A26969">
        <w:fldChar w:fldCharType="separate"/>
      </w:r>
      <w:r w:rsidR="008A4A15">
        <w:rPr>
          <w:noProof/>
        </w:rPr>
        <w:t>on page 8</w:t>
      </w:r>
      <w:r w:rsidR="00A26969">
        <w:rPr>
          <w:noProof/>
        </w:rPr>
        <w:fldChar w:fldCharType="end"/>
      </w:r>
      <w:r w:rsidR="00730732">
        <w:t xml:space="preserve"> for more information about </w:t>
      </w:r>
      <w:r w:rsidR="00C523AA">
        <w:t>the roles available</w:t>
      </w:r>
      <w:r w:rsidR="00730732">
        <w:t>.</w:t>
      </w:r>
    </w:p>
    <w:p w:rsidR="00C54BC3" w:rsidRDefault="00C54BC3" w:rsidP="005833B9">
      <w:r>
        <w:t>The options on this page allow you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8188"/>
      </w:tblGrid>
      <w:tr w:rsidR="00C54BC3" w:rsidTr="00C54BC3">
        <w:tc>
          <w:tcPr>
            <w:tcW w:w="2235" w:type="dxa"/>
          </w:tcPr>
          <w:p w:rsidR="00C54BC3" w:rsidRDefault="00C54BC3" w:rsidP="005833B9">
            <w:pPr>
              <w:rPr>
                <w:b/>
                <w:i/>
              </w:rPr>
            </w:pPr>
            <w:r>
              <w:rPr>
                <w:b/>
                <w:i/>
              </w:rPr>
              <w:t>Upload and edit data</w:t>
            </w:r>
          </w:p>
        </w:tc>
        <w:tc>
          <w:tcPr>
            <w:tcW w:w="8188" w:type="dxa"/>
          </w:tcPr>
          <w:p w:rsidR="00C54BC3" w:rsidRDefault="00C41359" w:rsidP="005833B9">
            <w:r>
              <w:t>Manage the data associated with a given schema.</w:t>
            </w:r>
          </w:p>
        </w:tc>
      </w:tr>
      <w:tr w:rsidR="00C54BC3" w:rsidTr="00C54BC3">
        <w:tc>
          <w:tcPr>
            <w:tcW w:w="2235" w:type="dxa"/>
          </w:tcPr>
          <w:p w:rsidR="00C54BC3" w:rsidRDefault="00C54BC3" w:rsidP="005833B9">
            <w:pPr>
              <w:rPr>
                <w:b/>
                <w:i/>
              </w:rPr>
            </w:pPr>
            <w:r>
              <w:rPr>
                <w:b/>
                <w:i/>
              </w:rPr>
              <w:t>Create and edit schemas</w:t>
            </w:r>
          </w:p>
        </w:tc>
        <w:tc>
          <w:tcPr>
            <w:tcW w:w="8188" w:type="dxa"/>
          </w:tcPr>
          <w:p w:rsidR="00C54BC3" w:rsidRDefault="00C41359" w:rsidP="005833B9">
            <w:r>
              <w:t>Create, edit and delete DataShare schemas.</w:t>
            </w:r>
          </w:p>
        </w:tc>
      </w:tr>
      <w:tr w:rsidR="00C54BC3" w:rsidTr="00C54BC3">
        <w:tc>
          <w:tcPr>
            <w:tcW w:w="2235" w:type="dxa"/>
          </w:tcPr>
          <w:p w:rsidR="00C54BC3" w:rsidRDefault="00C54BC3" w:rsidP="005833B9">
            <w:pPr>
              <w:rPr>
                <w:b/>
                <w:i/>
              </w:rPr>
            </w:pPr>
            <w:r>
              <w:rPr>
                <w:b/>
                <w:i/>
              </w:rPr>
              <w:t>Add and edit categories</w:t>
            </w:r>
          </w:p>
        </w:tc>
        <w:tc>
          <w:tcPr>
            <w:tcW w:w="8188" w:type="dxa"/>
          </w:tcPr>
          <w:p w:rsidR="00C54BC3" w:rsidRDefault="00C41359" w:rsidP="005833B9">
            <w:r>
              <w:t>Manage the categories that group DataShare schemas.</w:t>
            </w:r>
          </w:p>
        </w:tc>
      </w:tr>
      <w:tr w:rsidR="00C54BC3" w:rsidTr="00C54BC3">
        <w:tc>
          <w:tcPr>
            <w:tcW w:w="2235" w:type="dxa"/>
          </w:tcPr>
          <w:p w:rsidR="00C54BC3" w:rsidRDefault="00C54BC3" w:rsidP="005833B9">
            <w:pPr>
              <w:rPr>
                <w:b/>
                <w:i/>
              </w:rPr>
            </w:pPr>
            <w:r>
              <w:rPr>
                <w:b/>
                <w:i/>
              </w:rPr>
              <w:t>Add and edit users</w:t>
            </w:r>
          </w:p>
        </w:tc>
        <w:tc>
          <w:tcPr>
            <w:tcW w:w="8188" w:type="dxa"/>
          </w:tcPr>
          <w:p w:rsidR="00C54BC3" w:rsidRDefault="001228E3" w:rsidP="005833B9">
            <w:r>
              <w:t>Create and manage other DataShare administrators.</w:t>
            </w:r>
          </w:p>
        </w:tc>
      </w:tr>
      <w:tr w:rsidR="00C54BC3" w:rsidTr="00C54BC3">
        <w:tc>
          <w:tcPr>
            <w:tcW w:w="2235" w:type="dxa"/>
          </w:tcPr>
          <w:p w:rsidR="00C54BC3" w:rsidRDefault="00C54BC3" w:rsidP="005833B9">
            <w:pPr>
              <w:rPr>
                <w:b/>
                <w:i/>
              </w:rPr>
            </w:pPr>
            <w:r>
              <w:rPr>
                <w:b/>
                <w:i/>
              </w:rPr>
              <w:t>View feedback</w:t>
            </w:r>
          </w:p>
        </w:tc>
        <w:tc>
          <w:tcPr>
            <w:tcW w:w="8188" w:type="dxa"/>
          </w:tcPr>
          <w:p w:rsidR="00C54BC3" w:rsidRDefault="001228E3" w:rsidP="005833B9">
            <w:r>
              <w:t>View comments, suggestions and requests submitted by site visitors.</w:t>
            </w:r>
          </w:p>
        </w:tc>
      </w:tr>
      <w:tr w:rsidR="00C54BC3" w:rsidTr="00C54BC3">
        <w:tc>
          <w:tcPr>
            <w:tcW w:w="2235" w:type="dxa"/>
          </w:tcPr>
          <w:p w:rsidR="00C54BC3" w:rsidRDefault="00C54BC3" w:rsidP="005833B9">
            <w:pPr>
              <w:rPr>
                <w:b/>
                <w:i/>
              </w:rPr>
            </w:pPr>
            <w:r>
              <w:rPr>
                <w:b/>
                <w:i/>
              </w:rPr>
              <w:t>View errors</w:t>
            </w:r>
          </w:p>
        </w:tc>
        <w:tc>
          <w:tcPr>
            <w:tcW w:w="8188" w:type="dxa"/>
          </w:tcPr>
          <w:p w:rsidR="00C54BC3" w:rsidRDefault="00931FB6" w:rsidP="005833B9">
            <w:r>
              <w:t>See a record of any errors that DataShare users may have encountered.</w:t>
            </w:r>
          </w:p>
        </w:tc>
      </w:tr>
      <w:tr w:rsidR="00C54BC3" w:rsidTr="00C54BC3">
        <w:tc>
          <w:tcPr>
            <w:tcW w:w="2235" w:type="dxa"/>
          </w:tcPr>
          <w:p w:rsidR="00C54BC3" w:rsidRDefault="00C54BC3" w:rsidP="005833B9">
            <w:pPr>
              <w:rPr>
                <w:b/>
                <w:i/>
              </w:rPr>
            </w:pPr>
            <w:r>
              <w:rPr>
                <w:b/>
                <w:i/>
              </w:rPr>
              <w:t>View service history</w:t>
            </w:r>
          </w:p>
        </w:tc>
        <w:tc>
          <w:tcPr>
            <w:tcW w:w="8188" w:type="dxa"/>
          </w:tcPr>
          <w:p w:rsidR="00C54BC3" w:rsidRDefault="00931FB6" w:rsidP="005833B9">
            <w:r>
              <w:t>Details of events raised by DataShare’s automated service.</w:t>
            </w:r>
          </w:p>
        </w:tc>
      </w:tr>
      <w:tr w:rsidR="007C44D7" w:rsidTr="00C54BC3">
        <w:tc>
          <w:tcPr>
            <w:tcW w:w="2235" w:type="dxa"/>
          </w:tcPr>
          <w:p w:rsidR="007C44D7" w:rsidRDefault="007C44D7" w:rsidP="005833B9">
            <w:pPr>
              <w:rPr>
                <w:b/>
                <w:i/>
              </w:rPr>
            </w:pPr>
            <w:r>
              <w:rPr>
                <w:b/>
                <w:i/>
              </w:rPr>
              <w:t>Edit System Configuration</w:t>
            </w:r>
          </w:p>
        </w:tc>
        <w:tc>
          <w:tcPr>
            <w:tcW w:w="8188" w:type="dxa"/>
          </w:tcPr>
          <w:p w:rsidR="007C44D7" w:rsidRDefault="007C44D7" w:rsidP="005833B9">
            <w:r>
              <w:t xml:space="preserve">Change system wide </w:t>
            </w:r>
            <w:r w:rsidR="00F06A17">
              <w:t xml:space="preserve">DataShare </w:t>
            </w:r>
            <w:r>
              <w:t>settings.</w:t>
            </w:r>
          </w:p>
        </w:tc>
      </w:tr>
    </w:tbl>
    <w:p w:rsidR="00C54BC3" w:rsidRDefault="00407449" w:rsidP="00F06A17">
      <w:pPr>
        <w:keepNext/>
        <w:pageBreakBefore/>
      </w:pPr>
      <w:r>
        <w:lastRenderedPageBreak/>
        <w:t>In addition to these options, all pages include the following: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8188"/>
      </w:tblGrid>
      <w:tr w:rsidR="00407449" w:rsidTr="0099118F">
        <w:tc>
          <w:tcPr>
            <w:tcW w:w="2235" w:type="dxa"/>
          </w:tcPr>
          <w:p w:rsidR="00407449" w:rsidRPr="00C54BC3" w:rsidRDefault="00407449" w:rsidP="0099118F">
            <w:pPr>
              <w:rPr>
                <w:b/>
                <w:i/>
              </w:rPr>
            </w:pPr>
            <w:r w:rsidRPr="00C54BC3">
              <w:rPr>
                <w:b/>
                <w:i/>
              </w:rPr>
              <w:t>Logout</w:t>
            </w:r>
          </w:p>
        </w:tc>
        <w:tc>
          <w:tcPr>
            <w:tcW w:w="8188" w:type="dxa"/>
          </w:tcPr>
          <w:p w:rsidR="00407449" w:rsidRDefault="00407449" w:rsidP="0099118F">
            <w:r>
              <w:t>Log out of the admin area.</w:t>
            </w:r>
          </w:p>
        </w:tc>
      </w:tr>
      <w:tr w:rsidR="00407449" w:rsidTr="0099118F">
        <w:tc>
          <w:tcPr>
            <w:tcW w:w="2235" w:type="dxa"/>
          </w:tcPr>
          <w:p w:rsidR="00407449" w:rsidRPr="00C54BC3" w:rsidRDefault="00407449" w:rsidP="0099118F">
            <w:pPr>
              <w:rPr>
                <w:b/>
                <w:i/>
              </w:rPr>
            </w:pPr>
            <w:r>
              <w:rPr>
                <w:b/>
                <w:i/>
              </w:rPr>
              <w:t>Change password</w:t>
            </w:r>
          </w:p>
        </w:tc>
        <w:tc>
          <w:tcPr>
            <w:tcW w:w="8188" w:type="dxa"/>
          </w:tcPr>
          <w:p w:rsidR="00407449" w:rsidRDefault="00407449" w:rsidP="0099118F">
            <w:r>
              <w:t>Change your admin password.</w:t>
            </w:r>
          </w:p>
        </w:tc>
      </w:tr>
      <w:tr w:rsidR="00407449" w:rsidTr="0099118F">
        <w:tc>
          <w:tcPr>
            <w:tcW w:w="2235" w:type="dxa"/>
          </w:tcPr>
          <w:p w:rsidR="00407449" w:rsidRDefault="00407449" w:rsidP="0099118F">
            <w:pPr>
              <w:rPr>
                <w:b/>
                <w:i/>
              </w:rPr>
            </w:pPr>
            <w:r>
              <w:rPr>
                <w:b/>
                <w:i/>
              </w:rPr>
              <w:t>View site</w:t>
            </w:r>
          </w:p>
        </w:tc>
        <w:tc>
          <w:tcPr>
            <w:tcW w:w="8188" w:type="dxa"/>
          </w:tcPr>
          <w:p w:rsidR="00407449" w:rsidRDefault="00407449" w:rsidP="0099118F">
            <w:r>
              <w:t>View the public “front end” site.</w:t>
            </w:r>
          </w:p>
        </w:tc>
      </w:tr>
    </w:tbl>
    <w:p w:rsidR="00407449" w:rsidRDefault="00407449" w:rsidP="007D1B1D">
      <w:pPr>
        <w:keepNext/>
      </w:pPr>
      <w:r>
        <w:t>Pages may also include the following: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8188"/>
      </w:tblGrid>
      <w:tr w:rsidR="00407449" w:rsidTr="0099118F">
        <w:tc>
          <w:tcPr>
            <w:tcW w:w="2235" w:type="dxa"/>
          </w:tcPr>
          <w:p w:rsidR="00407449" w:rsidRPr="00C54BC3" w:rsidRDefault="00407449" w:rsidP="0099118F">
            <w:pPr>
              <w:rPr>
                <w:b/>
                <w:i/>
              </w:rPr>
            </w:pPr>
            <w:r>
              <w:rPr>
                <w:b/>
                <w:i/>
              </w:rPr>
              <w:t>Back</w:t>
            </w:r>
          </w:p>
        </w:tc>
        <w:tc>
          <w:tcPr>
            <w:tcW w:w="8188" w:type="dxa"/>
          </w:tcPr>
          <w:p w:rsidR="00407449" w:rsidRDefault="00407449" w:rsidP="00407449">
            <w:r>
              <w:t>Return to the previous page, abandoning any changes.</w:t>
            </w:r>
          </w:p>
        </w:tc>
      </w:tr>
    </w:tbl>
    <w:p w:rsidR="00407449" w:rsidRDefault="0036237D" w:rsidP="0036237D">
      <w:pPr>
        <w:pStyle w:val="ImportantNoteNoIndent"/>
      </w:pPr>
      <w:r>
        <w:t>Click the DataShare logo on any admin page to return to this menu.</w:t>
      </w:r>
    </w:p>
    <w:p w:rsidR="00B962AA" w:rsidRDefault="00B962AA" w:rsidP="009C422B">
      <w:pPr>
        <w:pStyle w:val="Heading2"/>
      </w:pPr>
      <w:bookmarkStart w:id="5" w:name="_Ref332269818"/>
      <w:bookmarkStart w:id="6" w:name="_Toc401837252"/>
      <w:r>
        <w:t>Changing your password</w:t>
      </w:r>
      <w:bookmarkEnd w:id="5"/>
      <w:bookmarkEnd w:id="6"/>
    </w:p>
    <w:p w:rsidR="00B962AA" w:rsidRDefault="002F457E" w:rsidP="005833B9">
      <w:r>
        <w:t>Once logged in, any user is able to change their password:</w:t>
      </w:r>
    </w:p>
    <w:p w:rsidR="002F457E" w:rsidRDefault="002F457E" w:rsidP="00D378E7">
      <w:pPr>
        <w:pStyle w:val="ListParagraph"/>
        <w:numPr>
          <w:ilvl w:val="0"/>
          <w:numId w:val="9"/>
        </w:numPr>
      </w:pPr>
      <w:r>
        <w:t xml:space="preserve">From any admin page click the </w:t>
      </w:r>
      <w:r>
        <w:rPr>
          <w:b/>
          <w:i/>
        </w:rPr>
        <w:t>Change password</w:t>
      </w:r>
      <w:r>
        <w:t xml:space="preserve"> button.</w:t>
      </w:r>
    </w:p>
    <w:p w:rsidR="002F457E" w:rsidRDefault="002F457E" w:rsidP="00D378E7">
      <w:pPr>
        <w:pStyle w:val="ListParagraph"/>
        <w:numPr>
          <w:ilvl w:val="0"/>
          <w:numId w:val="9"/>
        </w:numPr>
      </w:pPr>
      <w:r>
        <w:t>The system displays the Change your password page:</w:t>
      </w:r>
      <w:r>
        <w:rPr>
          <w:noProof/>
          <w:lang w:eastAsia="en-GB"/>
        </w:rPr>
        <w:drawing>
          <wp:anchor distT="0" distB="107950" distL="114300" distR="114300" simplePos="0" relativeHeight="251688960" behindDoc="0" locked="1" layoutInCell="1" allowOverlap="1" wp14:anchorId="5803184C" wp14:editId="09C80231">
            <wp:simplePos x="0" y="0"/>
            <wp:positionH relativeFrom="column">
              <wp:align>center</wp:align>
            </wp:positionH>
            <wp:positionV relativeFrom="paragraph">
              <wp:posOffset>360045</wp:posOffset>
            </wp:positionV>
            <wp:extent cx="3286800" cy="2203200"/>
            <wp:effectExtent l="190500" t="190500" r="199390" b="1974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wor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86800" cy="22032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F457E" w:rsidRDefault="002F457E" w:rsidP="00D378E7">
      <w:pPr>
        <w:pStyle w:val="ListParagraph"/>
        <w:numPr>
          <w:ilvl w:val="0"/>
          <w:numId w:val="9"/>
        </w:numPr>
      </w:pPr>
      <w:r>
        <w:t>Enter your current password, new password and confirm the ne</w:t>
      </w:r>
      <w:r w:rsidR="0006792C">
        <w:t xml:space="preserve">w password. </w:t>
      </w:r>
      <w:r>
        <w:t>Passwords must be at least seven characters long.</w:t>
      </w:r>
    </w:p>
    <w:p w:rsidR="002F457E" w:rsidRDefault="002F457E" w:rsidP="00D378E7">
      <w:pPr>
        <w:pStyle w:val="ListParagraph"/>
        <w:numPr>
          <w:ilvl w:val="0"/>
          <w:numId w:val="9"/>
        </w:numPr>
      </w:pPr>
      <w:r>
        <w:t xml:space="preserve">Click the </w:t>
      </w:r>
      <w:r>
        <w:rPr>
          <w:b/>
          <w:i/>
        </w:rPr>
        <w:t>Update</w:t>
      </w:r>
      <w:r>
        <w:t xml:space="preserve"> button.</w:t>
      </w:r>
    </w:p>
    <w:p w:rsidR="002F457E" w:rsidRDefault="002F457E" w:rsidP="00D378E7">
      <w:pPr>
        <w:pStyle w:val="ListParagraph"/>
        <w:numPr>
          <w:ilvl w:val="0"/>
          <w:numId w:val="9"/>
        </w:numPr>
      </w:pPr>
      <w:r>
        <w:t xml:space="preserve">The system will validate </w:t>
      </w:r>
      <w:r w:rsidR="00DB39F1">
        <w:t>the details entered; any errors will be displayed on the page and must be corrected before continuing.</w:t>
      </w:r>
    </w:p>
    <w:p w:rsidR="00DB39F1" w:rsidRDefault="00DB39F1" w:rsidP="00D378E7">
      <w:pPr>
        <w:pStyle w:val="ListParagraph"/>
        <w:numPr>
          <w:ilvl w:val="0"/>
          <w:numId w:val="9"/>
        </w:numPr>
      </w:pPr>
      <w:r>
        <w:t>If all details are valid the system will update your password.</w:t>
      </w:r>
    </w:p>
    <w:p w:rsidR="00DB39F1" w:rsidRDefault="00DB39F1" w:rsidP="00D378E7">
      <w:pPr>
        <w:pStyle w:val="ListParagraph"/>
        <w:numPr>
          <w:ilvl w:val="0"/>
          <w:numId w:val="9"/>
        </w:numPr>
      </w:pPr>
      <w:r>
        <w:t xml:space="preserve">Click </w:t>
      </w:r>
      <w:r>
        <w:rPr>
          <w:b/>
          <w:i/>
        </w:rPr>
        <w:t>Back</w:t>
      </w:r>
      <w:r>
        <w:t xml:space="preserve"> to return to the admin menu.</w:t>
      </w:r>
    </w:p>
    <w:p w:rsidR="001E2453" w:rsidRDefault="001E2453" w:rsidP="005E103B">
      <w:pPr>
        <w:pStyle w:val="ImportantNoteNoIndent"/>
      </w:pPr>
      <w:r>
        <w:t xml:space="preserve">Super administrators can change the password of any user, see </w:t>
      </w:r>
      <w:r w:rsidR="00A26969">
        <w:fldChar w:fldCharType="begin"/>
      </w:r>
      <w:r w:rsidR="00A26969">
        <w:instrText xml:space="preserve"> REF _Ref332285725 </w:instrText>
      </w:r>
      <w:r w:rsidR="00A26969">
        <w:fldChar w:fldCharType="separate"/>
      </w:r>
      <w:r w:rsidR="008A4A15">
        <w:t>Editing administrators</w:t>
      </w:r>
      <w:r w:rsidR="00A26969">
        <w:fldChar w:fldCharType="end"/>
      </w:r>
      <w:r>
        <w:t xml:space="preserve"> </w:t>
      </w:r>
      <w:r w:rsidR="00A26969">
        <w:fldChar w:fldCharType="begin"/>
      </w:r>
      <w:r w:rsidR="00A26969">
        <w:instrText xml:space="preserve"> PAGEREF _Ref332285732 \p</w:instrText>
      </w:r>
      <w:r w:rsidR="00A26969">
        <w:instrText xml:space="preserve"> </w:instrText>
      </w:r>
      <w:r w:rsidR="00A26969">
        <w:fldChar w:fldCharType="separate"/>
      </w:r>
      <w:r w:rsidR="008A4A15">
        <w:rPr>
          <w:noProof/>
        </w:rPr>
        <w:t>on page 9</w:t>
      </w:r>
      <w:r w:rsidR="00A26969">
        <w:rPr>
          <w:noProof/>
        </w:rPr>
        <w:fldChar w:fldCharType="end"/>
      </w:r>
      <w:r>
        <w:t>.</w:t>
      </w:r>
    </w:p>
    <w:p w:rsidR="00C95461" w:rsidRDefault="00C73193" w:rsidP="00813E84">
      <w:pPr>
        <w:pStyle w:val="Heading1"/>
      </w:pPr>
      <w:bookmarkStart w:id="7" w:name="_Toc401837253"/>
      <w:r>
        <w:lastRenderedPageBreak/>
        <w:t>DataShare a</w:t>
      </w:r>
      <w:r w:rsidR="00DE7F21">
        <w:t>dministrators</w:t>
      </w:r>
      <w:bookmarkEnd w:id="7"/>
    </w:p>
    <w:p w:rsidR="00DE7F21" w:rsidRDefault="00DE7F21" w:rsidP="00DE7F21">
      <w:r>
        <w:t>DataShare super administrators have the ability to create and amend other administrators.</w:t>
      </w:r>
      <w:r w:rsidR="007C418B">
        <w:t xml:space="preserve"> To manage DataShare administrators:</w:t>
      </w:r>
    </w:p>
    <w:p w:rsidR="00DE7F21" w:rsidRDefault="00DE7F21" w:rsidP="00D378E7">
      <w:pPr>
        <w:pStyle w:val="ListParagraph"/>
        <w:numPr>
          <w:ilvl w:val="0"/>
          <w:numId w:val="5"/>
        </w:numPr>
      </w:pPr>
      <w:r>
        <w:t xml:space="preserve">From the DataShare super </w:t>
      </w:r>
      <w:r w:rsidR="007D3875">
        <w:t>administrator’s</w:t>
      </w:r>
      <w:r>
        <w:t xml:space="preserve"> menu select the </w:t>
      </w:r>
      <w:r w:rsidRPr="00AD56FC">
        <w:rPr>
          <w:b/>
          <w:i/>
        </w:rPr>
        <w:t>Add and edit users</w:t>
      </w:r>
      <w:r>
        <w:t xml:space="preserve"> option.</w:t>
      </w:r>
    </w:p>
    <w:p w:rsidR="00DE7F21" w:rsidRDefault="00DE7F21" w:rsidP="00D378E7">
      <w:pPr>
        <w:pStyle w:val="ListParagraph"/>
        <w:numPr>
          <w:ilvl w:val="0"/>
          <w:numId w:val="5"/>
        </w:numPr>
      </w:pPr>
      <w:r>
        <w:t>The system displays the DataShare users page.</w:t>
      </w:r>
      <w:r>
        <w:rPr>
          <w:noProof/>
          <w:lang w:eastAsia="en-GB"/>
        </w:rPr>
        <w:drawing>
          <wp:anchor distT="0" distB="107950" distL="114300" distR="114300" simplePos="0" relativeHeight="251685888" behindDoc="0" locked="1" layoutInCell="1" allowOverlap="1" wp14:anchorId="3E8283EB" wp14:editId="300BA058">
            <wp:simplePos x="0" y="0"/>
            <wp:positionH relativeFrom="column">
              <wp:align>center</wp:align>
            </wp:positionH>
            <wp:positionV relativeFrom="paragraph">
              <wp:posOffset>323850</wp:posOffset>
            </wp:positionV>
            <wp:extent cx="3290400" cy="2221200"/>
            <wp:effectExtent l="190500" t="190500" r="196215" b="1987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lis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90400" cy="22212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C418B" w:rsidRDefault="007C418B" w:rsidP="00810154">
      <w:pPr>
        <w:pStyle w:val="Heading2"/>
        <w:pageBreakBefore/>
      </w:pPr>
      <w:bookmarkStart w:id="8" w:name="_Toc401837254"/>
      <w:r>
        <w:lastRenderedPageBreak/>
        <w:t>Creating administrators</w:t>
      </w:r>
      <w:bookmarkEnd w:id="8"/>
    </w:p>
    <w:p w:rsidR="007C418B" w:rsidRDefault="007C418B" w:rsidP="007C418B">
      <w:r>
        <w:t xml:space="preserve">To create a new DataShare </w:t>
      </w:r>
      <w:r w:rsidR="00B433AD">
        <w:t>user</w:t>
      </w:r>
      <w:r>
        <w:t>:</w:t>
      </w:r>
    </w:p>
    <w:p w:rsidR="00DE7F21" w:rsidRDefault="007C418B" w:rsidP="00D378E7">
      <w:pPr>
        <w:pStyle w:val="ListParagraph"/>
        <w:numPr>
          <w:ilvl w:val="0"/>
          <w:numId w:val="6"/>
        </w:numPr>
      </w:pPr>
      <w:r>
        <w:t>From the DataShare users page c</w:t>
      </w:r>
      <w:r w:rsidR="00C124EF">
        <w:t xml:space="preserve">lick the </w:t>
      </w:r>
      <w:r w:rsidR="00C124EF" w:rsidRPr="00C124EF">
        <w:rPr>
          <w:b/>
          <w:i/>
        </w:rPr>
        <w:t>Create new user</w:t>
      </w:r>
      <w:r w:rsidR="00C124EF">
        <w:rPr>
          <w:b/>
        </w:rPr>
        <w:t xml:space="preserve"> </w:t>
      </w:r>
      <w:r w:rsidR="00C124EF">
        <w:t>button.</w:t>
      </w:r>
    </w:p>
    <w:p w:rsidR="00F558B4" w:rsidRDefault="00F558B4" w:rsidP="00D378E7">
      <w:pPr>
        <w:pStyle w:val="ListParagraph"/>
        <w:numPr>
          <w:ilvl w:val="0"/>
          <w:numId w:val="6"/>
        </w:numPr>
      </w:pPr>
      <w:r>
        <w:t>The system display</w:t>
      </w:r>
      <w:r w:rsidR="00371A40">
        <w:t>s</w:t>
      </w:r>
      <w:r w:rsidR="00873797">
        <w:t xml:space="preserve"> the Create DataShare u</w:t>
      </w:r>
      <w:r>
        <w:t>ser page:</w:t>
      </w:r>
      <w:r w:rsidR="00873797">
        <w:rPr>
          <w:noProof/>
          <w:lang w:eastAsia="en-GB"/>
        </w:rPr>
        <w:drawing>
          <wp:anchor distT="0" distB="107950" distL="114300" distR="114300" simplePos="0" relativeHeight="251720704" behindDoc="0" locked="1" layoutInCell="1" allowOverlap="1">
            <wp:simplePos x="993775" y="866140"/>
            <wp:positionH relativeFrom="margin">
              <wp:align>center</wp:align>
            </wp:positionH>
            <wp:positionV relativeFrom="paragraph">
              <wp:posOffset>323850</wp:posOffset>
            </wp:positionV>
            <wp:extent cx="3286800" cy="2498400"/>
            <wp:effectExtent l="190500" t="190500" r="199390" b="18796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86800" cy="2498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558B4" w:rsidRDefault="00371A40" w:rsidP="00D378E7">
      <w:pPr>
        <w:pStyle w:val="ListParagraph"/>
        <w:numPr>
          <w:ilvl w:val="0"/>
          <w:numId w:val="6"/>
        </w:numPr>
      </w:pPr>
      <w:bookmarkStart w:id="9" w:name="_Ref331768663"/>
      <w:r>
        <w:t>Complete the form as described below:</w:t>
      </w:r>
      <w:bookmarkEnd w:id="9"/>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621"/>
      </w:tblGrid>
      <w:tr w:rsidR="00371A40" w:rsidTr="00DE38E0">
        <w:trPr>
          <w:cantSplit/>
        </w:trPr>
        <w:tc>
          <w:tcPr>
            <w:tcW w:w="1985" w:type="dxa"/>
          </w:tcPr>
          <w:p w:rsidR="00371A40" w:rsidRDefault="00371A40" w:rsidP="00371A40">
            <w:r>
              <w:t>User name</w:t>
            </w:r>
          </w:p>
        </w:tc>
        <w:tc>
          <w:tcPr>
            <w:tcW w:w="7621" w:type="dxa"/>
          </w:tcPr>
          <w:p w:rsidR="00371A40" w:rsidRDefault="00371A40" w:rsidP="00371A40">
            <w:r>
              <w:t>The name that the administrator will use to log on to the system.</w:t>
            </w:r>
          </w:p>
        </w:tc>
      </w:tr>
      <w:tr w:rsidR="00371A40" w:rsidTr="00DE38E0">
        <w:trPr>
          <w:cantSplit/>
        </w:trPr>
        <w:tc>
          <w:tcPr>
            <w:tcW w:w="1985" w:type="dxa"/>
          </w:tcPr>
          <w:p w:rsidR="00371A40" w:rsidRDefault="00371A40" w:rsidP="00371A40">
            <w:r>
              <w:t>Email address</w:t>
            </w:r>
          </w:p>
        </w:tc>
        <w:tc>
          <w:tcPr>
            <w:tcW w:w="7621" w:type="dxa"/>
          </w:tcPr>
          <w:p w:rsidR="00371A40" w:rsidRDefault="00371A40" w:rsidP="00B962AA">
            <w:r>
              <w:t>The email address of the administrator</w:t>
            </w:r>
            <w:r w:rsidR="00B962AA">
              <w:t>.</w:t>
            </w:r>
            <w:r>
              <w:t xml:space="preserve"> </w:t>
            </w:r>
          </w:p>
        </w:tc>
      </w:tr>
      <w:tr w:rsidR="00E82253" w:rsidTr="00DE38E0">
        <w:trPr>
          <w:cantSplit/>
        </w:trPr>
        <w:tc>
          <w:tcPr>
            <w:tcW w:w="1985" w:type="dxa"/>
          </w:tcPr>
          <w:p w:rsidR="00E82253" w:rsidRDefault="00E82253" w:rsidP="00371A40">
            <w:r>
              <w:t>Password</w:t>
            </w:r>
          </w:p>
        </w:tc>
        <w:tc>
          <w:tcPr>
            <w:tcW w:w="7621" w:type="dxa"/>
          </w:tcPr>
          <w:p w:rsidR="00407449" w:rsidRDefault="00FC7328" w:rsidP="00FC7328">
            <w:r>
              <w:t>The password the administrator will use to access the admin system.</w:t>
            </w:r>
            <w:r w:rsidR="00407449">
              <w:t xml:space="preserve"> Passwords must be at least seven characters long.</w:t>
            </w:r>
          </w:p>
          <w:p w:rsidR="00E82253" w:rsidRDefault="00FC7328" w:rsidP="0006792C">
            <w:r>
              <w:t xml:space="preserve">This can be changed by the user at any time (see page </w:t>
            </w:r>
            <w:r w:rsidR="00A26969">
              <w:fldChar w:fldCharType="begin"/>
            </w:r>
            <w:r w:rsidR="00A26969">
              <w:instrText xml:space="preserve"> PAGEREF _Ref332269818 </w:instrText>
            </w:r>
            <w:r w:rsidR="00A26969">
              <w:fldChar w:fldCharType="separate"/>
            </w:r>
            <w:r w:rsidR="008A4A15">
              <w:rPr>
                <w:noProof/>
              </w:rPr>
              <w:t>6</w:t>
            </w:r>
            <w:r w:rsidR="00A26969">
              <w:rPr>
                <w:noProof/>
              </w:rPr>
              <w:fldChar w:fldCharType="end"/>
            </w:r>
            <w:r>
              <w:t>).</w:t>
            </w:r>
          </w:p>
        </w:tc>
      </w:tr>
      <w:tr w:rsidR="00E82253" w:rsidTr="00DE38E0">
        <w:trPr>
          <w:cantSplit/>
        </w:trPr>
        <w:tc>
          <w:tcPr>
            <w:tcW w:w="1985" w:type="dxa"/>
          </w:tcPr>
          <w:p w:rsidR="00E82253" w:rsidRDefault="00E82253" w:rsidP="00371A40">
            <w:r>
              <w:t>Confirm password</w:t>
            </w:r>
          </w:p>
        </w:tc>
        <w:tc>
          <w:tcPr>
            <w:tcW w:w="7621" w:type="dxa"/>
          </w:tcPr>
          <w:p w:rsidR="00E82253" w:rsidRDefault="00DD772D" w:rsidP="0006792C">
            <w:r>
              <w:t>Confirm the password.</w:t>
            </w:r>
            <w:r w:rsidR="00001D30">
              <w:t xml:space="preserve"> This must match the password entered above.</w:t>
            </w:r>
          </w:p>
        </w:tc>
      </w:tr>
      <w:tr w:rsidR="00E82253" w:rsidTr="00DE38E0">
        <w:trPr>
          <w:cantSplit/>
        </w:trPr>
        <w:tc>
          <w:tcPr>
            <w:tcW w:w="1985" w:type="dxa"/>
          </w:tcPr>
          <w:p w:rsidR="00E82253" w:rsidRDefault="00E82253" w:rsidP="00371A40">
            <w:bookmarkStart w:id="10" w:name="UserTypes"/>
            <w:r>
              <w:t>User type</w:t>
            </w:r>
            <w:bookmarkEnd w:id="10"/>
          </w:p>
        </w:tc>
        <w:tc>
          <w:tcPr>
            <w:tcW w:w="7621" w:type="dxa"/>
          </w:tcPr>
          <w:p w:rsidR="00E82253" w:rsidRDefault="00E82253" w:rsidP="00E82253">
            <w:r>
              <w:t>The role this administrator will perform in the production of data.</w:t>
            </w:r>
          </w:p>
          <w:p w:rsidR="00DE38E0" w:rsidRDefault="00DE38E0" w:rsidP="00315AC8">
            <w:pPr>
              <w:tabs>
                <w:tab w:val="left" w:pos="2301"/>
              </w:tabs>
              <w:ind w:left="2301" w:hanging="2301"/>
            </w:pPr>
            <w:r>
              <w:t>Uploader</w:t>
            </w:r>
            <w:r>
              <w:tab/>
              <w:t>Can upload data against a schema only.</w:t>
            </w:r>
          </w:p>
          <w:p w:rsidR="00DE38E0" w:rsidRDefault="00DE38E0" w:rsidP="00315AC8">
            <w:pPr>
              <w:tabs>
                <w:tab w:val="left" w:pos="2301"/>
              </w:tabs>
              <w:ind w:left="2301" w:hanging="2301"/>
            </w:pPr>
            <w:r>
              <w:t>SchemaEditor</w:t>
            </w:r>
            <w:r>
              <w:tab/>
              <w:t>Can amend a data set’s schema and upload data.</w:t>
            </w:r>
          </w:p>
          <w:p w:rsidR="00DE38E0" w:rsidRDefault="00DE38E0" w:rsidP="00315AC8">
            <w:pPr>
              <w:tabs>
                <w:tab w:val="left" w:pos="2301"/>
              </w:tabs>
              <w:ind w:left="2301" w:hanging="2301"/>
            </w:pPr>
            <w:r>
              <w:t>SchemaCreator</w:t>
            </w:r>
            <w:r>
              <w:tab/>
              <w:t>Ca</w:t>
            </w:r>
            <w:r w:rsidR="00315AC8">
              <w:t>n create a new data set schema</w:t>
            </w:r>
            <w:r>
              <w:t>, amend</w:t>
            </w:r>
            <w:r w:rsidR="00B433AD">
              <w:t xml:space="preserve"> </w:t>
            </w:r>
            <w:r w:rsidR="00315AC8">
              <w:t xml:space="preserve">it </w:t>
            </w:r>
            <w:r w:rsidR="00B433AD">
              <w:t>and upload data.</w:t>
            </w:r>
          </w:p>
          <w:p w:rsidR="00DE38E0" w:rsidRDefault="00DE38E0" w:rsidP="00315AC8">
            <w:pPr>
              <w:tabs>
                <w:tab w:val="left" w:pos="2301"/>
              </w:tabs>
              <w:ind w:left="2301" w:hanging="2301"/>
            </w:pPr>
            <w:r>
              <w:t>SuperAdministrator</w:t>
            </w:r>
            <w:r>
              <w:tab/>
              <w:t>Can perform all administration tasks including the approval of new schemas.</w:t>
            </w:r>
          </w:p>
        </w:tc>
      </w:tr>
    </w:tbl>
    <w:p w:rsidR="00371A40" w:rsidRDefault="00DE38E0" w:rsidP="00D378E7">
      <w:pPr>
        <w:pStyle w:val="ListParagraph"/>
        <w:numPr>
          <w:ilvl w:val="0"/>
          <w:numId w:val="6"/>
        </w:numPr>
      </w:pPr>
      <w:r>
        <w:t xml:space="preserve">Click the </w:t>
      </w:r>
      <w:r w:rsidRPr="00DE38E0">
        <w:rPr>
          <w:b/>
          <w:i/>
        </w:rPr>
        <w:t>Create</w:t>
      </w:r>
      <w:r>
        <w:t xml:space="preserve"> button.</w:t>
      </w:r>
    </w:p>
    <w:p w:rsidR="00DE38E0" w:rsidRDefault="00DE38E0" w:rsidP="00D378E7">
      <w:pPr>
        <w:pStyle w:val="ListParagraph"/>
        <w:numPr>
          <w:ilvl w:val="0"/>
          <w:numId w:val="6"/>
        </w:numPr>
      </w:pPr>
      <w:r>
        <w:t>The system will validate the details, e.g. ensuring user names and email addresses are unique. Any problems will be displayed on the page and must be corrected before the user can be created.</w:t>
      </w:r>
    </w:p>
    <w:p w:rsidR="00DE38E0" w:rsidRDefault="00DE38E0" w:rsidP="00D378E7">
      <w:pPr>
        <w:pStyle w:val="ListParagraph"/>
        <w:numPr>
          <w:ilvl w:val="0"/>
          <w:numId w:val="6"/>
        </w:numPr>
      </w:pPr>
      <w:r>
        <w:t>Upon successful creation the system will return to the DataShare users page and display a confirmation message.</w:t>
      </w:r>
    </w:p>
    <w:p w:rsidR="001D6210" w:rsidRDefault="00404203" w:rsidP="00810154">
      <w:pPr>
        <w:pStyle w:val="Heading2"/>
        <w:pageBreakBefore/>
      </w:pPr>
      <w:bookmarkStart w:id="11" w:name="_Ref332285725"/>
      <w:bookmarkStart w:id="12" w:name="_Ref332285732"/>
      <w:bookmarkStart w:id="13" w:name="_Toc401837255"/>
      <w:r>
        <w:lastRenderedPageBreak/>
        <w:t>Editing administrators</w:t>
      </w:r>
      <w:bookmarkEnd w:id="11"/>
      <w:bookmarkEnd w:id="12"/>
      <w:bookmarkEnd w:id="13"/>
    </w:p>
    <w:p w:rsidR="00404203" w:rsidRDefault="00404203" w:rsidP="001D6210">
      <w:r>
        <w:t>Editing a</w:t>
      </w:r>
      <w:r w:rsidR="00B433AD">
        <w:t xml:space="preserve"> user </w:t>
      </w:r>
      <w:r>
        <w:t>allows you to reset their password and change their email address or role.</w:t>
      </w:r>
    </w:p>
    <w:p w:rsidR="00404203" w:rsidRDefault="00404203" w:rsidP="00D378E7">
      <w:pPr>
        <w:pStyle w:val="ListParagraph"/>
        <w:numPr>
          <w:ilvl w:val="0"/>
          <w:numId w:val="7"/>
        </w:numPr>
      </w:pPr>
      <w:r>
        <w:t xml:space="preserve">From the DataShare users page click the </w:t>
      </w:r>
      <w:r>
        <w:rPr>
          <w:b/>
          <w:i/>
        </w:rPr>
        <w:t>Edit</w:t>
      </w:r>
      <w:r>
        <w:t xml:space="preserve"> button alongside the administrator you wish to amend.</w:t>
      </w:r>
    </w:p>
    <w:p w:rsidR="00404203" w:rsidRDefault="00404203" w:rsidP="00D378E7">
      <w:pPr>
        <w:pStyle w:val="ListParagraph"/>
        <w:numPr>
          <w:ilvl w:val="0"/>
          <w:numId w:val="7"/>
        </w:numPr>
      </w:pPr>
      <w:r>
        <w:t>The syste</w:t>
      </w:r>
      <w:r w:rsidR="00315AC8">
        <w:t xml:space="preserve">m displays the </w:t>
      </w:r>
      <w:r w:rsidR="00873797">
        <w:t>Edit</w:t>
      </w:r>
      <w:r w:rsidR="00315AC8">
        <w:t xml:space="preserve"> DataShare </w:t>
      </w:r>
      <w:r w:rsidR="00873797">
        <w:t>u</w:t>
      </w:r>
      <w:r>
        <w:t>ser page:</w:t>
      </w:r>
      <w:r w:rsidR="00873797">
        <w:rPr>
          <w:noProof/>
          <w:lang w:eastAsia="en-GB"/>
        </w:rPr>
        <w:drawing>
          <wp:anchor distT="0" distB="107950" distL="114300" distR="114300" simplePos="0" relativeHeight="251721728" behindDoc="0" locked="1" layoutInCell="1" allowOverlap="1">
            <wp:simplePos x="993775" y="866140"/>
            <wp:positionH relativeFrom="margin">
              <wp:align>center</wp:align>
            </wp:positionH>
            <wp:positionV relativeFrom="paragraph">
              <wp:posOffset>323850</wp:posOffset>
            </wp:positionV>
            <wp:extent cx="3286800" cy="2469600"/>
            <wp:effectExtent l="190500" t="190500" r="199390" b="1974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us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86800" cy="2469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404203" w:rsidRDefault="00404203" w:rsidP="00D378E7">
      <w:pPr>
        <w:pStyle w:val="ListParagraph"/>
        <w:numPr>
          <w:ilvl w:val="0"/>
          <w:numId w:val="7"/>
        </w:numPr>
      </w:pPr>
      <w:r>
        <w:t>Amend the admi</w:t>
      </w:r>
      <w:r w:rsidR="00001D30">
        <w:t>nistrator’s details as required:</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621"/>
      </w:tblGrid>
      <w:tr w:rsidR="00001D30" w:rsidTr="00001D30">
        <w:trPr>
          <w:cantSplit/>
        </w:trPr>
        <w:tc>
          <w:tcPr>
            <w:tcW w:w="1985" w:type="dxa"/>
          </w:tcPr>
          <w:p w:rsidR="00001D30" w:rsidRDefault="00001D30" w:rsidP="00001D30">
            <w:r>
              <w:t>Email address</w:t>
            </w:r>
          </w:p>
        </w:tc>
        <w:tc>
          <w:tcPr>
            <w:tcW w:w="7621" w:type="dxa"/>
          </w:tcPr>
          <w:p w:rsidR="00001D30" w:rsidRDefault="00001D30" w:rsidP="00B433AD">
            <w:r>
              <w:t xml:space="preserve">The email address </w:t>
            </w:r>
            <w:r w:rsidR="00B433AD">
              <w:t>associated with the user</w:t>
            </w:r>
            <w:r>
              <w:t>.</w:t>
            </w:r>
          </w:p>
        </w:tc>
      </w:tr>
      <w:tr w:rsidR="00001D30" w:rsidTr="00001D30">
        <w:trPr>
          <w:cantSplit/>
        </w:trPr>
        <w:tc>
          <w:tcPr>
            <w:tcW w:w="1985" w:type="dxa"/>
          </w:tcPr>
          <w:p w:rsidR="00001D30" w:rsidRDefault="00001D30" w:rsidP="00001D30">
            <w:r>
              <w:t>Password</w:t>
            </w:r>
            <w:r w:rsidR="00B433AD">
              <w:t>/ Confirm password</w:t>
            </w:r>
          </w:p>
        </w:tc>
        <w:tc>
          <w:tcPr>
            <w:tcW w:w="7621" w:type="dxa"/>
          </w:tcPr>
          <w:p w:rsidR="00B433AD" w:rsidRDefault="00B433AD" w:rsidP="00001D30">
            <w:r>
              <w:t xml:space="preserve">Enter both to reset the administrator’s password. </w:t>
            </w:r>
            <w:r w:rsidR="00407449">
              <w:t xml:space="preserve">Passwords must be at least seven characters long. </w:t>
            </w:r>
            <w:r>
              <w:t>The password and confirm password must match.</w:t>
            </w:r>
          </w:p>
          <w:p w:rsidR="00001D30" w:rsidRDefault="00B433AD" w:rsidP="00B433AD">
            <w:pPr>
              <w:pStyle w:val="ImportantNoteNoIndent"/>
            </w:pPr>
            <w:r>
              <w:t>Leave these blank if you do not wish to reset the administrator’s password.</w:t>
            </w:r>
          </w:p>
        </w:tc>
      </w:tr>
      <w:tr w:rsidR="00001D30" w:rsidTr="00001D30">
        <w:trPr>
          <w:cantSplit/>
        </w:trPr>
        <w:tc>
          <w:tcPr>
            <w:tcW w:w="1985" w:type="dxa"/>
          </w:tcPr>
          <w:p w:rsidR="00001D30" w:rsidRDefault="00001D30" w:rsidP="00001D30">
            <w:r>
              <w:t>User type</w:t>
            </w:r>
          </w:p>
        </w:tc>
        <w:tc>
          <w:tcPr>
            <w:tcW w:w="7621" w:type="dxa"/>
          </w:tcPr>
          <w:p w:rsidR="00001D30" w:rsidRDefault="00001D30" w:rsidP="00C2770A">
            <w:r>
              <w:t>The role this administrator will perform in the production of data</w:t>
            </w:r>
            <w:r w:rsidR="00315AC8">
              <w:t xml:space="preserve">, see the section on User types </w:t>
            </w:r>
            <w:r w:rsidR="00A26969">
              <w:fldChar w:fldCharType="begin"/>
            </w:r>
            <w:r w:rsidR="00A26969">
              <w:instrText xml:space="preserve"> PAGEREF UserTypes \p </w:instrText>
            </w:r>
            <w:r w:rsidR="00A26969">
              <w:fldChar w:fldCharType="separate"/>
            </w:r>
            <w:r w:rsidR="008A4A15">
              <w:rPr>
                <w:noProof/>
              </w:rPr>
              <w:t>on page 8</w:t>
            </w:r>
            <w:r w:rsidR="00A26969">
              <w:rPr>
                <w:noProof/>
              </w:rPr>
              <w:fldChar w:fldCharType="end"/>
            </w:r>
            <w:r w:rsidR="00315AC8">
              <w:t>.</w:t>
            </w:r>
          </w:p>
        </w:tc>
      </w:tr>
    </w:tbl>
    <w:p w:rsidR="00404203" w:rsidRDefault="00404203" w:rsidP="00404203">
      <w:pPr>
        <w:pStyle w:val="ImportantNote"/>
        <w:ind w:left="720"/>
      </w:pPr>
      <w:r>
        <w:t>The user name is di</w:t>
      </w:r>
      <w:r w:rsidR="00C523AA">
        <w:t>splayed on the Amend DataShare U</w:t>
      </w:r>
      <w:r>
        <w:t>ser page for information purposes only, it cannot be changed.</w:t>
      </w:r>
    </w:p>
    <w:p w:rsidR="00404203" w:rsidRDefault="00404203" w:rsidP="00D378E7">
      <w:pPr>
        <w:pStyle w:val="ListParagraph"/>
        <w:numPr>
          <w:ilvl w:val="0"/>
          <w:numId w:val="7"/>
        </w:numPr>
      </w:pPr>
      <w:r>
        <w:t xml:space="preserve">Click the </w:t>
      </w:r>
      <w:r>
        <w:rPr>
          <w:b/>
          <w:i/>
        </w:rPr>
        <w:t>Update</w:t>
      </w:r>
      <w:r>
        <w:t xml:space="preserve"> button.</w:t>
      </w:r>
    </w:p>
    <w:p w:rsidR="00404203" w:rsidRDefault="00404203" w:rsidP="00D378E7">
      <w:pPr>
        <w:pStyle w:val="ListParagraph"/>
        <w:numPr>
          <w:ilvl w:val="0"/>
          <w:numId w:val="7"/>
        </w:numPr>
      </w:pPr>
      <w:r>
        <w:t>Any problems with amending the administrator’s details will be displayed on the screen and must be corrected.</w:t>
      </w:r>
    </w:p>
    <w:p w:rsidR="00404203" w:rsidRDefault="00404203" w:rsidP="00D378E7">
      <w:pPr>
        <w:pStyle w:val="ListParagraph"/>
        <w:numPr>
          <w:ilvl w:val="0"/>
          <w:numId w:val="7"/>
        </w:numPr>
      </w:pPr>
      <w:r>
        <w:t>Upon successfully amending the administrator’s details</w:t>
      </w:r>
      <w:r w:rsidR="00001D30">
        <w:t xml:space="preserve"> you will be returned to the </w:t>
      </w:r>
      <w:r w:rsidR="003A1D3A">
        <w:t>DataShare users page.</w:t>
      </w:r>
    </w:p>
    <w:p w:rsidR="003A1D3A" w:rsidRDefault="002F457E" w:rsidP="00810154">
      <w:pPr>
        <w:pStyle w:val="Heading2"/>
        <w:pageBreakBefore/>
      </w:pPr>
      <w:bookmarkStart w:id="14" w:name="_Toc401837256"/>
      <w:r>
        <w:lastRenderedPageBreak/>
        <w:t>Removing administrators</w:t>
      </w:r>
      <w:bookmarkEnd w:id="14"/>
    </w:p>
    <w:p w:rsidR="002F457E" w:rsidRDefault="002F457E" w:rsidP="003A1D3A">
      <w:r>
        <w:t>To remove a user from the system:</w:t>
      </w:r>
    </w:p>
    <w:p w:rsidR="002F457E" w:rsidRDefault="002F457E" w:rsidP="00D378E7">
      <w:pPr>
        <w:pStyle w:val="ListParagraph"/>
        <w:numPr>
          <w:ilvl w:val="0"/>
          <w:numId w:val="8"/>
        </w:numPr>
      </w:pPr>
      <w:r>
        <w:t xml:space="preserve">From the DataShare users page click </w:t>
      </w:r>
      <w:r>
        <w:rPr>
          <w:b/>
          <w:i/>
        </w:rPr>
        <w:t>Delete</w:t>
      </w:r>
      <w:r>
        <w:t xml:space="preserve"> alongside the user you wish to remove.</w:t>
      </w:r>
    </w:p>
    <w:p w:rsidR="002F457E" w:rsidRDefault="002F457E" w:rsidP="00D378E7">
      <w:pPr>
        <w:pStyle w:val="ListParagraph"/>
        <w:numPr>
          <w:ilvl w:val="0"/>
          <w:numId w:val="8"/>
        </w:numPr>
      </w:pPr>
      <w:r>
        <w:t>The system will ask you to confirm that you wish to remove the administrator.</w:t>
      </w:r>
    </w:p>
    <w:p w:rsidR="002F457E" w:rsidRDefault="002F457E" w:rsidP="00D378E7">
      <w:pPr>
        <w:pStyle w:val="ListParagraph"/>
        <w:numPr>
          <w:ilvl w:val="0"/>
          <w:numId w:val="8"/>
        </w:numPr>
      </w:pPr>
      <w:r>
        <w:t xml:space="preserve">Click </w:t>
      </w:r>
      <w:r>
        <w:rPr>
          <w:b/>
          <w:i/>
        </w:rPr>
        <w:t>Yes</w:t>
      </w:r>
      <w:r>
        <w:t xml:space="preserve"> to remove the user, or </w:t>
      </w:r>
      <w:r>
        <w:rPr>
          <w:b/>
          <w:i/>
        </w:rPr>
        <w:t>No</w:t>
      </w:r>
      <w:r>
        <w:t xml:space="preserve"> to cancel the deletion and retain the user.</w:t>
      </w:r>
    </w:p>
    <w:p w:rsidR="006F7605" w:rsidRDefault="006F7605" w:rsidP="00813E84">
      <w:pPr>
        <w:pStyle w:val="Heading1"/>
      </w:pPr>
      <w:bookmarkStart w:id="15" w:name="_Toc401837257"/>
      <w:r>
        <w:lastRenderedPageBreak/>
        <w:t>DataShare configuration settings</w:t>
      </w:r>
      <w:bookmarkEnd w:id="15"/>
    </w:p>
    <w:p w:rsidR="00835C05" w:rsidRDefault="00835C05" w:rsidP="006F7605">
      <w:r>
        <w:t>DataShare super administrators have the ability to make changes to DataShare’s system wide settings. To amend the system configuration:</w:t>
      </w:r>
    </w:p>
    <w:p w:rsidR="00835C05" w:rsidRDefault="00835C05" w:rsidP="00835C05">
      <w:pPr>
        <w:pStyle w:val="ListParagraph"/>
        <w:numPr>
          <w:ilvl w:val="0"/>
          <w:numId w:val="40"/>
        </w:numPr>
      </w:pPr>
      <w:r>
        <w:t xml:space="preserve">From the DataShare super administrator’s menu select the </w:t>
      </w:r>
      <w:r w:rsidRPr="00835C05">
        <w:rPr>
          <w:b/>
          <w:i/>
        </w:rPr>
        <w:t>Edit system configuration</w:t>
      </w:r>
      <w:r>
        <w:t xml:space="preserve"> option.</w:t>
      </w:r>
    </w:p>
    <w:p w:rsidR="00835C05" w:rsidRDefault="00B20B16" w:rsidP="00835C05">
      <w:pPr>
        <w:pStyle w:val="ListParagraph"/>
        <w:numPr>
          <w:ilvl w:val="0"/>
          <w:numId w:val="40"/>
        </w:numPr>
      </w:pPr>
      <w:r>
        <w:rPr>
          <w:noProof/>
          <w:lang w:eastAsia="en-GB"/>
        </w:rPr>
        <w:drawing>
          <wp:anchor distT="0" distB="107950" distL="114300" distR="114300" simplePos="0" relativeHeight="251739136" behindDoc="0" locked="1" layoutInCell="1" allowOverlap="1" wp14:anchorId="4B0AB8F5" wp14:editId="75667A39">
            <wp:simplePos x="0" y="0"/>
            <wp:positionH relativeFrom="margin">
              <wp:align>center</wp:align>
            </wp:positionH>
            <wp:positionV relativeFrom="paragraph">
              <wp:posOffset>493395</wp:posOffset>
            </wp:positionV>
            <wp:extent cx="3312000" cy="6224400"/>
            <wp:effectExtent l="190500" t="190500" r="193675" b="19558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Confi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12000" cy="6224400"/>
                    </a:xfrm>
                    <a:prstGeom prst="rect">
                      <a:avLst/>
                    </a:prstGeom>
                    <a:effectLst>
                      <a:outerShdw blurRad="190500" algn="ctr" rotWithShape="0">
                        <a:schemeClr val="tx1">
                          <a:alpha val="70000"/>
                        </a:schemeClr>
                      </a:outerShdw>
                    </a:effectLst>
                  </pic:spPr>
                </pic:pic>
              </a:graphicData>
            </a:graphic>
            <wp14:sizeRelH relativeFrom="margin">
              <wp14:pctWidth>0</wp14:pctWidth>
            </wp14:sizeRelH>
            <wp14:sizeRelV relativeFrom="margin">
              <wp14:pctHeight>0</wp14:pctHeight>
            </wp14:sizeRelV>
          </wp:anchor>
        </w:drawing>
      </w:r>
      <w:r w:rsidR="00835C05">
        <w:t>The system displays the Edit system configuration page.</w:t>
      </w:r>
    </w:p>
    <w:p w:rsidR="00207921" w:rsidRDefault="00207921" w:rsidP="00B20B16">
      <w:pPr>
        <w:pStyle w:val="ListParagraph"/>
        <w:keepNext/>
        <w:numPr>
          <w:ilvl w:val="0"/>
          <w:numId w:val="40"/>
        </w:numPr>
        <w:ind w:left="714" w:hanging="357"/>
      </w:pPr>
      <w:r>
        <w:lastRenderedPageBreak/>
        <w:t>Complete the form as follows: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621"/>
      </w:tblGrid>
      <w:tr w:rsidR="00B20B16" w:rsidRPr="00B20B16" w:rsidTr="00465F50">
        <w:trPr>
          <w:cantSplit/>
        </w:trPr>
        <w:tc>
          <w:tcPr>
            <w:tcW w:w="9606" w:type="dxa"/>
            <w:gridSpan w:val="2"/>
            <w:shd w:val="clear" w:color="auto" w:fill="DBE5F1" w:themeFill="accent1" w:themeFillTint="33"/>
          </w:tcPr>
          <w:p w:rsidR="00B20B16" w:rsidRPr="00B20B16" w:rsidRDefault="00B20B16" w:rsidP="00B20B16">
            <w:pPr>
              <w:keepNext/>
              <w:rPr>
                <w:b/>
              </w:rPr>
            </w:pPr>
            <w:r w:rsidRPr="00B20B16">
              <w:rPr>
                <w:b/>
              </w:rPr>
              <w:t>Council details</w:t>
            </w:r>
          </w:p>
        </w:tc>
      </w:tr>
      <w:tr w:rsidR="00207921" w:rsidTr="00207921">
        <w:trPr>
          <w:cantSplit/>
        </w:trPr>
        <w:tc>
          <w:tcPr>
            <w:tcW w:w="1985" w:type="dxa"/>
          </w:tcPr>
          <w:p w:rsidR="00207921" w:rsidRDefault="00207921" w:rsidP="00207921">
            <w:r>
              <w:t>Council Name</w:t>
            </w:r>
          </w:p>
        </w:tc>
        <w:tc>
          <w:tcPr>
            <w:tcW w:w="7621" w:type="dxa"/>
          </w:tcPr>
          <w:p w:rsidR="00207921" w:rsidRDefault="00207921" w:rsidP="00207921">
            <w:r>
              <w:t>The name of your Authority.</w:t>
            </w:r>
          </w:p>
        </w:tc>
      </w:tr>
      <w:tr w:rsidR="00207921" w:rsidTr="00207921">
        <w:trPr>
          <w:cantSplit/>
        </w:trPr>
        <w:tc>
          <w:tcPr>
            <w:tcW w:w="1985" w:type="dxa"/>
          </w:tcPr>
          <w:p w:rsidR="00207921" w:rsidRDefault="00207921" w:rsidP="00207921">
            <w:r>
              <w:t>Council URL</w:t>
            </w:r>
          </w:p>
        </w:tc>
        <w:tc>
          <w:tcPr>
            <w:tcW w:w="7621" w:type="dxa"/>
          </w:tcPr>
          <w:p w:rsidR="00207921" w:rsidRDefault="00207921" w:rsidP="00207921">
            <w:r>
              <w:t>The URL of the Authority’s main website.</w:t>
            </w:r>
          </w:p>
        </w:tc>
      </w:tr>
      <w:tr w:rsidR="00207921" w:rsidTr="00207921">
        <w:trPr>
          <w:cantSplit/>
        </w:trPr>
        <w:tc>
          <w:tcPr>
            <w:tcW w:w="1985" w:type="dxa"/>
          </w:tcPr>
          <w:p w:rsidR="00207921" w:rsidRDefault="00207921" w:rsidP="00207921">
            <w:r>
              <w:t>Council URI</w:t>
            </w:r>
          </w:p>
        </w:tc>
        <w:tc>
          <w:tcPr>
            <w:tcW w:w="7621" w:type="dxa"/>
          </w:tcPr>
          <w:p w:rsidR="00562756" w:rsidRDefault="00562756" w:rsidP="00562756">
            <w:r>
              <w:t xml:space="preserve">The URI of your Authority on the DCLG linked open data portal, e.g. the URI for Redbridge is </w:t>
            </w:r>
            <w:hyperlink r:id="rId27" w:history="1">
              <w:r>
                <w:rPr>
                  <w:rStyle w:val="Hyperlink"/>
                </w:rPr>
                <w:t>http://opendatacommunities.org/id/london-borough-council/redbridge</w:t>
              </w:r>
            </w:hyperlink>
            <w:r>
              <w:t>.</w:t>
            </w:r>
          </w:p>
          <w:p w:rsidR="00207921" w:rsidRDefault="00562756" w:rsidP="00562756">
            <w:r>
              <w:t xml:space="preserve">The URI that can be found at </w:t>
            </w:r>
            <w:hyperlink r:id="rId28" w:history="1">
              <w:r w:rsidRPr="00364D12">
                <w:rPr>
                  <w:rStyle w:val="Hyperlink"/>
                </w:rPr>
                <w:t>http://opendatacommunities.org</w:t>
              </w:r>
            </w:hyperlink>
            <w:r>
              <w:t>.</w:t>
            </w:r>
          </w:p>
        </w:tc>
      </w:tr>
      <w:tr w:rsidR="00562756" w:rsidTr="00207921">
        <w:trPr>
          <w:cantSplit/>
        </w:trPr>
        <w:tc>
          <w:tcPr>
            <w:tcW w:w="1985" w:type="dxa"/>
          </w:tcPr>
          <w:p w:rsidR="00562756" w:rsidRDefault="00562756" w:rsidP="00207921">
            <w:r>
              <w:t xml:space="preserve">Spatial </w:t>
            </w:r>
            <w:r w:rsidR="00B030EF">
              <w:t xml:space="preserve">Geography </w:t>
            </w:r>
            <w:r>
              <w:t>URI</w:t>
            </w:r>
          </w:p>
        </w:tc>
        <w:tc>
          <w:tcPr>
            <w:tcW w:w="7621" w:type="dxa"/>
          </w:tcPr>
          <w:p w:rsidR="00562756" w:rsidRDefault="00562756" w:rsidP="00562756">
            <w:r>
              <w:t xml:space="preserve">The spatial geography URI of your Authority on the ONS linked data portal, e.g. the spatial URI for Redbridge is </w:t>
            </w:r>
            <w:hyperlink r:id="rId29" w:history="1">
              <w:r w:rsidRPr="0013454A">
                <w:rPr>
                  <w:rStyle w:val="Hyperlink"/>
                </w:rPr>
                <w:t>http://statistics.data.gov.uk/id/statistical-geography/E09000026</w:t>
              </w:r>
            </w:hyperlink>
            <w:r>
              <w:t>.</w:t>
            </w:r>
          </w:p>
          <w:p w:rsidR="00562756" w:rsidRDefault="00562756" w:rsidP="00562756">
            <w:pPr>
              <w:tabs>
                <w:tab w:val="left" w:pos="2554"/>
              </w:tabs>
            </w:pPr>
            <w:r>
              <w:t xml:space="preserve">The URI can be found at </w:t>
            </w:r>
            <w:hyperlink r:id="rId30" w:history="1">
              <w:r w:rsidRPr="0013454A">
                <w:rPr>
                  <w:rStyle w:val="Hyperlink"/>
                </w:rPr>
                <w:t>http://statistics.data.gov.uk/explore</w:t>
              </w:r>
            </w:hyperlink>
            <w:r>
              <w:t>.</w:t>
            </w:r>
          </w:p>
          <w:p w:rsidR="00553B34" w:rsidRDefault="00553B34" w:rsidP="00562756">
            <w:pPr>
              <w:tabs>
                <w:tab w:val="left" w:pos="2554"/>
              </w:tabs>
            </w:pPr>
            <w:r>
              <w:t>Supplying this will automatically complete the map view settings below.</w:t>
            </w:r>
          </w:p>
        </w:tc>
      </w:tr>
      <w:tr w:rsidR="00562756" w:rsidTr="00465F50">
        <w:trPr>
          <w:cantSplit/>
        </w:trPr>
        <w:tc>
          <w:tcPr>
            <w:tcW w:w="1985" w:type="dxa"/>
          </w:tcPr>
          <w:p w:rsidR="00562756" w:rsidRDefault="00562756" w:rsidP="00207921">
            <w:r>
              <w:t>Analytics Tracking Ref</w:t>
            </w:r>
          </w:p>
        </w:tc>
        <w:tc>
          <w:tcPr>
            <w:tcW w:w="7621" w:type="dxa"/>
          </w:tcPr>
          <w:p w:rsidR="00562756" w:rsidRDefault="00562756" w:rsidP="00562756">
            <w:r>
              <w:t>If you wish to use Google Analytics to track visits to DataShare you must provide the tracking ID of the property you will be using.</w:t>
            </w:r>
          </w:p>
        </w:tc>
      </w:tr>
      <w:tr w:rsidR="00B20B16" w:rsidRPr="00B20B16" w:rsidTr="00465F50">
        <w:trPr>
          <w:cantSplit/>
        </w:trPr>
        <w:tc>
          <w:tcPr>
            <w:tcW w:w="9606" w:type="dxa"/>
            <w:gridSpan w:val="2"/>
            <w:shd w:val="clear" w:color="auto" w:fill="DBE5F1" w:themeFill="accent1" w:themeFillTint="33"/>
          </w:tcPr>
          <w:p w:rsidR="00B20B16" w:rsidRPr="00B20B16" w:rsidRDefault="00B20B16" w:rsidP="00562756">
            <w:pPr>
              <w:rPr>
                <w:b/>
              </w:rPr>
            </w:pPr>
            <w:r w:rsidRPr="00B20B16">
              <w:rPr>
                <w:b/>
              </w:rPr>
              <w:t>Email settings</w:t>
            </w:r>
          </w:p>
        </w:tc>
      </w:tr>
      <w:tr w:rsidR="00B20B16" w:rsidTr="00207921">
        <w:trPr>
          <w:cantSplit/>
        </w:trPr>
        <w:tc>
          <w:tcPr>
            <w:tcW w:w="1985" w:type="dxa"/>
          </w:tcPr>
          <w:p w:rsidR="00B20B16" w:rsidRDefault="00B20B16" w:rsidP="00207921">
            <w:r>
              <w:t>Feedback email</w:t>
            </w:r>
          </w:p>
        </w:tc>
        <w:tc>
          <w:tcPr>
            <w:tcW w:w="7621" w:type="dxa"/>
          </w:tcPr>
          <w:p w:rsidR="00B20B16" w:rsidRDefault="00B20B16" w:rsidP="00562756">
            <w:r>
              <w:t>The email address that email notifications for feedback/contact us submissions should be sent to.</w:t>
            </w:r>
            <w:r w:rsidR="00F36CD5">
              <w:t xml:space="preserve"> Leave this blank if you do not wish to receive such notifications</w:t>
            </w:r>
          </w:p>
        </w:tc>
      </w:tr>
      <w:tr w:rsidR="00B20B16" w:rsidTr="00207921">
        <w:trPr>
          <w:cantSplit/>
        </w:trPr>
        <w:tc>
          <w:tcPr>
            <w:tcW w:w="1985" w:type="dxa"/>
          </w:tcPr>
          <w:p w:rsidR="00B20B16" w:rsidRDefault="00B20B16" w:rsidP="00207921">
            <w:r>
              <w:t>SMTP Server</w:t>
            </w:r>
          </w:p>
        </w:tc>
        <w:tc>
          <w:tcPr>
            <w:tcW w:w="7621" w:type="dxa"/>
          </w:tcPr>
          <w:p w:rsidR="00B20B16" w:rsidRPr="00F36CD5" w:rsidRDefault="00B20B16" w:rsidP="00B20B16">
            <w:r>
              <w:t>The name or IP address of the SMTP server.</w:t>
            </w:r>
            <w:r w:rsidR="00F36CD5">
              <w:t xml:space="preserve"> This </w:t>
            </w:r>
            <w:r w:rsidR="00F36CD5">
              <w:rPr>
                <w:b/>
              </w:rPr>
              <w:t>must</w:t>
            </w:r>
            <w:r w:rsidR="00F36CD5">
              <w:t xml:space="preserve"> be provided if an email address is entered above.</w:t>
            </w:r>
          </w:p>
        </w:tc>
      </w:tr>
      <w:tr w:rsidR="00B20B16" w:rsidTr="00465F50">
        <w:trPr>
          <w:cantSplit/>
        </w:trPr>
        <w:tc>
          <w:tcPr>
            <w:tcW w:w="1985" w:type="dxa"/>
          </w:tcPr>
          <w:p w:rsidR="00B20B16" w:rsidRDefault="00B20B16" w:rsidP="00207921">
            <w:r>
              <w:t>SMTP Username/Password</w:t>
            </w:r>
          </w:p>
        </w:tc>
        <w:tc>
          <w:tcPr>
            <w:tcW w:w="7621" w:type="dxa"/>
          </w:tcPr>
          <w:p w:rsidR="00B20B16" w:rsidRDefault="00B20B16" w:rsidP="00562756">
            <w:r>
              <w:t>The credentials to use to access the SMTP server (if required).</w:t>
            </w:r>
          </w:p>
        </w:tc>
      </w:tr>
      <w:tr w:rsidR="00B20B16" w:rsidRPr="00B20B16" w:rsidTr="00465F50">
        <w:trPr>
          <w:cantSplit/>
        </w:trPr>
        <w:tc>
          <w:tcPr>
            <w:tcW w:w="9606" w:type="dxa"/>
            <w:gridSpan w:val="2"/>
            <w:shd w:val="clear" w:color="auto" w:fill="DBE5F1" w:themeFill="accent1" w:themeFillTint="33"/>
          </w:tcPr>
          <w:p w:rsidR="00B20B16" w:rsidRPr="00B20B16" w:rsidRDefault="00B20B16" w:rsidP="00562756">
            <w:pPr>
              <w:rPr>
                <w:b/>
              </w:rPr>
            </w:pPr>
            <w:r w:rsidRPr="00B20B16">
              <w:rPr>
                <w:b/>
              </w:rPr>
              <w:t>Map view</w:t>
            </w:r>
          </w:p>
        </w:tc>
      </w:tr>
      <w:tr w:rsidR="00562756" w:rsidTr="00207921">
        <w:trPr>
          <w:cantSplit/>
        </w:trPr>
        <w:tc>
          <w:tcPr>
            <w:tcW w:w="1985" w:type="dxa"/>
          </w:tcPr>
          <w:p w:rsidR="00562756" w:rsidRDefault="00562756" w:rsidP="00207921">
            <w:r>
              <w:t>Map Centre Latitude/Longitude</w:t>
            </w:r>
          </w:p>
        </w:tc>
        <w:tc>
          <w:tcPr>
            <w:tcW w:w="7621" w:type="dxa"/>
          </w:tcPr>
          <w:p w:rsidR="00562756" w:rsidRDefault="00562756" w:rsidP="00562756">
            <w:r>
              <w:t>The longitude and latitude of the point that you would like any map view to be centred on.</w:t>
            </w:r>
          </w:p>
          <w:p w:rsidR="00562756" w:rsidRDefault="00562756" w:rsidP="00562756">
            <w:r>
              <w:t>You can set these easily by dragging the marker on the map to the required location.</w:t>
            </w:r>
          </w:p>
        </w:tc>
      </w:tr>
      <w:tr w:rsidR="00562756" w:rsidTr="00207921">
        <w:trPr>
          <w:cantSplit/>
        </w:trPr>
        <w:tc>
          <w:tcPr>
            <w:tcW w:w="1985" w:type="dxa"/>
          </w:tcPr>
          <w:p w:rsidR="00562756" w:rsidRDefault="00562756" w:rsidP="00207921">
            <w:r>
              <w:t>Default Zoom</w:t>
            </w:r>
          </w:p>
        </w:tc>
        <w:tc>
          <w:tcPr>
            <w:tcW w:w="7621" w:type="dxa"/>
          </w:tcPr>
          <w:p w:rsidR="00562756" w:rsidRDefault="00562756" w:rsidP="00562756">
            <w:r>
              <w:t>The zoom level you would like any map view to start on.  This should be a number between 1 (the whole world) and 18 (individual streets).</w:t>
            </w:r>
          </w:p>
          <w:p w:rsidR="00562756" w:rsidRDefault="00562756" w:rsidP="00562756">
            <w:r>
              <w:t>You can also set this value by adjusting the zoom control on the map displayed.</w:t>
            </w:r>
          </w:p>
        </w:tc>
      </w:tr>
    </w:tbl>
    <w:p w:rsidR="00835C05" w:rsidRDefault="006F18E0" w:rsidP="00835C05">
      <w:pPr>
        <w:pStyle w:val="ListParagraph"/>
        <w:numPr>
          <w:ilvl w:val="0"/>
          <w:numId w:val="40"/>
        </w:numPr>
      </w:pPr>
      <w:r>
        <w:t xml:space="preserve">Click the </w:t>
      </w:r>
      <w:r>
        <w:rPr>
          <w:b/>
          <w:i/>
        </w:rPr>
        <w:t>Save</w:t>
      </w:r>
      <w:r>
        <w:t xml:space="preserve"> button </w:t>
      </w:r>
    </w:p>
    <w:p w:rsidR="006F7605" w:rsidRPr="006F7605" w:rsidRDefault="006F7605" w:rsidP="006F7605"/>
    <w:p w:rsidR="00407449" w:rsidRDefault="007D3875" w:rsidP="00813E84">
      <w:pPr>
        <w:pStyle w:val="Heading1"/>
      </w:pPr>
      <w:bookmarkStart w:id="16" w:name="_Toc401837258"/>
      <w:r>
        <w:lastRenderedPageBreak/>
        <w:t xml:space="preserve">Managing </w:t>
      </w:r>
      <w:r w:rsidR="00C73193">
        <w:t>s</w:t>
      </w:r>
      <w:r>
        <w:t>chemas</w:t>
      </w:r>
      <w:bookmarkEnd w:id="16"/>
    </w:p>
    <w:p w:rsidR="00A5765C" w:rsidRDefault="00A5765C" w:rsidP="00A5765C">
      <w:pPr>
        <w:pStyle w:val="ImportantNoteNoIndent"/>
      </w:pPr>
      <w:r>
        <w:t>Only administrators in the SchemaCreator, SchemaEditor and SuperAdministrator roles can manage schemas.</w:t>
      </w:r>
    </w:p>
    <w:p w:rsidR="007D3875" w:rsidRDefault="001F7C62" w:rsidP="00407449">
      <w:r>
        <w:t>Schemas define the datasets that you wish to upload to DataShare. They describe what the data set is about, how frequently the data should be updated and the structure of the data itself.</w:t>
      </w:r>
    </w:p>
    <w:p w:rsidR="00C02E1A" w:rsidRDefault="00C02E1A" w:rsidP="00407449">
      <w:r>
        <w:t xml:space="preserve">For advice about schemas and structuring data see </w:t>
      </w:r>
      <w:fldSimple w:instr=" REF _Ref332365303 ">
        <w:r w:rsidR="008A4A15">
          <w:t>Planning a schema</w:t>
        </w:r>
      </w:fldSimple>
      <w:r>
        <w:t xml:space="preserve"> </w:t>
      </w:r>
      <w:r w:rsidR="00A26969">
        <w:fldChar w:fldCharType="begin"/>
      </w:r>
      <w:r w:rsidR="00A26969">
        <w:instrText xml:space="preserve"> PAGEREF _Ref332365317 \p </w:instrText>
      </w:r>
      <w:r w:rsidR="00A26969">
        <w:fldChar w:fldCharType="separate"/>
      </w:r>
      <w:r w:rsidR="008A4A15">
        <w:rPr>
          <w:noProof/>
        </w:rPr>
        <w:t>on page 39</w:t>
      </w:r>
      <w:r w:rsidR="00A26969">
        <w:rPr>
          <w:noProof/>
        </w:rPr>
        <w:fldChar w:fldCharType="end"/>
      </w:r>
      <w:r>
        <w:t>.</w:t>
      </w:r>
    </w:p>
    <w:p w:rsidR="00EB16EE" w:rsidRDefault="00EB16EE" w:rsidP="00EB16EE">
      <w:r>
        <w:t>To manage DataShare schemas:</w:t>
      </w:r>
    </w:p>
    <w:p w:rsidR="00EB16EE" w:rsidRDefault="00EB16EE" w:rsidP="00D378E7">
      <w:pPr>
        <w:pStyle w:val="ListParagraph"/>
        <w:numPr>
          <w:ilvl w:val="0"/>
          <w:numId w:val="12"/>
        </w:numPr>
      </w:pPr>
      <w:r>
        <w:t xml:space="preserve">From the DataShare menu select the </w:t>
      </w:r>
      <w:r w:rsidRPr="00AD56FC">
        <w:rPr>
          <w:b/>
          <w:i/>
        </w:rPr>
        <w:t>Create and edit schemas</w:t>
      </w:r>
      <w:r>
        <w:t xml:space="preserve"> option.</w:t>
      </w:r>
    </w:p>
    <w:p w:rsidR="00EB16EE" w:rsidRDefault="00EB16EE" w:rsidP="00D378E7">
      <w:pPr>
        <w:pStyle w:val="ListParagraph"/>
        <w:numPr>
          <w:ilvl w:val="0"/>
          <w:numId w:val="12"/>
        </w:numPr>
      </w:pPr>
      <w:r>
        <w:t>The system displays the Manage schemas page, listing all available categories:</w:t>
      </w:r>
      <w:r w:rsidR="00737B5E">
        <w:rPr>
          <w:noProof/>
          <w:lang w:eastAsia="en-GB"/>
        </w:rPr>
        <w:drawing>
          <wp:anchor distT="0" distB="107950" distL="114300" distR="114300" simplePos="0" relativeHeight="251691008" behindDoc="0" locked="1" layoutInCell="1" allowOverlap="1" wp14:anchorId="53EB84D0" wp14:editId="0D5300BF">
            <wp:simplePos x="0" y="0"/>
            <wp:positionH relativeFrom="column">
              <wp:align>center</wp:align>
            </wp:positionH>
            <wp:positionV relativeFrom="paragraph">
              <wp:posOffset>323850</wp:posOffset>
            </wp:positionV>
            <wp:extent cx="3286800" cy="3722400"/>
            <wp:effectExtent l="190500" t="190500" r="199390" b="18288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chemas - categorie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86800" cy="37224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B16EE" w:rsidRDefault="00EB16EE" w:rsidP="00D378E7">
      <w:pPr>
        <w:pStyle w:val="ListParagraph"/>
        <w:numPr>
          <w:ilvl w:val="0"/>
          <w:numId w:val="12"/>
        </w:numPr>
      </w:pPr>
      <w:r>
        <w:t>Click the required category to manage the schemas within it.</w:t>
      </w:r>
    </w:p>
    <w:p w:rsidR="00786B51" w:rsidRDefault="00786B51" w:rsidP="00D378E7">
      <w:pPr>
        <w:pStyle w:val="ListParagraph"/>
        <w:pageBreakBefore/>
        <w:numPr>
          <w:ilvl w:val="0"/>
          <w:numId w:val="12"/>
        </w:numPr>
        <w:ind w:left="714" w:hanging="357"/>
      </w:pPr>
      <w:r>
        <w:lastRenderedPageBreak/>
        <w:t>The system displays the Manage schemas – Pick a schema page:</w:t>
      </w:r>
      <w:r w:rsidR="009E2375">
        <w:rPr>
          <w:noProof/>
          <w:lang w:eastAsia="en-GB"/>
        </w:rPr>
        <w:drawing>
          <wp:anchor distT="0" distB="107950" distL="114300" distR="114300" simplePos="0" relativeHeight="251692032" behindDoc="0" locked="1" layoutInCell="1" allowOverlap="1" wp14:anchorId="3A90F661" wp14:editId="6648AE58">
            <wp:simplePos x="0" y="0"/>
            <wp:positionH relativeFrom="column">
              <wp:align>center</wp:align>
            </wp:positionH>
            <wp:positionV relativeFrom="paragraph">
              <wp:posOffset>323850</wp:posOffset>
            </wp:positionV>
            <wp:extent cx="3290400" cy="2847600"/>
            <wp:effectExtent l="190500" t="190500" r="196215" b="1816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chemas - pick schem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90400" cy="28476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13E84" w:rsidRDefault="00813E84" w:rsidP="00813E84">
      <w:r>
        <w:t>The options on this page allow you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8188"/>
      </w:tblGrid>
      <w:tr w:rsidR="00813E84" w:rsidTr="00813E84">
        <w:tc>
          <w:tcPr>
            <w:tcW w:w="2235" w:type="dxa"/>
          </w:tcPr>
          <w:p w:rsidR="00813E84" w:rsidRDefault="00E96133" w:rsidP="00813E84">
            <w:pPr>
              <w:rPr>
                <w:b/>
                <w:i/>
              </w:rPr>
            </w:pPr>
            <w:r>
              <w:rPr>
                <w:b/>
                <w:i/>
              </w:rPr>
              <w:t>All</w:t>
            </w:r>
          </w:p>
        </w:tc>
        <w:tc>
          <w:tcPr>
            <w:tcW w:w="8188" w:type="dxa"/>
          </w:tcPr>
          <w:p w:rsidR="00813E84" w:rsidRDefault="00E96133" w:rsidP="00813E84">
            <w:r>
              <w:t>View all schemas within the category</w:t>
            </w:r>
            <w:r w:rsidR="00813E84">
              <w:t>.</w:t>
            </w:r>
          </w:p>
        </w:tc>
      </w:tr>
      <w:tr w:rsidR="00813E84" w:rsidTr="00813E84">
        <w:tc>
          <w:tcPr>
            <w:tcW w:w="2235" w:type="dxa"/>
          </w:tcPr>
          <w:p w:rsidR="00813E84" w:rsidRDefault="00E96133" w:rsidP="00813E84">
            <w:pPr>
              <w:rPr>
                <w:b/>
                <w:i/>
              </w:rPr>
            </w:pPr>
            <w:r>
              <w:rPr>
                <w:b/>
                <w:i/>
              </w:rPr>
              <w:t>Offline</w:t>
            </w:r>
          </w:p>
        </w:tc>
        <w:tc>
          <w:tcPr>
            <w:tcW w:w="8188" w:type="dxa"/>
          </w:tcPr>
          <w:p w:rsidR="00813E84" w:rsidRDefault="00E96133" w:rsidP="00813E84">
            <w:r>
              <w:t>See only those schemas in the selected category that are currently disabled.</w:t>
            </w:r>
          </w:p>
        </w:tc>
      </w:tr>
      <w:tr w:rsidR="00E96133" w:rsidTr="00813E84">
        <w:tc>
          <w:tcPr>
            <w:tcW w:w="2235" w:type="dxa"/>
          </w:tcPr>
          <w:p w:rsidR="00E96133" w:rsidRDefault="00E96133" w:rsidP="00813E84">
            <w:pPr>
              <w:rPr>
                <w:b/>
                <w:i/>
              </w:rPr>
            </w:pPr>
            <w:r>
              <w:rPr>
                <w:b/>
                <w:i/>
              </w:rPr>
              <w:t>Online</w:t>
            </w:r>
          </w:p>
        </w:tc>
        <w:tc>
          <w:tcPr>
            <w:tcW w:w="8188" w:type="dxa"/>
          </w:tcPr>
          <w:p w:rsidR="00E96133" w:rsidRDefault="00E96133" w:rsidP="00E96133">
            <w:r>
              <w:t>See only those schemas in the selected category that are enabled.</w:t>
            </w:r>
          </w:p>
        </w:tc>
      </w:tr>
      <w:tr w:rsidR="00E96133" w:rsidTr="00813E84">
        <w:tc>
          <w:tcPr>
            <w:tcW w:w="2235" w:type="dxa"/>
          </w:tcPr>
          <w:p w:rsidR="00E96133" w:rsidRDefault="00E96133" w:rsidP="00813E84">
            <w:pPr>
              <w:rPr>
                <w:b/>
                <w:i/>
              </w:rPr>
            </w:pPr>
            <w:r>
              <w:rPr>
                <w:b/>
                <w:i/>
              </w:rPr>
              <w:t>Create new</w:t>
            </w:r>
          </w:p>
        </w:tc>
        <w:tc>
          <w:tcPr>
            <w:tcW w:w="8188" w:type="dxa"/>
          </w:tcPr>
          <w:p w:rsidR="00E96133" w:rsidRDefault="00E96133" w:rsidP="00813E84">
            <w:r>
              <w:t>Create a new schema in the selected category</w:t>
            </w:r>
            <w:r w:rsidR="00F528D2">
              <w:t>.</w:t>
            </w:r>
          </w:p>
        </w:tc>
      </w:tr>
      <w:tr w:rsidR="00E96133" w:rsidTr="00813E84">
        <w:tc>
          <w:tcPr>
            <w:tcW w:w="2235" w:type="dxa"/>
          </w:tcPr>
          <w:p w:rsidR="00E96133" w:rsidRDefault="00E96133" w:rsidP="00813E84">
            <w:pPr>
              <w:rPr>
                <w:b/>
                <w:i/>
              </w:rPr>
            </w:pPr>
            <w:r>
              <w:rPr>
                <w:b/>
                <w:i/>
              </w:rPr>
              <w:t>Edit</w:t>
            </w:r>
          </w:p>
        </w:tc>
        <w:tc>
          <w:tcPr>
            <w:tcW w:w="8188" w:type="dxa"/>
          </w:tcPr>
          <w:p w:rsidR="00E96133" w:rsidRDefault="00E96133" w:rsidP="00813E84">
            <w:r>
              <w:t>Amend the details and/or structure of the selected schema.</w:t>
            </w:r>
          </w:p>
        </w:tc>
      </w:tr>
      <w:tr w:rsidR="00E96133" w:rsidTr="00725465">
        <w:tc>
          <w:tcPr>
            <w:tcW w:w="2235" w:type="dxa"/>
          </w:tcPr>
          <w:p w:rsidR="00E96133" w:rsidRDefault="00E96133" w:rsidP="00725465">
            <w:pPr>
              <w:rPr>
                <w:b/>
                <w:i/>
              </w:rPr>
            </w:pPr>
            <w:r>
              <w:rPr>
                <w:b/>
                <w:i/>
              </w:rPr>
              <w:t>Approve</w:t>
            </w:r>
          </w:p>
        </w:tc>
        <w:tc>
          <w:tcPr>
            <w:tcW w:w="8188" w:type="dxa"/>
          </w:tcPr>
          <w:p w:rsidR="00E96133" w:rsidRDefault="00E96133" w:rsidP="00C14EB7">
            <w:r>
              <w:t>Allows Super</w:t>
            </w:r>
            <w:r w:rsidR="00C14EB7">
              <w:t xml:space="preserve"> a</w:t>
            </w:r>
            <w:r>
              <w:t>dministrators to make the selected, new schema available on the front end site.</w:t>
            </w:r>
          </w:p>
        </w:tc>
      </w:tr>
      <w:tr w:rsidR="00E96133" w:rsidTr="00813E84">
        <w:tc>
          <w:tcPr>
            <w:tcW w:w="2235" w:type="dxa"/>
          </w:tcPr>
          <w:p w:rsidR="00E96133" w:rsidRDefault="00E96133" w:rsidP="00813E84">
            <w:pPr>
              <w:rPr>
                <w:b/>
                <w:i/>
              </w:rPr>
            </w:pPr>
            <w:r>
              <w:rPr>
                <w:b/>
                <w:i/>
              </w:rPr>
              <w:t>Take Offline</w:t>
            </w:r>
          </w:p>
        </w:tc>
        <w:tc>
          <w:tcPr>
            <w:tcW w:w="8188" w:type="dxa"/>
          </w:tcPr>
          <w:p w:rsidR="00E96133" w:rsidRDefault="00E96133" w:rsidP="00813E84">
            <w:r>
              <w:t>Disables the selected schema, temporarily removing it from the front end site.</w:t>
            </w:r>
          </w:p>
        </w:tc>
      </w:tr>
      <w:tr w:rsidR="00E96133" w:rsidTr="00813E84">
        <w:tc>
          <w:tcPr>
            <w:tcW w:w="2235" w:type="dxa"/>
          </w:tcPr>
          <w:p w:rsidR="00E96133" w:rsidRDefault="00E96133" w:rsidP="00813E84">
            <w:pPr>
              <w:rPr>
                <w:b/>
                <w:i/>
              </w:rPr>
            </w:pPr>
            <w:r>
              <w:rPr>
                <w:b/>
                <w:i/>
              </w:rPr>
              <w:t>Enable</w:t>
            </w:r>
          </w:p>
        </w:tc>
        <w:tc>
          <w:tcPr>
            <w:tcW w:w="8188" w:type="dxa"/>
          </w:tcPr>
          <w:p w:rsidR="00E96133" w:rsidRDefault="00E96133" w:rsidP="00813E84">
            <w:r>
              <w:t>Makes a previously disabled schema available once again.</w:t>
            </w:r>
          </w:p>
        </w:tc>
      </w:tr>
      <w:tr w:rsidR="00E96133" w:rsidTr="00813E84">
        <w:tc>
          <w:tcPr>
            <w:tcW w:w="2235" w:type="dxa"/>
          </w:tcPr>
          <w:p w:rsidR="00E96133" w:rsidRDefault="00E96133" w:rsidP="00813E84">
            <w:pPr>
              <w:rPr>
                <w:b/>
                <w:i/>
              </w:rPr>
            </w:pPr>
            <w:r>
              <w:rPr>
                <w:b/>
                <w:i/>
              </w:rPr>
              <w:t>Delete</w:t>
            </w:r>
          </w:p>
        </w:tc>
        <w:tc>
          <w:tcPr>
            <w:tcW w:w="8188" w:type="dxa"/>
          </w:tcPr>
          <w:p w:rsidR="00E96133" w:rsidRDefault="00E96133" w:rsidP="00813E84">
            <w:r>
              <w:t>Removes the selected schema and all associated data.</w:t>
            </w:r>
          </w:p>
        </w:tc>
      </w:tr>
      <w:tr w:rsidR="00E96133" w:rsidTr="00813E84">
        <w:tc>
          <w:tcPr>
            <w:tcW w:w="2235" w:type="dxa"/>
          </w:tcPr>
          <w:p w:rsidR="00E96133" w:rsidRDefault="00E96133" w:rsidP="00813E84">
            <w:pPr>
              <w:rPr>
                <w:b/>
                <w:i/>
              </w:rPr>
            </w:pPr>
            <w:r>
              <w:rPr>
                <w:b/>
                <w:i/>
              </w:rPr>
              <w:t>Back</w:t>
            </w:r>
          </w:p>
        </w:tc>
        <w:tc>
          <w:tcPr>
            <w:tcW w:w="8188" w:type="dxa"/>
          </w:tcPr>
          <w:p w:rsidR="00E96133" w:rsidRDefault="00E96133" w:rsidP="00813E84">
            <w:r>
              <w:t>Returns to the Manage schemas page allowing you to select another category.</w:t>
            </w:r>
          </w:p>
        </w:tc>
      </w:tr>
    </w:tbl>
    <w:p w:rsidR="001F7C62" w:rsidRDefault="00EC7692" w:rsidP="00D734E3">
      <w:pPr>
        <w:pStyle w:val="Heading2"/>
        <w:pageBreakBefore/>
      </w:pPr>
      <w:bookmarkStart w:id="17" w:name="_Toc401837259"/>
      <w:r>
        <w:lastRenderedPageBreak/>
        <w:t>Creating a schema</w:t>
      </w:r>
      <w:bookmarkEnd w:id="17"/>
    </w:p>
    <w:p w:rsidR="0093275C" w:rsidRDefault="0093275C" w:rsidP="0093275C">
      <w:pPr>
        <w:pStyle w:val="ImportantNoteNoIndent"/>
      </w:pPr>
      <w:r>
        <w:t>Only administrators in the SchemaCreator and SuperAdministrator roles can create a new schema.</w:t>
      </w:r>
    </w:p>
    <w:p w:rsidR="00EC7692" w:rsidRDefault="00EC7692" w:rsidP="00407449">
      <w:r>
        <w:t xml:space="preserve">To create a </w:t>
      </w:r>
      <w:r w:rsidR="00EB16EE">
        <w:t>new schema:</w:t>
      </w:r>
    </w:p>
    <w:p w:rsidR="00EB16EE" w:rsidRDefault="00725465" w:rsidP="00D378E7">
      <w:pPr>
        <w:pStyle w:val="ListParagraph"/>
        <w:numPr>
          <w:ilvl w:val="0"/>
          <w:numId w:val="11"/>
        </w:numPr>
      </w:pPr>
      <w:r>
        <w:t xml:space="preserve">From the </w:t>
      </w:r>
      <w:r w:rsidR="00AD56FC">
        <w:t>M</w:t>
      </w:r>
      <w:r>
        <w:t>anage schemas page, click the category you wish to create the schema in.</w:t>
      </w:r>
    </w:p>
    <w:p w:rsidR="00725465" w:rsidRDefault="00725465" w:rsidP="00D378E7">
      <w:pPr>
        <w:pStyle w:val="ListParagraph"/>
        <w:numPr>
          <w:ilvl w:val="0"/>
          <w:numId w:val="11"/>
        </w:numPr>
      </w:pPr>
      <w:r>
        <w:t xml:space="preserve">Click the </w:t>
      </w:r>
      <w:r>
        <w:rPr>
          <w:b/>
          <w:i/>
        </w:rPr>
        <w:t>Create new</w:t>
      </w:r>
      <w:r>
        <w:t xml:space="preserve"> button.</w:t>
      </w:r>
    </w:p>
    <w:p w:rsidR="00F17739" w:rsidRDefault="009C52B2" w:rsidP="00D378E7">
      <w:pPr>
        <w:pStyle w:val="ListParagraph"/>
        <w:numPr>
          <w:ilvl w:val="0"/>
          <w:numId w:val="11"/>
        </w:numPr>
      </w:pPr>
      <w:r>
        <w:rPr>
          <w:noProof/>
          <w:lang w:eastAsia="en-GB"/>
        </w:rPr>
        <w:drawing>
          <wp:anchor distT="0" distB="107950" distL="114300" distR="114300" simplePos="0" relativeHeight="251729920" behindDoc="0" locked="1" layoutInCell="1" allowOverlap="1" wp14:anchorId="7037B15D" wp14:editId="239C2DA1">
            <wp:simplePos x="0" y="0"/>
            <wp:positionH relativeFrom="margin">
              <wp:align>center</wp:align>
            </wp:positionH>
            <wp:positionV relativeFrom="paragraph">
              <wp:posOffset>492125</wp:posOffset>
            </wp:positionV>
            <wp:extent cx="3279140" cy="2959100"/>
            <wp:effectExtent l="190500" t="190500" r="187960" b="1841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chem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79600" cy="2959200"/>
                    </a:xfrm>
                    <a:prstGeom prst="rect">
                      <a:avLst/>
                    </a:prstGeom>
                    <a:effectLst>
                      <a:outerShdw blurRad="190500" algn="ctr" rotWithShape="0">
                        <a:schemeClr val="tx1">
                          <a:alpha val="70000"/>
                        </a:schemeClr>
                      </a:outerShdw>
                    </a:effectLst>
                  </pic:spPr>
                </pic:pic>
              </a:graphicData>
            </a:graphic>
            <wp14:sizeRelH relativeFrom="margin">
              <wp14:pctWidth>0</wp14:pctWidth>
            </wp14:sizeRelH>
            <wp14:sizeRelV relativeFrom="margin">
              <wp14:pctHeight>0</wp14:pctHeight>
            </wp14:sizeRelV>
          </wp:anchor>
        </w:drawing>
      </w:r>
      <w:r w:rsidR="00725465">
        <w:t>The system displays the Create schema page:</w:t>
      </w:r>
      <w:r w:rsidR="00D734E3" w:rsidRPr="00D734E3">
        <w:rPr>
          <w:noProof/>
          <w:lang w:eastAsia="en-GB"/>
        </w:rPr>
        <w:t xml:space="preserve"> </w:t>
      </w:r>
    </w:p>
    <w:p w:rsidR="009C52B2" w:rsidRDefault="008160C8" w:rsidP="00D378E7">
      <w:pPr>
        <w:pStyle w:val="ListParagraph"/>
        <w:numPr>
          <w:ilvl w:val="0"/>
          <w:numId w:val="11"/>
        </w:numPr>
      </w:pPr>
      <w:r>
        <w:t>Answer the first question about the</w:t>
      </w:r>
      <w:r w:rsidR="000022C1">
        <w:t xml:space="preserve"> schema source as follows: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621"/>
      </w:tblGrid>
      <w:tr w:rsidR="00EF6725" w:rsidTr="00EF6725">
        <w:trPr>
          <w:cantSplit/>
        </w:trPr>
        <w:tc>
          <w:tcPr>
            <w:tcW w:w="1985" w:type="dxa"/>
          </w:tcPr>
          <w:p w:rsidR="00EF6725" w:rsidRDefault="005C4C67" w:rsidP="00EF6725">
            <w:r>
              <w:t>Do you want to import a schema from another source?</w:t>
            </w:r>
          </w:p>
        </w:tc>
        <w:tc>
          <w:tcPr>
            <w:tcW w:w="7621" w:type="dxa"/>
          </w:tcPr>
          <w:p w:rsidR="00EF6725" w:rsidRDefault="00FE603B" w:rsidP="00EF6725">
            <w:r>
              <w:t>DataShare allows you to import schema definitions from other DataShare instances.  These could be schemas that need to adhere to a national standard or simply a quick way of generating a local schema based on another.</w:t>
            </w:r>
          </w:p>
          <w:p w:rsidR="00FE603B" w:rsidRDefault="00FE603B" w:rsidP="00C855AB">
            <w:r>
              <w:t xml:space="preserve">Select Yes to import a schema definition (see Importing a schema </w:t>
            </w:r>
            <w:r w:rsidR="00C855AB">
              <w:t xml:space="preserve">on page </w:t>
            </w:r>
            <w:r w:rsidR="00A26969">
              <w:fldChar w:fldCharType="begin"/>
            </w:r>
            <w:r w:rsidR="00A26969">
              <w:instrText xml:space="preserve"> PAGEREF _Ref388351183 </w:instrText>
            </w:r>
            <w:r w:rsidR="00A26969">
              <w:fldChar w:fldCharType="separate"/>
            </w:r>
            <w:r w:rsidR="008A4A15">
              <w:rPr>
                <w:noProof/>
              </w:rPr>
              <w:t>16</w:t>
            </w:r>
            <w:r w:rsidR="00A26969">
              <w:rPr>
                <w:noProof/>
              </w:rPr>
              <w:fldChar w:fldCharType="end"/>
            </w:r>
            <w:r>
              <w:t>), or No to create one from scratch (see page</w:t>
            </w:r>
            <w:r w:rsidR="00A26969">
              <w:fldChar w:fldCharType="begin"/>
            </w:r>
            <w:r w:rsidR="00A26969">
              <w:instrText xml:space="preserve"> PAGEREF _Ref388350563 </w:instrText>
            </w:r>
            <w:r w:rsidR="00A26969">
              <w:fldChar w:fldCharType="separate"/>
            </w:r>
            <w:r w:rsidR="008A4A15">
              <w:rPr>
                <w:noProof/>
              </w:rPr>
              <w:t>17</w:t>
            </w:r>
            <w:r w:rsidR="00A26969">
              <w:rPr>
                <w:noProof/>
              </w:rPr>
              <w:fldChar w:fldCharType="end"/>
            </w:r>
            <w:r>
              <w:t>).</w:t>
            </w:r>
          </w:p>
        </w:tc>
      </w:tr>
    </w:tbl>
    <w:p w:rsidR="00EF6725" w:rsidRDefault="00EF6725" w:rsidP="00EF6725">
      <w:pPr>
        <w:pStyle w:val="ListParagraph"/>
      </w:pPr>
    </w:p>
    <w:p w:rsidR="000022C1" w:rsidRDefault="00FE603B" w:rsidP="00C855AB">
      <w:pPr>
        <w:pStyle w:val="Heading3"/>
        <w:pageBreakBefore/>
      </w:pPr>
      <w:bookmarkStart w:id="18" w:name="_Ref388351183"/>
      <w:bookmarkStart w:id="19" w:name="_Toc401837260"/>
      <w:r>
        <w:lastRenderedPageBreak/>
        <w:t>Importing a schema</w:t>
      </w:r>
      <w:bookmarkEnd w:id="18"/>
      <w:bookmarkEnd w:id="19"/>
    </w:p>
    <w:p w:rsidR="00FE603B" w:rsidRDefault="008160C8" w:rsidP="00FE603B">
      <w:r>
        <w:t>If you answered Yes to the question “Do you want to import a schema from another source?” then the system will ask you provide details of the schema you wish to import.</w:t>
      </w:r>
    </w:p>
    <w:p w:rsidR="008160C8" w:rsidRDefault="008160C8" w:rsidP="008160C8">
      <w:pPr>
        <w:pStyle w:val="ListParagraph"/>
        <w:numPr>
          <w:ilvl w:val="0"/>
          <w:numId w:val="33"/>
        </w:numPr>
      </w:pPr>
      <w:r>
        <w:t>Complete the Schema source forms as follows: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621"/>
      </w:tblGrid>
      <w:tr w:rsidR="008160C8" w:rsidTr="008160C8">
        <w:trPr>
          <w:cantSplit/>
        </w:trPr>
        <w:tc>
          <w:tcPr>
            <w:tcW w:w="1985" w:type="dxa"/>
          </w:tcPr>
          <w:p w:rsidR="008160C8" w:rsidRDefault="008160C8" w:rsidP="008160C8">
            <w:r>
              <w:t>Is this URL source used as a standardised schema across other DataShare websites?</w:t>
            </w:r>
          </w:p>
        </w:tc>
        <w:tc>
          <w:tcPr>
            <w:tcW w:w="7621" w:type="dxa"/>
          </w:tcPr>
          <w:p w:rsidR="008160C8" w:rsidRDefault="008160C8" w:rsidP="008160C8">
            <w:r>
              <w:t xml:space="preserve">If the schema you are importing needs to adhere to a national standard then </w:t>
            </w:r>
            <w:r w:rsidR="00C855AB">
              <w:t>select Yes.</w:t>
            </w:r>
          </w:p>
          <w:p w:rsidR="00C855AB" w:rsidRDefault="00C855AB" w:rsidP="008160C8">
            <w:r>
              <w:t>Select No if you are importing a schema a quick method of creating a similar one.</w:t>
            </w:r>
          </w:p>
        </w:tc>
      </w:tr>
      <w:tr w:rsidR="00C855AB" w:rsidTr="008160C8">
        <w:trPr>
          <w:cantSplit/>
        </w:trPr>
        <w:tc>
          <w:tcPr>
            <w:tcW w:w="1985" w:type="dxa"/>
          </w:tcPr>
          <w:p w:rsidR="00C855AB" w:rsidRDefault="00C855AB" w:rsidP="008160C8">
            <w:r>
              <w:t>URL of DataShare schema</w:t>
            </w:r>
          </w:p>
        </w:tc>
        <w:tc>
          <w:tcPr>
            <w:tcW w:w="7621" w:type="dxa"/>
          </w:tcPr>
          <w:p w:rsidR="00C855AB" w:rsidRDefault="00C855AB" w:rsidP="00C855AB">
            <w:r>
              <w:t>The URL of the DataShare schema definition you wish to import.</w:t>
            </w:r>
          </w:p>
          <w:p w:rsidR="00C855AB" w:rsidRDefault="00C855AB" w:rsidP="00C855AB">
            <w:r>
              <w:t>Schema definition URLs are in the format:</w:t>
            </w:r>
          </w:p>
          <w:p w:rsidR="00C855AB" w:rsidRDefault="00161BFD" w:rsidP="00161BFD">
            <w:r>
              <w:t>&lt;datashareurl&gt;/api/</w:t>
            </w:r>
            <w:r w:rsidR="00C855AB">
              <w:t>category</w:t>
            </w:r>
            <w:r>
              <w:t>-name</w:t>
            </w:r>
            <w:r w:rsidR="00C855AB">
              <w:t>/schema</w:t>
            </w:r>
            <w:r>
              <w:t>-title</w:t>
            </w:r>
            <w:r w:rsidR="00C855AB">
              <w:t>/definition</w:t>
            </w:r>
          </w:p>
        </w:tc>
      </w:tr>
    </w:tbl>
    <w:p w:rsidR="008160C8" w:rsidRDefault="00C855AB" w:rsidP="008160C8">
      <w:pPr>
        <w:pStyle w:val="ListParagraph"/>
        <w:numPr>
          <w:ilvl w:val="0"/>
          <w:numId w:val="33"/>
        </w:numPr>
      </w:pPr>
      <w:r>
        <w:t xml:space="preserve">Click the </w:t>
      </w:r>
      <w:r w:rsidR="00647178">
        <w:rPr>
          <w:b/>
          <w:i/>
        </w:rPr>
        <w:t>Import</w:t>
      </w:r>
      <w:r>
        <w:rPr>
          <w:b/>
          <w:i/>
        </w:rPr>
        <w:t xml:space="preserve"> </w:t>
      </w:r>
      <w:r>
        <w:t>button.</w:t>
      </w:r>
    </w:p>
    <w:p w:rsidR="008160C8" w:rsidRDefault="00647178" w:rsidP="008160C8">
      <w:pPr>
        <w:pStyle w:val="ListParagraph"/>
        <w:numPr>
          <w:ilvl w:val="0"/>
          <w:numId w:val="33"/>
        </w:numPr>
      </w:pPr>
      <w:r>
        <w:t>The system will create the schema definition and create a new a new schema based on that definition and a</w:t>
      </w:r>
      <w:r w:rsidR="00161BFD">
        <w:t>llow you edit limited details.</w:t>
      </w:r>
    </w:p>
    <w:p w:rsidR="00647178" w:rsidRPr="00FE603B" w:rsidRDefault="00647178" w:rsidP="00647178">
      <w:pPr>
        <w:pStyle w:val="ListParagraph"/>
      </w:pPr>
      <w:r>
        <w:t xml:space="preserve">See page </w:t>
      </w:r>
      <w:r w:rsidR="00A26969">
        <w:fldChar w:fldCharType="begin"/>
      </w:r>
      <w:r w:rsidR="00A26969">
        <w:instrText xml:space="preserve"> PAGEREF _</w:instrText>
      </w:r>
      <w:r w:rsidR="00A26969">
        <w:instrText xml:space="preserve">Ref388353723 </w:instrText>
      </w:r>
      <w:r w:rsidR="00A26969">
        <w:fldChar w:fldCharType="separate"/>
      </w:r>
      <w:r w:rsidR="008A4A15">
        <w:rPr>
          <w:noProof/>
        </w:rPr>
        <w:t>23</w:t>
      </w:r>
      <w:r w:rsidR="00A26969">
        <w:rPr>
          <w:noProof/>
        </w:rPr>
        <w:fldChar w:fldCharType="end"/>
      </w:r>
      <w:r>
        <w:t xml:space="preserve"> for details of editing a schema.</w:t>
      </w:r>
    </w:p>
    <w:p w:rsidR="00D734E3" w:rsidRDefault="00D734E3">
      <w:pPr>
        <w:spacing w:after="0"/>
      </w:pPr>
    </w:p>
    <w:p w:rsidR="00FE603B" w:rsidRDefault="00FE603B" w:rsidP="00810154">
      <w:pPr>
        <w:pStyle w:val="Heading3"/>
        <w:pageBreakBefore/>
      </w:pPr>
      <w:bookmarkStart w:id="20" w:name="_Ref388350563"/>
      <w:bookmarkStart w:id="21" w:name="_Toc401837261"/>
      <w:r>
        <w:lastRenderedPageBreak/>
        <w:t>Creating a schema from scratch</w:t>
      </w:r>
      <w:bookmarkEnd w:id="20"/>
      <w:bookmarkEnd w:id="21"/>
    </w:p>
    <w:p w:rsidR="00647178" w:rsidRDefault="00647178" w:rsidP="00647178">
      <w:r>
        <w:t>If you answered No to the question “Do you want to import a schema from another source?” then the system will ask you provide details of the schema you wish to create.</w:t>
      </w:r>
    </w:p>
    <w:p w:rsidR="00647178" w:rsidRDefault="00647178" w:rsidP="00647178">
      <w:pPr>
        <w:pStyle w:val="ListParagraph"/>
        <w:numPr>
          <w:ilvl w:val="0"/>
          <w:numId w:val="34"/>
        </w:numPr>
      </w:pPr>
      <w:r>
        <w:t xml:space="preserve">On the Schema source page, click the </w:t>
      </w:r>
      <w:r>
        <w:rPr>
          <w:b/>
          <w:i/>
        </w:rPr>
        <w:t>Next</w:t>
      </w:r>
      <w:r>
        <w:t xml:space="preserve"> button.</w:t>
      </w:r>
    </w:p>
    <w:p w:rsidR="00725465" w:rsidRDefault="00FE603B" w:rsidP="00647178">
      <w:pPr>
        <w:pStyle w:val="ListParagraph"/>
        <w:numPr>
          <w:ilvl w:val="0"/>
          <w:numId w:val="34"/>
        </w:numPr>
      </w:pPr>
      <w:r>
        <w:t>The system displays</w:t>
      </w:r>
      <w:r w:rsidR="00810154">
        <w:t xml:space="preserve"> the</w:t>
      </w:r>
      <w:r>
        <w:t xml:space="preserve"> </w:t>
      </w:r>
      <w:r w:rsidR="00647178">
        <w:t>Create schema</w:t>
      </w:r>
      <w:r w:rsidR="00685739">
        <w:t>, Step 1 – Schema detail</w:t>
      </w:r>
      <w:r w:rsidR="00647178">
        <w:t xml:space="preserve"> page.</w:t>
      </w:r>
      <w:r w:rsidR="00810154">
        <w:rPr>
          <w:noProof/>
          <w:lang w:eastAsia="en-GB"/>
        </w:rPr>
        <w:drawing>
          <wp:anchor distT="0" distB="36195" distL="114300" distR="114300" simplePos="0" relativeHeight="251732992" behindDoc="0" locked="1" layoutInCell="1" allowOverlap="1">
            <wp:simplePos x="0" y="0"/>
            <wp:positionH relativeFrom="margin">
              <wp:align>center</wp:align>
            </wp:positionH>
            <wp:positionV relativeFrom="paragraph">
              <wp:posOffset>494665</wp:posOffset>
            </wp:positionV>
            <wp:extent cx="3286800" cy="3859200"/>
            <wp:effectExtent l="190500" t="190500" r="199390" b="19875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chema - Step 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6800" cy="3859200"/>
                    </a:xfrm>
                    <a:prstGeom prst="rect">
                      <a:avLst/>
                    </a:prstGeom>
                    <a:effectLst>
                      <a:outerShdw blurRad="190500" algn="ctr" rotWithShape="0">
                        <a:schemeClr val="tx1">
                          <a:alpha val="70000"/>
                        </a:schemeClr>
                      </a:outerShdw>
                    </a:effectLst>
                  </pic:spPr>
                </pic:pic>
              </a:graphicData>
            </a:graphic>
            <wp14:sizeRelH relativeFrom="margin">
              <wp14:pctWidth>0</wp14:pctWidth>
            </wp14:sizeRelH>
            <wp14:sizeRelV relativeFrom="margin">
              <wp14:pctHeight>0</wp14:pctHeight>
            </wp14:sizeRelV>
          </wp:anchor>
        </w:drawing>
      </w:r>
    </w:p>
    <w:p w:rsidR="00725465" w:rsidRDefault="00725465" w:rsidP="00647178">
      <w:pPr>
        <w:pStyle w:val="ListParagraph"/>
        <w:keepNext/>
        <w:numPr>
          <w:ilvl w:val="0"/>
          <w:numId w:val="34"/>
        </w:numPr>
        <w:ind w:left="714" w:hanging="357"/>
      </w:pPr>
      <w:r>
        <w:t xml:space="preserve">Complete </w:t>
      </w:r>
      <w:r w:rsidR="009B0E39">
        <w:t xml:space="preserve">Step 1 – </w:t>
      </w:r>
      <w:r w:rsidR="00685739">
        <w:t xml:space="preserve">Schema </w:t>
      </w:r>
      <w:r w:rsidR="009B0E39">
        <w:t>detail as follows: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621"/>
      </w:tblGrid>
      <w:tr w:rsidR="00967B8F" w:rsidTr="00967B8F">
        <w:trPr>
          <w:cantSplit/>
        </w:trPr>
        <w:tc>
          <w:tcPr>
            <w:tcW w:w="1985" w:type="dxa"/>
          </w:tcPr>
          <w:p w:rsidR="00967B8F" w:rsidRDefault="00967B8F" w:rsidP="00967B8F">
            <w:r>
              <w:t>Title</w:t>
            </w:r>
          </w:p>
        </w:tc>
        <w:tc>
          <w:tcPr>
            <w:tcW w:w="7621" w:type="dxa"/>
          </w:tcPr>
          <w:p w:rsidR="00967B8F" w:rsidRDefault="00400E55" w:rsidP="00967B8F">
            <w:r>
              <w:t>The name of the schema. This should be as concise as possible.</w:t>
            </w:r>
          </w:p>
          <w:p w:rsidR="00400E55" w:rsidRDefault="00400E55" w:rsidP="00400E55">
            <w:pPr>
              <w:pStyle w:val="ImportantNoteNoIndent"/>
            </w:pPr>
            <w:r>
              <w:t>The title (with spaces and punctuation replaced by hyphens) will form part of the URL to view and download the schema’s data.</w:t>
            </w:r>
            <w:r>
              <w:br/>
              <w:t>e.g. &lt;datashareurl&gt;/View/category-name/schema-title</w:t>
            </w:r>
          </w:p>
          <w:p w:rsidR="006C7F2F" w:rsidRDefault="006C7F2F" w:rsidP="006C7F2F">
            <w:r>
              <w:t>The title can be a maximum of 500 characters long.</w:t>
            </w:r>
          </w:p>
        </w:tc>
      </w:tr>
      <w:tr w:rsidR="00967B8F" w:rsidTr="00967B8F">
        <w:trPr>
          <w:cantSplit/>
        </w:trPr>
        <w:tc>
          <w:tcPr>
            <w:tcW w:w="1985" w:type="dxa"/>
          </w:tcPr>
          <w:p w:rsidR="00967B8F" w:rsidRDefault="00967B8F" w:rsidP="00967B8F">
            <w:r>
              <w:t>Short Description</w:t>
            </w:r>
          </w:p>
        </w:tc>
        <w:tc>
          <w:tcPr>
            <w:tcW w:w="7621" w:type="dxa"/>
          </w:tcPr>
          <w:p w:rsidR="00967B8F" w:rsidRDefault="00400E55" w:rsidP="00967B8F">
            <w:r>
              <w:t xml:space="preserve">A brief description of the </w:t>
            </w:r>
            <w:r w:rsidR="0015293C">
              <w:t>schema. This will appear alongside the schema title on both the front end and admin sites.</w:t>
            </w:r>
          </w:p>
          <w:p w:rsidR="006C7F2F" w:rsidRDefault="006C7F2F" w:rsidP="00967B8F">
            <w:r>
              <w:t>The short description can be a maximum of 500 characters long.</w:t>
            </w:r>
          </w:p>
        </w:tc>
      </w:tr>
      <w:tr w:rsidR="00967B8F" w:rsidTr="00967B8F">
        <w:trPr>
          <w:cantSplit/>
        </w:trPr>
        <w:tc>
          <w:tcPr>
            <w:tcW w:w="1985" w:type="dxa"/>
          </w:tcPr>
          <w:p w:rsidR="00967B8F" w:rsidRDefault="00967B8F" w:rsidP="00967B8F">
            <w:r>
              <w:t>Full Description</w:t>
            </w:r>
          </w:p>
        </w:tc>
        <w:tc>
          <w:tcPr>
            <w:tcW w:w="7621" w:type="dxa"/>
          </w:tcPr>
          <w:p w:rsidR="00967B8F" w:rsidRDefault="0015293C" w:rsidP="0015293C">
            <w:r>
              <w:t xml:space="preserve">A more detailed description of the schema. This will appear in a pop-up when a visitor clicks the </w:t>
            </w:r>
            <w:r>
              <w:rPr>
                <w:noProof/>
                <w:lang w:eastAsia="en-GB"/>
              </w:rPr>
              <w:drawing>
                <wp:inline distT="0" distB="0" distL="0" distR="0" wp14:anchorId="5CAA508D" wp14:editId="0CE12271">
                  <wp:extent cx="115200" cy="115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15200" cy="115200"/>
                          </a:xfrm>
                          <a:prstGeom prst="rect">
                            <a:avLst/>
                          </a:prstGeom>
                        </pic:spPr>
                      </pic:pic>
                    </a:graphicData>
                  </a:graphic>
                </wp:inline>
              </w:drawing>
            </w:r>
            <w:r>
              <w:t xml:space="preserve"> icon alongside the schema title when viewing a schema’s data.</w:t>
            </w:r>
          </w:p>
          <w:p w:rsidR="0015293C" w:rsidRPr="00E10597" w:rsidRDefault="0015293C" w:rsidP="0073396F">
            <w:pPr>
              <w:pStyle w:val="ImportantNoteNoIndent"/>
            </w:pPr>
            <w:r w:rsidRPr="00E10597">
              <w:t xml:space="preserve">The </w:t>
            </w:r>
            <w:r w:rsidR="00E10597">
              <w:t xml:space="preserve">full </w:t>
            </w:r>
            <w:r w:rsidRPr="00E10597">
              <w:t>description can contain HTML and therefore uses an in-line editor. For help with using the editor please see</w:t>
            </w:r>
            <w:r w:rsidR="00922016">
              <w:t xml:space="preserve"> page</w:t>
            </w:r>
            <w:r w:rsidR="0073396F">
              <w:t xml:space="preserve"> </w:t>
            </w:r>
            <w:r w:rsidR="0073396F">
              <w:fldChar w:fldCharType="begin"/>
            </w:r>
            <w:r w:rsidR="0073396F">
              <w:instrText xml:space="preserve"> PAGEREF _Ref332803815 \h </w:instrText>
            </w:r>
            <w:r w:rsidR="0073396F">
              <w:fldChar w:fldCharType="separate"/>
            </w:r>
            <w:r w:rsidR="008A4A15">
              <w:rPr>
                <w:noProof/>
              </w:rPr>
              <w:t>40</w:t>
            </w:r>
            <w:r w:rsidR="0073396F">
              <w:fldChar w:fldCharType="end"/>
            </w:r>
            <w:r w:rsidR="00E10597">
              <w:t>.</w:t>
            </w:r>
          </w:p>
        </w:tc>
      </w:tr>
      <w:tr w:rsidR="00967B8F" w:rsidTr="00967B8F">
        <w:trPr>
          <w:cantSplit/>
        </w:trPr>
        <w:tc>
          <w:tcPr>
            <w:tcW w:w="1985" w:type="dxa"/>
          </w:tcPr>
          <w:p w:rsidR="00967B8F" w:rsidRDefault="00967B8F" w:rsidP="00967B8F">
            <w:r>
              <w:lastRenderedPageBreak/>
              <w:t>Feature on home page?</w:t>
            </w:r>
          </w:p>
        </w:tc>
        <w:tc>
          <w:tcPr>
            <w:tcW w:w="7621" w:type="dxa"/>
          </w:tcPr>
          <w:p w:rsidR="00D17CED" w:rsidRDefault="00D17CED" w:rsidP="00967B8F">
            <w:r>
              <w:rPr>
                <w:noProof/>
                <w:lang w:eastAsia="en-GB"/>
              </w:rPr>
              <w:drawing>
                <wp:anchor distT="0" distB="107950" distL="114300" distR="114300" simplePos="0" relativeHeight="251701248" behindDoc="0" locked="1" layoutInCell="1" allowOverlap="1" wp14:anchorId="33F30E23" wp14:editId="0E721A54">
                  <wp:simplePos x="0" y="0"/>
                  <wp:positionH relativeFrom="column">
                    <wp:align>center</wp:align>
                  </wp:positionH>
                  <wp:positionV relativeFrom="paragraph">
                    <wp:posOffset>467995</wp:posOffset>
                  </wp:positionV>
                  <wp:extent cx="2350800" cy="2448000"/>
                  <wp:effectExtent l="190500" t="190500" r="182880" b="2000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50800" cy="24480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 xml:space="preserve">Select this option to have the schema name and </w:t>
            </w:r>
            <w:r w:rsidR="00873797">
              <w:t xml:space="preserve">short </w:t>
            </w:r>
            <w:r>
              <w:t>description featured on the DataShare home page.</w:t>
            </w:r>
          </w:p>
          <w:p w:rsidR="00967B8F" w:rsidRDefault="00922016" w:rsidP="00422086">
            <w:pPr>
              <w:pStyle w:val="ImportantNoteNoIndent"/>
            </w:pPr>
            <w:r>
              <w:rPr>
                <w:noProof/>
                <w:lang w:eastAsia="en-GB"/>
              </w:rPr>
              <mc:AlternateContent>
                <mc:Choice Requires="wps">
                  <w:drawing>
                    <wp:anchor distT="0" distB="0" distL="114300" distR="114300" simplePos="0" relativeHeight="251703296" behindDoc="0" locked="0" layoutInCell="1" allowOverlap="1" wp14:anchorId="4A68B22D" wp14:editId="2D8841E3">
                      <wp:simplePos x="0" y="0"/>
                      <wp:positionH relativeFrom="column">
                        <wp:posOffset>890270</wp:posOffset>
                      </wp:positionH>
                      <wp:positionV relativeFrom="paragraph">
                        <wp:posOffset>1636766</wp:posOffset>
                      </wp:positionV>
                      <wp:extent cx="2941955" cy="738505"/>
                      <wp:effectExtent l="0" t="0" r="10795" b="23495"/>
                      <wp:wrapNone/>
                      <wp:docPr id="33" name="Oval 33"/>
                      <wp:cNvGraphicFramePr/>
                      <a:graphic xmlns:a="http://schemas.openxmlformats.org/drawingml/2006/main">
                        <a:graphicData uri="http://schemas.microsoft.com/office/word/2010/wordprocessingShape">
                          <wps:wsp>
                            <wps:cNvSpPr/>
                            <wps:spPr>
                              <a:xfrm>
                                <a:off x="0" y="0"/>
                                <a:ext cx="2941955" cy="738505"/>
                              </a:xfrm>
                              <a:prstGeom prst="ellipse">
                                <a:avLst/>
                              </a:prstGeom>
                              <a:noFill/>
                              <a:ln w="6350">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33" o:spid="_x0000_s1026" style="position:absolute;margin-left:70.1pt;margin-top:128.9pt;width:231.65pt;height:58.1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" filled="f" strokecolor="#4f81bd [3204]" strokeweight=".5pt"/>
                  </w:pict>
                </mc:Fallback>
              </mc:AlternateContent>
            </w:r>
            <w:r w:rsidR="003D73D3">
              <w:rPr>
                <w:noProof/>
                <w:lang w:eastAsia="en-GB"/>
              </w:rPr>
              <w:t>Up to</w:t>
            </w:r>
            <w:r w:rsidR="00422086">
              <w:t xml:space="preserve"> three featured schemas will appear on the site’s home page.</w:t>
            </w:r>
          </w:p>
        </w:tc>
      </w:tr>
      <w:tr w:rsidR="00967B8F" w:rsidTr="00967B8F">
        <w:trPr>
          <w:cantSplit/>
        </w:trPr>
        <w:tc>
          <w:tcPr>
            <w:tcW w:w="1985" w:type="dxa"/>
          </w:tcPr>
          <w:p w:rsidR="00967B8F" w:rsidRDefault="00967B8F" w:rsidP="00967B8F">
            <w:r>
              <w:t>Upload frequency</w:t>
            </w:r>
          </w:p>
        </w:tc>
        <w:tc>
          <w:tcPr>
            <w:tcW w:w="7621" w:type="dxa"/>
          </w:tcPr>
          <w:p w:rsidR="00967B8F" w:rsidRDefault="00D60EB2" w:rsidP="00F528D2">
            <w:r>
              <w:t xml:space="preserve">The frequency that data </w:t>
            </w:r>
            <w:r w:rsidR="00F528D2">
              <w:t>should</w:t>
            </w:r>
            <w:r>
              <w:t xml:space="preserve"> be added to the schema.</w:t>
            </w:r>
          </w:p>
        </w:tc>
      </w:tr>
      <w:tr w:rsidR="00967B8F" w:rsidTr="00967B8F">
        <w:trPr>
          <w:cantSplit/>
        </w:trPr>
        <w:tc>
          <w:tcPr>
            <w:tcW w:w="1985" w:type="dxa"/>
          </w:tcPr>
          <w:p w:rsidR="00967B8F" w:rsidRDefault="00967B8F" w:rsidP="00967B8F">
            <w:r>
              <w:t>Data is completely replaced on every upload.</w:t>
            </w:r>
          </w:p>
        </w:tc>
        <w:tc>
          <w:tcPr>
            <w:tcW w:w="7621" w:type="dxa"/>
          </w:tcPr>
          <w:p w:rsidR="00967B8F" w:rsidRDefault="00D60EB2" w:rsidP="00967B8F">
            <w:r>
              <w:t>Select this option if uploaded data should replace the existing data rather than be appended.</w:t>
            </w:r>
          </w:p>
        </w:tc>
      </w:tr>
      <w:tr w:rsidR="00967B8F" w:rsidTr="00967B8F">
        <w:trPr>
          <w:cantSplit/>
        </w:trPr>
        <w:tc>
          <w:tcPr>
            <w:tcW w:w="1985" w:type="dxa"/>
          </w:tcPr>
          <w:p w:rsidR="00967B8F" w:rsidRDefault="00967B8F" w:rsidP="00967B8F">
            <w:r>
              <w:t>Owner email address</w:t>
            </w:r>
          </w:p>
        </w:tc>
        <w:tc>
          <w:tcPr>
            <w:tcW w:w="7621" w:type="dxa"/>
          </w:tcPr>
          <w:p w:rsidR="00967B8F" w:rsidRDefault="00D60EB2" w:rsidP="00967B8F">
            <w:r>
              <w:t>For schemas that should have data regularly uploaded an owner’s email address is required. Reminder emails will be sent to this address.</w:t>
            </w:r>
          </w:p>
        </w:tc>
      </w:tr>
    </w:tbl>
    <w:p w:rsidR="00967B8F" w:rsidRDefault="00967B8F" w:rsidP="00647178">
      <w:pPr>
        <w:pStyle w:val="ListParagraph"/>
        <w:numPr>
          <w:ilvl w:val="0"/>
          <w:numId w:val="34"/>
        </w:numPr>
      </w:pPr>
      <w:r>
        <w:t xml:space="preserve">Click the </w:t>
      </w:r>
      <w:r>
        <w:rPr>
          <w:b/>
          <w:i/>
        </w:rPr>
        <w:t>Next</w:t>
      </w:r>
      <w:r>
        <w:t xml:space="preserve"> button.</w:t>
      </w:r>
    </w:p>
    <w:p w:rsidR="00012461" w:rsidRDefault="00012461" w:rsidP="00647178">
      <w:pPr>
        <w:pStyle w:val="ListParagraph"/>
        <w:numPr>
          <w:ilvl w:val="0"/>
          <w:numId w:val="34"/>
        </w:numPr>
      </w:pPr>
      <w:r>
        <w:t>The system will validate the details; any problems will be displayed on the page and must be corrected before you are able to continue.</w:t>
      </w:r>
    </w:p>
    <w:p w:rsidR="00F30C8C" w:rsidRDefault="00012461" w:rsidP="00F30C8C">
      <w:pPr>
        <w:pStyle w:val="ListParagraph"/>
        <w:pageBreakBefore/>
        <w:numPr>
          <w:ilvl w:val="0"/>
          <w:numId w:val="34"/>
        </w:numPr>
        <w:ind w:left="714" w:hanging="357"/>
      </w:pPr>
      <w:r>
        <w:lastRenderedPageBreak/>
        <w:t>Once valid, the system will save the schema details entered so far</w:t>
      </w:r>
      <w:r w:rsidR="00F30C8C">
        <w:t xml:space="preserve"> and display the Edit schema Step 2 – Classification page.</w:t>
      </w:r>
      <w:r w:rsidR="00F30C8C">
        <w:rPr>
          <w:noProof/>
          <w:lang w:eastAsia="en-GB"/>
        </w:rPr>
        <w:drawing>
          <wp:anchor distT="0" distB="107950" distL="114300" distR="114300" simplePos="0" relativeHeight="251730944" behindDoc="0" locked="1" layoutInCell="1" allowOverlap="1">
            <wp:simplePos x="0" y="0"/>
            <wp:positionH relativeFrom="margin">
              <wp:posOffset>1601470</wp:posOffset>
            </wp:positionH>
            <wp:positionV relativeFrom="paragraph">
              <wp:posOffset>633095</wp:posOffset>
            </wp:positionV>
            <wp:extent cx="3290400" cy="3175200"/>
            <wp:effectExtent l="190500" t="190500" r="196215" b="1968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chema - Step 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90400" cy="3175200"/>
                    </a:xfrm>
                    <a:prstGeom prst="rect">
                      <a:avLst/>
                    </a:prstGeom>
                    <a:effectLst>
                      <a:outerShdw blurRad="190500" algn="ctr" rotWithShape="0">
                        <a:schemeClr val="tx1">
                          <a:alpha val="70000"/>
                        </a:schemeClr>
                      </a:outerShdw>
                    </a:effectLst>
                  </pic:spPr>
                </pic:pic>
              </a:graphicData>
            </a:graphic>
            <wp14:sizeRelH relativeFrom="margin">
              <wp14:pctWidth>0</wp14:pctWidth>
            </wp14:sizeRelH>
            <wp14:sizeRelV relativeFrom="margin">
              <wp14:pctHeight>0</wp14:pctHeight>
            </wp14:sizeRelV>
          </wp:anchor>
        </w:drawing>
      </w:r>
    </w:p>
    <w:p w:rsidR="00806501" w:rsidRDefault="008E4A8C" w:rsidP="00647178">
      <w:pPr>
        <w:pStyle w:val="ListParagraph"/>
        <w:numPr>
          <w:ilvl w:val="0"/>
          <w:numId w:val="34"/>
        </w:numPr>
      </w:pPr>
      <w:r>
        <w:t xml:space="preserve">Classify your schema using one or more Functions/Services from the ESD Function and Services list.  See </w:t>
      </w:r>
      <w:hyperlink r:id="rId38" w:tgtFrame="_blank" w:history="1">
        <w:r>
          <w:rPr>
            <w:rStyle w:val="Hyperlink"/>
          </w:rPr>
          <w:t>http://standards.esd.org.uk</w:t>
        </w:r>
      </w:hyperlink>
      <w:r>
        <w:t xml:space="preserve"> for more details. To add a Function/Service classification:</w:t>
      </w:r>
    </w:p>
    <w:p w:rsidR="008E4A8C" w:rsidRDefault="008E4A8C" w:rsidP="008E4A8C">
      <w:pPr>
        <w:pStyle w:val="ListParagraph"/>
        <w:numPr>
          <w:ilvl w:val="1"/>
          <w:numId w:val="34"/>
        </w:numPr>
      </w:pPr>
      <w:r>
        <w:t>Select a function from the Function drop down list.</w:t>
      </w:r>
    </w:p>
    <w:p w:rsidR="008E4A8C" w:rsidRDefault="008E4A8C" w:rsidP="008E4A8C">
      <w:pPr>
        <w:pStyle w:val="ListParagraph"/>
        <w:numPr>
          <w:ilvl w:val="1"/>
          <w:numId w:val="34"/>
        </w:numPr>
      </w:pPr>
      <w:r>
        <w:t xml:space="preserve">The system displays a </w:t>
      </w:r>
      <w:r>
        <w:rPr>
          <w:b/>
          <w:i/>
        </w:rPr>
        <w:t>+</w:t>
      </w:r>
      <w:r>
        <w:t xml:space="preserve"> button alongside the selected function, and displays the Sub-function drop down list.</w:t>
      </w:r>
    </w:p>
    <w:p w:rsidR="008E4A8C" w:rsidRDefault="008E4A8C" w:rsidP="008E4A8C">
      <w:pPr>
        <w:pStyle w:val="ListParagraph"/>
        <w:numPr>
          <w:ilvl w:val="1"/>
          <w:numId w:val="34"/>
        </w:numPr>
      </w:pPr>
      <w:r>
        <w:t>If required, select a sub-function from the drop down list.</w:t>
      </w:r>
    </w:p>
    <w:p w:rsidR="008E4A8C" w:rsidRDefault="008E4A8C" w:rsidP="008E4A8C">
      <w:pPr>
        <w:pStyle w:val="ListParagraph"/>
        <w:numPr>
          <w:ilvl w:val="1"/>
          <w:numId w:val="34"/>
        </w:numPr>
      </w:pPr>
      <w:r>
        <w:t xml:space="preserve"> The system displays a </w:t>
      </w:r>
      <w:r>
        <w:rPr>
          <w:b/>
          <w:i/>
        </w:rPr>
        <w:t>+</w:t>
      </w:r>
      <w:r>
        <w:t xml:space="preserve"> button alongside the selected sub-function, and displays the Service drop-down list.</w:t>
      </w:r>
    </w:p>
    <w:p w:rsidR="008E4A8C" w:rsidRDefault="008E4A8C" w:rsidP="008E4A8C">
      <w:pPr>
        <w:pStyle w:val="ListParagraph"/>
        <w:numPr>
          <w:ilvl w:val="1"/>
          <w:numId w:val="34"/>
        </w:numPr>
      </w:pPr>
      <w:r>
        <w:t>If required select a service from the drop-down list.</w:t>
      </w:r>
    </w:p>
    <w:p w:rsidR="008E4A8C" w:rsidRDefault="008E4A8C" w:rsidP="008E4A8C">
      <w:pPr>
        <w:pStyle w:val="ListParagraph"/>
        <w:numPr>
          <w:ilvl w:val="1"/>
          <w:numId w:val="34"/>
        </w:numPr>
      </w:pPr>
      <w:r>
        <w:t xml:space="preserve">The system displays a </w:t>
      </w:r>
      <w:r>
        <w:rPr>
          <w:b/>
          <w:i/>
        </w:rPr>
        <w:t>+</w:t>
      </w:r>
      <w:r>
        <w:t xml:space="preserve"> button alongside the selected service.</w:t>
      </w:r>
    </w:p>
    <w:p w:rsidR="008E4A8C" w:rsidRDefault="008E4A8C" w:rsidP="008E4A8C">
      <w:pPr>
        <w:pStyle w:val="ListParagraph"/>
        <w:numPr>
          <w:ilvl w:val="1"/>
          <w:numId w:val="34"/>
        </w:numPr>
      </w:pPr>
      <w:r>
        <w:t xml:space="preserve">Click the </w:t>
      </w:r>
      <w:r>
        <w:rPr>
          <w:b/>
          <w:i/>
        </w:rPr>
        <w:t>+</w:t>
      </w:r>
      <w:r>
        <w:t xml:space="preserve"> button alongside the appropriate level of classification to add the relevant function/service to the Classification list.</w:t>
      </w:r>
    </w:p>
    <w:p w:rsidR="008E4A8C" w:rsidRDefault="008E4A8C" w:rsidP="008E4A8C">
      <w:pPr>
        <w:pStyle w:val="ListParagraph"/>
        <w:numPr>
          <w:ilvl w:val="1"/>
          <w:numId w:val="34"/>
        </w:numPr>
      </w:pPr>
      <w:r>
        <w:t>You can repeat this to add as many classifications as required.</w:t>
      </w:r>
    </w:p>
    <w:p w:rsidR="008E4A8C" w:rsidRDefault="008E4A8C" w:rsidP="008E4A8C">
      <w:pPr>
        <w:pStyle w:val="ListParagraph"/>
        <w:numPr>
          <w:ilvl w:val="1"/>
          <w:numId w:val="34"/>
        </w:numPr>
      </w:pPr>
      <w:r>
        <w:t xml:space="preserve">A classification added in error can be removed by selecting it in the Classification list and clicking the </w:t>
      </w:r>
      <w:r>
        <w:rPr>
          <w:b/>
          <w:i/>
        </w:rPr>
        <w:t>-</w:t>
      </w:r>
      <w:r>
        <w:t xml:space="preserve"> button alongside.</w:t>
      </w:r>
    </w:p>
    <w:p w:rsidR="00F30C8C" w:rsidRDefault="00F30C8C" w:rsidP="00647178">
      <w:pPr>
        <w:pStyle w:val="ListParagraph"/>
        <w:numPr>
          <w:ilvl w:val="0"/>
          <w:numId w:val="34"/>
        </w:numPr>
      </w:pPr>
      <w:r>
        <w:t xml:space="preserve">Click the </w:t>
      </w:r>
      <w:r>
        <w:rPr>
          <w:b/>
          <w:i/>
        </w:rPr>
        <w:t>Next</w:t>
      </w:r>
      <w:r>
        <w:t xml:space="preserve"> button to continue.</w:t>
      </w:r>
    </w:p>
    <w:p w:rsidR="00E10597" w:rsidRDefault="00F30C8C" w:rsidP="00810154">
      <w:pPr>
        <w:pStyle w:val="ListParagraph"/>
        <w:pageBreakBefore/>
        <w:numPr>
          <w:ilvl w:val="0"/>
          <w:numId w:val="34"/>
        </w:numPr>
        <w:ind w:left="714" w:hanging="357"/>
      </w:pPr>
      <w:r>
        <w:lastRenderedPageBreak/>
        <w:t>The system</w:t>
      </w:r>
      <w:r w:rsidR="00012461">
        <w:t xml:space="preserve"> display</w:t>
      </w:r>
      <w:r>
        <w:t>s</w:t>
      </w:r>
      <w:r w:rsidR="00012461">
        <w:t xml:space="preserve"> the Edit schema Step </w:t>
      </w:r>
      <w:r w:rsidR="00647178">
        <w:t>3</w:t>
      </w:r>
      <w:r w:rsidR="00012461">
        <w:t xml:space="preserve"> –</w:t>
      </w:r>
      <w:r w:rsidR="00161BFD">
        <w:t xml:space="preserve"> F</w:t>
      </w:r>
      <w:r w:rsidR="00012461">
        <w:t>ields page:</w:t>
      </w:r>
      <w:r w:rsidR="008E4A8C">
        <w:rPr>
          <w:noProof/>
          <w:lang w:eastAsia="en-GB"/>
        </w:rPr>
        <w:drawing>
          <wp:anchor distT="0" distB="107950" distL="114300" distR="114300" simplePos="0" relativeHeight="251731968" behindDoc="0" locked="1" layoutInCell="1" allowOverlap="1" wp14:anchorId="27EA1D36" wp14:editId="5B6F6CF8">
            <wp:simplePos x="0" y="0"/>
            <wp:positionH relativeFrom="margin">
              <wp:posOffset>1630680</wp:posOffset>
            </wp:positionH>
            <wp:positionV relativeFrom="paragraph">
              <wp:posOffset>493395</wp:posOffset>
            </wp:positionV>
            <wp:extent cx="3289935" cy="2329180"/>
            <wp:effectExtent l="190500" t="190500" r="196215" b="1854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Schema - Step 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89935" cy="2329180"/>
                    </a:xfrm>
                    <a:prstGeom prst="rect">
                      <a:avLst/>
                    </a:prstGeom>
                    <a:effectLst>
                      <a:outerShdw blurRad="190500" algn="ctr" rotWithShape="0">
                        <a:schemeClr val="tx1">
                          <a:alpha val="70000"/>
                        </a:schemeClr>
                      </a:outerShdw>
                    </a:effectLst>
                  </pic:spPr>
                </pic:pic>
              </a:graphicData>
            </a:graphic>
            <wp14:sizeRelH relativeFrom="margin">
              <wp14:pctWidth>0</wp14:pctWidth>
            </wp14:sizeRelH>
            <wp14:sizeRelV relativeFrom="margin">
              <wp14:pctHeight>0</wp14:pctHeight>
            </wp14:sizeRelV>
          </wp:anchor>
        </w:drawing>
      </w:r>
    </w:p>
    <w:p w:rsidR="00E20A1F" w:rsidRDefault="00012461" w:rsidP="00647178">
      <w:pPr>
        <w:pStyle w:val="ListParagraph"/>
        <w:numPr>
          <w:ilvl w:val="0"/>
          <w:numId w:val="34"/>
        </w:numPr>
      </w:pPr>
      <w:r>
        <w:t>Use this page to define the structure of the data you will be uploading.</w:t>
      </w:r>
      <w:r w:rsidR="00E20A1F">
        <w:t xml:space="preserve"> Click the </w:t>
      </w:r>
      <w:r w:rsidR="00E20A1F">
        <w:rPr>
          <w:b/>
          <w:i/>
        </w:rPr>
        <w:t>Add new field</w:t>
      </w:r>
      <w:r w:rsidR="00E20A1F">
        <w:t xml:space="preserve"> button to define the first column in your schema definition.</w:t>
      </w:r>
    </w:p>
    <w:p w:rsidR="00012461" w:rsidRDefault="00E20A1F" w:rsidP="00647178">
      <w:pPr>
        <w:pStyle w:val="ListParagraph"/>
        <w:numPr>
          <w:ilvl w:val="0"/>
          <w:numId w:val="34"/>
        </w:numPr>
      </w:pPr>
      <w:bookmarkStart w:id="22" w:name="_Ref332014293"/>
      <w:r>
        <w:t>The system displays the Add field to schema page:</w:t>
      </w:r>
      <w:r>
        <w:rPr>
          <w:noProof/>
          <w:lang w:eastAsia="en-GB"/>
        </w:rPr>
        <w:drawing>
          <wp:anchor distT="0" distB="107950" distL="114300" distR="114300" simplePos="0" relativeHeight="251705344" behindDoc="0" locked="1" layoutInCell="1" allowOverlap="1" wp14:anchorId="6DEAC5B9" wp14:editId="62B04A68">
            <wp:simplePos x="993775" y="866140"/>
            <wp:positionH relativeFrom="margin">
              <wp:align>center</wp:align>
            </wp:positionH>
            <wp:positionV relativeFrom="paragraph">
              <wp:posOffset>323850</wp:posOffset>
            </wp:positionV>
            <wp:extent cx="3286800" cy="4244400"/>
            <wp:effectExtent l="190500" t="190500" r="199390" b="19431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fiel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86800" cy="4244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bookmarkEnd w:id="22"/>
    </w:p>
    <w:p w:rsidR="00E20A1F" w:rsidRDefault="00E20A1F" w:rsidP="00647178">
      <w:pPr>
        <w:pStyle w:val="ListParagraph"/>
        <w:keepNext/>
        <w:numPr>
          <w:ilvl w:val="0"/>
          <w:numId w:val="34"/>
        </w:numPr>
        <w:ind w:left="714" w:hanging="357"/>
      </w:pPr>
      <w:r>
        <w:lastRenderedPageBreak/>
        <w:t>Complete the form</w:t>
      </w:r>
      <w:r w:rsidR="00C14EB7">
        <w:t xml:space="preserve"> with the details of the field being added</w:t>
      </w:r>
      <w:r>
        <w:t>:</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621"/>
      </w:tblGrid>
      <w:tr w:rsidR="00E20A1F" w:rsidTr="00E20A1F">
        <w:trPr>
          <w:cantSplit/>
        </w:trPr>
        <w:tc>
          <w:tcPr>
            <w:tcW w:w="1985" w:type="dxa"/>
          </w:tcPr>
          <w:p w:rsidR="00E20A1F" w:rsidRDefault="00E20A1F" w:rsidP="00E20A1F">
            <w:r>
              <w:t>Title</w:t>
            </w:r>
          </w:p>
        </w:tc>
        <w:tc>
          <w:tcPr>
            <w:tcW w:w="7621" w:type="dxa"/>
          </w:tcPr>
          <w:p w:rsidR="00E20A1F" w:rsidRDefault="00E20A1F" w:rsidP="005F1432">
            <w:r>
              <w:t xml:space="preserve">A concise title for the </w:t>
            </w:r>
            <w:r w:rsidR="005F1432">
              <w:t>field</w:t>
            </w:r>
            <w:r>
              <w:t xml:space="preserve">. This will become the column’s heading when viewed on </w:t>
            </w:r>
            <w:r w:rsidR="00C20E71">
              <w:t>Data</w:t>
            </w:r>
            <w:r w:rsidR="00C523AA">
              <w:t>Share.</w:t>
            </w:r>
          </w:p>
        </w:tc>
      </w:tr>
      <w:tr w:rsidR="00E20A1F" w:rsidTr="00E20A1F">
        <w:trPr>
          <w:cantSplit/>
        </w:trPr>
        <w:tc>
          <w:tcPr>
            <w:tcW w:w="1985" w:type="dxa"/>
          </w:tcPr>
          <w:p w:rsidR="00E20A1F" w:rsidRDefault="00E20A1F" w:rsidP="00E20A1F">
            <w:r>
              <w:t>Column name</w:t>
            </w:r>
          </w:p>
        </w:tc>
        <w:tc>
          <w:tcPr>
            <w:tcW w:w="7621" w:type="dxa"/>
          </w:tcPr>
          <w:p w:rsidR="00E20A1F" w:rsidRDefault="00C523AA" w:rsidP="00D1362E">
            <w:r>
              <w:t xml:space="preserve">An internal name for the column used </w:t>
            </w:r>
            <w:r w:rsidR="00D1362E">
              <w:t>to query the data via URL and the DataShare API.</w:t>
            </w:r>
            <w:r w:rsidR="0073396F">
              <w:t xml:space="preserve"> It should also be used as a column heading in the CSV file used to upload data.</w:t>
            </w:r>
          </w:p>
          <w:p w:rsidR="00D1362E" w:rsidRDefault="00D1362E" w:rsidP="00D1362E">
            <w:r>
              <w:t>This will default to the column title with any spaces and punctuation removed.</w:t>
            </w:r>
          </w:p>
          <w:p w:rsidR="00C47565" w:rsidRDefault="00C47565" w:rsidP="00C47565">
            <w:pPr>
              <w:pStyle w:val="ImportantNoteNoIndent"/>
            </w:pPr>
            <w:r>
              <w:t>Once the field has been added you cannot change its column name.</w:t>
            </w:r>
          </w:p>
        </w:tc>
      </w:tr>
      <w:tr w:rsidR="00E20A1F" w:rsidTr="00E20A1F">
        <w:trPr>
          <w:cantSplit/>
        </w:trPr>
        <w:tc>
          <w:tcPr>
            <w:tcW w:w="1985" w:type="dxa"/>
          </w:tcPr>
          <w:p w:rsidR="00E20A1F" w:rsidRDefault="00E20A1F" w:rsidP="00E20A1F">
            <w:r>
              <w:t>Type</w:t>
            </w:r>
          </w:p>
        </w:tc>
        <w:tc>
          <w:tcPr>
            <w:tcW w:w="7621" w:type="dxa"/>
          </w:tcPr>
          <w:p w:rsidR="00E20A1F" w:rsidRDefault="00D1362E" w:rsidP="00E20A1F">
            <w:r>
              <w:t>The type of data the field will contain. Data uploaded into the schema will be validated according to the dat</w:t>
            </w:r>
            <w:r w:rsidR="005F1432">
              <w:t>a</w:t>
            </w:r>
            <w:r>
              <w:t xml:space="preserve"> type selected:</w:t>
            </w:r>
          </w:p>
          <w:p w:rsidR="00D1362E" w:rsidRDefault="00D1362E" w:rsidP="00D1362E">
            <w:pPr>
              <w:tabs>
                <w:tab w:val="left" w:pos="1681"/>
              </w:tabs>
            </w:pPr>
            <w:r>
              <w:t>Text</w:t>
            </w:r>
            <w:r>
              <w:tab/>
              <w:t xml:space="preserve">Textual data such as names, addresses and </w:t>
            </w:r>
            <w:r w:rsidR="005F1432">
              <w:t>comments</w:t>
            </w:r>
            <w:r>
              <w:t>.</w:t>
            </w:r>
          </w:p>
          <w:p w:rsidR="00D1362E" w:rsidRDefault="00D1362E" w:rsidP="001709CE">
            <w:pPr>
              <w:tabs>
                <w:tab w:val="left" w:pos="1681"/>
              </w:tabs>
              <w:ind w:left="1681" w:hanging="1681"/>
            </w:pPr>
            <w:r>
              <w:t>Number</w:t>
            </w:r>
            <w:r>
              <w:tab/>
              <w:t>Numeric data</w:t>
            </w:r>
            <w:r w:rsidR="00907554">
              <w:t>,</w:t>
            </w:r>
            <w:r>
              <w:t xml:space="preserve"> that cal</w:t>
            </w:r>
            <w:r w:rsidR="001709CE">
              <w:t>culations may be performed upon</w:t>
            </w:r>
            <w:r w:rsidR="00907554">
              <w:t>,</w:t>
            </w:r>
            <w:r w:rsidR="001709CE">
              <w:t xml:space="preserve"> such as quantities.</w:t>
            </w:r>
          </w:p>
          <w:p w:rsidR="00D1362E" w:rsidRDefault="00D1362E" w:rsidP="001709CE">
            <w:pPr>
              <w:tabs>
                <w:tab w:val="left" w:pos="1681"/>
              </w:tabs>
              <w:ind w:left="1681" w:hanging="1681"/>
            </w:pPr>
            <w:r>
              <w:t>Currency</w:t>
            </w:r>
            <w:r>
              <w:tab/>
              <w:t xml:space="preserve">Numeric data that should be </w:t>
            </w:r>
            <w:r w:rsidR="001709CE">
              <w:t xml:space="preserve">displayed in a financial format such as </w:t>
            </w:r>
            <w:r w:rsidR="00C14EB7">
              <w:t>monetary</w:t>
            </w:r>
            <w:r w:rsidR="001709CE">
              <w:t xml:space="preserve"> amounts.</w:t>
            </w:r>
          </w:p>
          <w:p w:rsidR="00D1362E" w:rsidRDefault="00B4520D" w:rsidP="001709CE">
            <w:pPr>
              <w:tabs>
                <w:tab w:val="left" w:pos="1681"/>
              </w:tabs>
            </w:pPr>
            <w:r>
              <w:t>Date</w:t>
            </w:r>
            <w:r w:rsidR="00D1362E">
              <w:t>Time</w:t>
            </w:r>
            <w:r w:rsidR="00D1362E">
              <w:tab/>
              <w:t>Date</w:t>
            </w:r>
            <w:r w:rsidR="001709CE">
              <w:t>s</w:t>
            </w:r>
            <w:r w:rsidR="00D1362E">
              <w:t xml:space="preserve"> and time</w:t>
            </w:r>
            <w:r w:rsidR="001709CE">
              <w:t>s.</w:t>
            </w:r>
          </w:p>
          <w:p w:rsidR="001709CE" w:rsidRDefault="001709CE" w:rsidP="001709CE">
            <w:pPr>
              <w:tabs>
                <w:tab w:val="left" w:pos="1681"/>
              </w:tabs>
              <w:ind w:left="1681" w:hanging="1681"/>
            </w:pPr>
            <w:r>
              <w:t>URL</w:t>
            </w:r>
            <w:r>
              <w:tab/>
              <w:t xml:space="preserve">Web site links. URL fields are displayed on DataShare as a </w:t>
            </w:r>
            <w:r>
              <w:rPr>
                <w:noProof/>
                <w:lang w:eastAsia="en-GB"/>
              </w:rPr>
              <w:drawing>
                <wp:inline distT="0" distB="0" distL="0" distR="0" wp14:anchorId="20236FE5" wp14:editId="0A885E31">
                  <wp:extent cx="349764" cy="14400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button.png"/>
                          <pic:cNvPicPr/>
                        </pic:nvPicPr>
                        <pic:blipFill rotWithShape="1">
                          <a:blip r:embed="rId41">
                            <a:extLst>
                              <a:ext uri="{28A0092B-C50C-407E-A947-70E740481C1C}">
                                <a14:useLocalDpi xmlns:a14="http://schemas.microsoft.com/office/drawing/2010/main" val="0"/>
                              </a:ext>
                            </a:extLst>
                          </a:blip>
                          <a:srcRect t="-3750" b="3911"/>
                          <a:stretch/>
                        </pic:blipFill>
                        <pic:spPr bwMode="auto">
                          <a:xfrm>
                            <a:off x="0" y="0"/>
                            <a:ext cx="349200" cy="143768"/>
                          </a:xfrm>
                          <a:prstGeom prst="rect">
                            <a:avLst/>
                          </a:prstGeom>
                          <a:ln>
                            <a:noFill/>
                          </a:ln>
                          <a:extLst>
                            <a:ext uri="{53640926-AAD7-44D8-BBD7-CCE9431645EC}">
                              <a14:shadowObscured xmlns:a14="http://schemas.microsoft.com/office/drawing/2010/main"/>
                            </a:ext>
                          </a:extLst>
                        </pic:spPr>
                      </pic:pic>
                    </a:graphicData>
                  </a:graphic>
                </wp:inline>
              </w:drawing>
            </w:r>
            <w:r>
              <w:t xml:space="preserve"> button</w:t>
            </w:r>
            <w:r w:rsidR="00F52491">
              <w:t xml:space="preserve"> that links to the URL specified by the data</w:t>
            </w:r>
            <w:r>
              <w:t>.</w:t>
            </w:r>
          </w:p>
          <w:p w:rsidR="001709CE" w:rsidRDefault="001709CE" w:rsidP="001709CE">
            <w:pPr>
              <w:tabs>
                <w:tab w:val="left" w:pos="1681"/>
              </w:tabs>
              <w:ind w:left="1681" w:hanging="1681"/>
            </w:pPr>
            <w:r>
              <w:t>Image</w:t>
            </w:r>
            <w:r>
              <w:tab/>
            </w:r>
            <w:r w:rsidR="00B4520D">
              <w:t>Used to store the URL of a web image. Image fields are displayed on DataShare as the image</w:t>
            </w:r>
            <w:r w:rsidR="00F52491">
              <w:t xml:space="preserve"> specified by the data</w:t>
            </w:r>
            <w:r w:rsidR="00B4520D">
              <w:t xml:space="preserve"> itself.</w:t>
            </w:r>
          </w:p>
          <w:p w:rsidR="001709CE" w:rsidRDefault="001709CE" w:rsidP="00B4520D">
            <w:pPr>
              <w:tabs>
                <w:tab w:val="left" w:pos="1681"/>
              </w:tabs>
              <w:ind w:left="1681" w:hanging="1681"/>
            </w:pPr>
            <w:r>
              <w:t>Lat/Lng</w:t>
            </w:r>
            <w:r>
              <w:tab/>
              <w:t>Geographic data.  When adding a Lat/Lng field DataShare will automatically create both Latitude and Longitude fields for you</w:t>
            </w:r>
            <w:r w:rsidR="0044703A">
              <w:t>. E.g. </w:t>
            </w:r>
            <w:r w:rsidR="00B4520D">
              <w:t xml:space="preserve">adding a Lat/Lng field called ‘Location’ will actually add two fields to the schema definition, one called LocationLatitude and one </w:t>
            </w:r>
            <w:r w:rsidR="00C47565">
              <w:t>called LocationLongitude.</w:t>
            </w:r>
          </w:p>
          <w:p w:rsidR="00C47565" w:rsidRDefault="00C47565" w:rsidP="00C47565">
            <w:pPr>
              <w:pStyle w:val="ImportantNoteNoIndent"/>
            </w:pPr>
            <w:r>
              <w:t>Once the field has been added you cannot change its type.</w:t>
            </w:r>
          </w:p>
        </w:tc>
      </w:tr>
      <w:tr w:rsidR="006A4E26" w:rsidTr="006A4E26">
        <w:trPr>
          <w:cantSplit/>
        </w:trPr>
        <w:tc>
          <w:tcPr>
            <w:tcW w:w="1985" w:type="dxa"/>
            <w:shd w:val="clear" w:color="auto" w:fill="DBE5F1" w:themeFill="accent1" w:themeFillTint="33"/>
          </w:tcPr>
          <w:p w:rsidR="006A4E26" w:rsidRPr="00607CE4" w:rsidRDefault="006A4E26" w:rsidP="00E20A1F">
            <w:pPr>
              <w:rPr>
                <w:b/>
              </w:rPr>
            </w:pPr>
            <w:r w:rsidRPr="00607CE4">
              <w:rPr>
                <w:b/>
              </w:rPr>
              <w:t>Validation</w:t>
            </w:r>
          </w:p>
        </w:tc>
        <w:tc>
          <w:tcPr>
            <w:tcW w:w="7621" w:type="dxa"/>
            <w:shd w:val="clear" w:color="auto" w:fill="DBE5F1" w:themeFill="accent1" w:themeFillTint="33"/>
          </w:tcPr>
          <w:p w:rsidR="006A4E26" w:rsidRDefault="006A4E26" w:rsidP="006A4E26">
            <w:r>
              <w:t>These options are used to help validate the data uploaded into the schema.</w:t>
            </w:r>
          </w:p>
        </w:tc>
      </w:tr>
      <w:tr w:rsidR="00E20A1F" w:rsidTr="00E20A1F">
        <w:trPr>
          <w:cantSplit/>
        </w:trPr>
        <w:tc>
          <w:tcPr>
            <w:tcW w:w="1985" w:type="dxa"/>
          </w:tcPr>
          <w:p w:rsidR="00E20A1F" w:rsidRDefault="00E20A1F" w:rsidP="00E20A1F">
            <w:r>
              <w:t>Required</w:t>
            </w:r>
          </w:p>
        </w:tc>
        <w:tc>
          <w:tcPr>
            <w:tcW w:w="7621" w:type="dxa"/>
          </w:tcPr>
          <w:p w:rsidR="00E20A1F" w:rsidRDefault="006A4E26" w:rsidP="006A4E26">
            <w:r>
              <w:t>Is this field mandatory for every record uploaded into the schema?</w:t>
            </w:r>
          </w:p>
        </w:tc>
      </w:tr>
      <w:tr w:rsidR="00E20A1F" w:rsidTr="00E20A1F">
        <w:trPr>
          <w:cantSplit/>
        </w:trPr>
        <w:tc>
          <w:tcPr>
            <w:tcW w:w="1985" w:type="dxa"/>
          </w:tcPr>
          <w:p w:rsidR="00E20A1F" w:rsidRDefault="00E20A1F" w:rsidP="00E20A1F">
            <w:r>
              <w:t>Maximum length</w:t>
            </w:r>
          </w:p>
        </w:tc>
        <w:tc>
          <w:tcPr>
            <w:tcW w:w="7621" w:type="dxa"/>
          </w:tcPr>
          <w:p w:rsidR="00E20A1F" w:rsidRDefault="006A4E26" w:rsidP="006A4E26">
            <w:r>
              <w:t>Text fields only. The maximum length (in characters) that a text field is permitted to be.</w:t>
            </w:r>
          </w:p>
        </w:tc>
      </w:tr>
      <w:tr w:rsidR="00E20A1F" w:rsidTr="00E20A1F">
        <w:trPr>
          <w:cantSplit/>
        </w:trPr>
        <w:tc>
          <w:tcPr>
            <w:tcW w:w="1985" w:type="dxa"/>
          </w:tcPr>
          <w:p w:rsidR="00E20A1F" w:rsidRDefault="00E20A1F" w:rsidP="00E20A1F">
            <w:r>
              <w:t>Min value</w:t>
            </w:r>
          </w:p>
        </w:tc>
        <w:tc>
          <w:tcPr>
            <w:tcW w:w="7621" w:type="dxa"/>
          </w:tcPr>
          <w:p w:rsidR="00E20A1F" w:rsidRDefault="006A4E26" w:rsidP="0044703A">
            <w:r>
              <w:t xml:space="preserve">Number, </w:t>
            </w:r>
            <w:r w:rsidR="0044703A">
              <w:t>C</w:t>
            </w:r>
            <w:r>
              <w:t>urrency and DateTime fields only. The lowest value or earliest date that this field can contain. Leave this blank to not restrict the data in this way.</w:t>
            </w:r>
          </w:p>
        </w:tc>
      </w:tr>
      <w:tr w:rsidR="00E20A1F" w:rsidTr="00E20A1F">
        <w:trPr>
          <w:cantSplit/>
        </w:trPr>
        <w:tc>
          <w:tcPr>
            <w:tcW w:w="1985" w:type="dxa"/>
          </w:tcPr>
          <w:p w:rsidR="00E20A1F" w:rsidRDefault="00E20A1F" w:rsidP="00E20A1F">
            <w:r>
              <w:t>Max value</w:t>
            </w:r>
          </w:p>
        </w:tc>
        <w:tc>
          <w:tcPr>
            <w:tcW w:w="7621" w:type="dxa"/>
          </w:tcPr>
          <w:p w:rsidR="00E20A1F" w:rsidRDefault="0044703A" w:rsidP="00B374CB">
            <w:r>
              <w:t>Number, C</w:t>
            </w:r>
            <w:r w:rsidR="006A4E26">
              <w:t>urrency and DateTime fields only. The highest value or latest date that this field can contain. Leave this blank to</w:t>
            </w:r>
            <w:r w:rsidR="00907554">
              <w:t xml:space="preserve"> not</w:t>
            </w:r>
            <w:r w:rsidR="006A4E26">
              <w:t xml:space="preserve"> restrict the data in this way.</w:t>
            </w:r>
          </w:p>
        </w:tc>
      </w:tr>
      <w:tr w:rsidR="006A4E26" w:rsidTr="006A4E26">
        <w:trPr>
          <w:cantSplit/>
        </w:trPr>
        <w:tc>
          <w:tcPr>
            <w:tcW w:w="1985" w:type="dxa"/>
            <w:shd w:val="clear" w:color="auto" w:fill="DBE5F1" w:themeFill="accent1" w:themeFillTint="33"/>
          </w:tcPr>
          <w:p w:rsidR="006A4E26" w:rsidRPr="00607CE4" w:rsidRDefault="006A4E26" w:rsidP="00E20A1F">
            <w:pPr>
              <w:rPr>
                <w:b/>
              </w:rPr>
            </w:pPr>
            <w:r w:rsidRPr="00607CE4">
              <w:rPr>
                <w:b/>
              </w:rPr>
              <w:t>Display</w:t>
            </w:r>
          </w:p>
        </w:tc>
        <w:tc>
          <w:tcPr>
            <w:tcW w:w="7621" w:type="dxa"/>
            <w:shd w:val="clear" w:color="auto" w:fill="DBE5F1" w:themeFill="accent1" w:themeFillTint="33"/>
          </w:tcPr>
          <w:p w:rsidR="006A4E26" w:rsidRDefault="006A4E26" w:rsidP="00E20A1F">
            <w:r>
              <w:t>These options affect the default appearance of the data when viewed in DataShare.</w:t>
            </w:r>
          </w:p>
        </w:tc>
      </w:tr>
      <w:tr w:rsidR="00E20A1F" w:rsidTr="00E20A1F">
        <w:trPr>
          <w:cantSplit/>
        </w:trPr>
        <w:tc>
          <w:tcPr>
            <w:tcW w:w="1985" w:type="dxa"/>
          </w:tcPr>
          <w:p w:rsidR="00E20A1F" w:rsidRDefault="00E20A1F" w:rsidP="00E20A1F">
            <w:r>
              <w:t>Display on initial view</w:t>
            </w:r>
          </w:p>
        </w:tc>
        <w:tc>
          <w:tcPr>
            <w:tcW w:w="7621" w:type="dxa"/>
          </w:tcPr>
          <w:p w:rsidR="008C035F" w:rsidRDefault="008C035F" w:rsidP="00907554">
            <w:r>
              <w:t>Should this column</w:t>
            </w:r>
            <w:r w:rsidR="006755F1">
              <w:t xml:space="preserve"> appear</w:t>
            </w:r>
            <w:r>
              <w:t xml:space="preserve"> by default when a visitor views the </w:t>
            </w:r>
            <w:r w:rsidR="006039C7">
              <w:t>data?</w:t>
            </w:r>
            <w:r>
              <w:t xml:space="preserve"> If this option is not selected the visitor will need to add the column themselves in order to view </w:t>
            </w:r>
            <w:r w:rsidR="00907554">
              <w:t>its</w:t>
            </w:r>
            <w:r>
              <w:t xml:space="preserve"> data.</w:t>
            </w:r>
          </w:p>
        </w:tc>
      </w:tr>
      <w:tr w:rsidR="00E20A1F" w:rsidTr="00E20A1F">
        <w:trPr>
          <w:cantSplit/>
        </w:trPr>
        <w:tc>
          <w:tcPr>
            <w:tcW w:w="1985" w:type="dxa"/>
          </w:tcPr>
          <w:p w:rsidR="00E20A1F" w:rsidRDefault="00E20A1F" w:rsidP="00E20A1F">
            <w:r>
              <w:t>Default sort</w:t>
            </w:r>
          </w:p>
        </w:tc>
        <w:tc>
          <w:tcPr>
            <w:tcW w:w="7621" w:type="dxa"/>
          </w:tcPr>
          <w:p w:rsidR="008C035F" w:rsidRDefault="008C035F" w:rsidP="00E20A1F">
            <w:r>
              <w:t>Select this option if the data should be sorted using this field by default. Visitors are able to change the sort order by clicking the column headings when viewing the data.</w:t>
            </w:r>
          </w:p>
          <w:p w:rsidR="00E20A1F" w:rsidRDefault="008C035F" w:rsidP="008C035F">
            <w:pPr>
              <w:pStyle w:val="ImportantNoteNoIndent"/>
            </w:pPr>
            <w:r>
              <w:t>Only one field in a schema can be selected as the default sort.</w:t>
            </w:r>
          </w:p>
        </w:tc>
      </w:tr>
      <w:tr w:rsidR="00E20A1F" w:rsidTr="00E20A1F">
        <w:trPr>
          <w:cantSplit/>
        </w:trPr>
        <w:tc>
          <w:tcPr>
            <w:tcW w:w="1985" w:type="dxa"/>
          </w:tcPr>
          <w:p w:rsidR="00E20A1F" w:rsidRDefault="00E20A1F" w:rsidP="00E20A1F">
            <w:r>
              <w:lastRenderedPageBreak/>
              <w:t>Sort direction</w:t>
            </w:r>
          </w:p>
        </w:tc>
        <w:tc>
          <w:tcPr>
            <w:tcW w:w="7621" w:type="dxa"/>
          </w:tcPr>
          <w:p w:rsidR="00E20A1F" w:rsidRDefault="008C035F" w:rsidP="00E20A1F">
            <w:r>
              <w:t>If the Default sort option is selected you must specify the direction of the sort, Ascending (A to Z, low to high) or Descending (Z to A, high to low).</w:t>
            </w:r>
          </w:p>
        </w:tc>
      </w:tr>
      <w:tr w:rsidR="00E20A1F" w:rsidTr="00E20A1F">
        <w:trPr>
          <w:cantSplit/>
        </w:trPr>
        <w:tc>
          <w:tcPr>
            <w:tcW w:w="1985" w:type="dxa"/>
          </w:tcPr>
          <w:p w:rsidR="00E20A1F" w:rsidRDefault="00E20A1F" w:rsidP="00E20A1F">
            <w:r>
              <w:t>Help text</w:t>
            </w:r>
          </w:p>
        </w:tc>
        <w:tc>
          <w:tcPr>
            <w:tcW w:w="7621" w:type="dxa"/>
          </w:tcPr>
          <w:p w:rsidR="00E20A1F" w:rsidRDefault="008C035F" w:rsidP="00E20A1F">
            <w:r>
              <w:t>A description of the data that will be stored in this field. A visitor can display this help text by hovering over the column heading when viewing the data.</w:t>
            </w:r>
          </w:p>
        </w:tc>
      </w:tr>
      <w:tr w:rsidR="006A4E26" w:rsidTr="006A4E26">
        <w:trPr>
          <w:cantSplit/>
        </w:trPr>
        <w:tc>
          <w:tcPr>
            <w:tcW w:w="1985" w:type="dxa"/>
            <w:shd w:val="clear" w:color="auto" w:fill="DBE5F1" w:themeFill="accent1" w:themeFillTint="33"/>
          </w:tcPr>
          <w:p w:rsidR="006A4E26" w:rsidRPr="00607CE4" w:rsidRDefault="006A4E26" w:rsidP="006A4E26">
            <w:pPr>
              <w:rPr>
                <w:b/>
              </w:rPr>
            </w:pPr>
            <w:r w:rsidRPr="00607CE4">
              <w:rPr>
                <w:b/>
              </w:rPr>
              <w:t>Linked data</w:t>
            </w:r>
          </w:p>
        </w:tc>
        <w:tc>
          <w:tcPr>
            <w:tcW w:w="7621" w:type="dxa"/>
            <w:shd w:val="clear" w:color="auto" w:fill="DBE5F1" w:themeFill="accent1" w:themeFillTint="33"/>
          </w:tcPr>
          <w:p w:rsidR="006A4E26" w:rsidRDefault="00217D6E" w:rsidP="002B3C9E">
            <w:r>
              <w:t>DataShare allows for data to be linked</w:t>
            </w:r>
            <w:r w:rsidR="002B3C9E">
              <w:t xml:space="preserve"> across the web e.g. a company number can be linked to data held elsewhere on the web detailing more information about that organisation.</w:t>
            </w:r>
          </w:p>
          <w:p w:rsidR="00907554" w:rsidRDefault="00907554" w:rsidP="00DB22EC">
            <w:r>
              <w:t xml:space="preserve">See </w:t>
            </w:r>
            <w:hyperlink r:id="rId42" w:history="1">
              <w:r w:rsidRPr="00274156">
                <w:rPr>
                  <w:rStyle w:val="Hyperlink"/>
                </w:rPr>
                <w:t>http://linkeddata.org/</w:t>
              </w:r>
            </w:hyperlink>
            <w:r>
              <w:t xml:space="preserve"> and </w:t>
            </w:r>
            <w:hyperlink r:id="rId43" w:history="1">
              <w:r w:rsidRPr="00274156">
                <w:rPr>
                  <w:rStyle w:val="Hyperlink"/>
                </w:rPr>
                <w:t>http://en.wikipedia.org/wiki/Linked_data</w:t>
              </w:r>
            </w:hyperlink>
            <w:r>
              <w:t xml:space="preserve"> for more information </w:t>
            </w:r>
            <w:r w:rsidR="00DB22EC">
              <w:t>about</w:t>
            </w:r>
            <w:r>
              <w:t xml:space="preserve"> linked data.</w:t>
            </w:r>
          </w:p>
        </w:tc>
      </w:tr>
      <w:tr w:rsidR="00E20A1F" w:rsidTr="00E20A1F">
        <w:trPr>
          <w:cantSplit/>
        </w:trPr>
        <w:tc>
          <w:tcPr>
            <w:tcW w:w="1985" w:type="dxa"/>
          </w:tcPr>
          <w:p w:rsidR="00E20A1F" w:rsidRDefault="00E20A1F" w:rsidP="006A4E26">
            <w:r>
              <w:t>URI</w:t>
            </w:r>
          </w:p>
        </w:tc>
        <w:tc>
          <w:tcPr>
            <w:tcW w:w="7621" w:type="dxa"/>
          </w:tcPr>
          <w:p w:rsidR="00E20A1F" w:rsidRDefault="008C035F" w:rsidP="00DB22EC">
            <w:r>
              <w:t xml:space="preserve">The URI </w:t>
            </w:r>
            <w:r w:rsidR="00DB22EC">
              <w:t>pattern</w:t>
            </w:r>
            <w:r>
              <w:t xml:space="preserve"> </w:t>
            </w:r>
            <w:r w:rsidR="00DB22EC">
              <w:t xml:space="preserve">to </w:t>
            </w:r>
            <w:r w:rsidR="00B374CB">
              <w:t>link</w:t>
            </w:r>
            <w:r w:rsidR="00DB22EC">
              <w:t xml:space="preserve"> the</w:t>
            </w:r>
            <w:r w:rsidR="00B374CB">
              <w:t xml:space="preserve"> data.</w:t>
            </w:r>
            <w:r w:rsidR="002B3C9E">
              <w:t xml:space="preserve"> Use #Data# to represent where in the URI the field’s data should appear, e.g. </w:t>
            </w:r>
            <w:r w:rsidR="002B3C9E" w:rsidRPr="002B3C9E">
              <w:t>http://opencorporates.com/companies/gb/#Data#</w:t>
            </w:r>
            <w:r w:rsidR="002B3C9E">
              <w:t>.</w:t>
            </w:r>
          </w:p>
        </w:tc>
      </w:tr>
    </w:tbl>
    <w:p w:rsidR="00E20A1F" w:rsidRDefault="00B374CB" w:rsidP="00647178">
      <w:pPr>
        <w:pStyle w:val="ListParagraph"/>
        <w:numPr>
          <w:ilvl w:val="0"/>
          <w:numId w:val="34"/>
        </w:numPr>
      </w:pPr>
      <w:r>
        <w:t xml:space="preserve">Click the </w:t>
      </w:r>
      <w:r w:rsidRPr="00B374CB">
        <w:rPr>
          <w:b/>
          <w:i/>
        </w:rPr>
        <w:t>Add</w:t>
      </w:r>
      <w:r>
        <w:t xml:space="preserve"> button.</w:t>
      </w:r>
    </w:p>
    <w:p w:rsidR="00E20A1F" w:rsidRDefault="00B374CB" w:rsidP="00647178">
      <w:pPr>
        <w:pStyle w:val="ListParagraph"/>
        <w:numPr>
          <w:ilvl w:val="0"/>
          <w:numId w:val="34"/>
        </w:numPr>
      </w:pPr>
      <w:r>
        <w:t>The system will validate the details and any problems will be displayed on the page and must be corrected before proceeding.</w:t>
      </w:r>
    </w:p>
    <w:p w:rsidR="00B374CB" w:rsidRDefault="00B374CB" w:rsidP="00647178">
      <w:pPr>
        <w:pStyle w:val="ListParagraph"/>
        <w:numPr>
          <w:ilvl w:val="0"/>
          <w:numId w:val="34"/>
        </w:numPr>
      </w:pPr>
      <w:r>
        <w:t xml:space="preserve">Once all the details are valid the system will save the field definition and return to the Edit schema, Step </w:t>
      </w:r>
      <w:r w:rsidR="001120B3">
        <w:t>3</w:t>
      </w:r>
      <w:r>
        <w:t xml:space="preserve"> – </w:t>
      </w:r>
      <w:r w:rsidR="001120B3">
        <w:t>F</w:t>
      </w:r>
      <w:r>
        <w:t>ields page.</w:t>
      </w:r>
    </w:p>
    <w:p w:rsidR="006755F1" w:rsidRDefault="006755F1" w:rsidP="00647178">
      <w:pPr>
        <w:pStyle w:val="ListParagraph"/>
        <w:numPr>
          <w:ilvl w:val="0"/>
          <w:numId w:val="34"/>
        </w:numPr>
      </w:pPr>
      <w:r>
        <w:t>Continue to add fields to the schema by repeating steps 8 to 13 until all the required fields have been added.</w:t>
      </w:r>
    </w:p>
    <w:p w:rsidR="006755F1" w:rsidRDefault="006755F1" w:rsidP="00647178">
      <w:pPr>
        <w:pStyle w:val="ListParagraph"/>
        <w:numPr>
          <w:ilvl w:val="0"/>
          <w:numId w:val="34"/>
        </w:numPr>
      </w:pPr>
      <w:r>
        <w:t xml:space="preserve">Click the </w:t>
      </w:r>
      <w:r>
        <w:rPr>
          <w:b/>
          <w:i/>
        </w:rPr>
        <w:t>Finish</w:t>
      </w:r>
      <w:r w:rsidR="000D5553">
        <w:t xml:space="preserve"> button</w:t>
      </w:r>
      <w:r>
        <w:t>.</w:t>
      </w:r>
    </w:p>
    <w:p w:rsidR="006755F1" w:rsidRDefault="006755F1" w:rsidP="00647178">
      <w:pPr>
        <w:pStyle w:val="ListParagraph"/>
        <w:numPr>
          <w:ilvl w:val="0"/>
          <w:numId w:val="34"/>
        </w:numPr>
      </w:pPr>
      <w:r>
        <w:t xml:space="preserve">The system will return to the Edit schema, Step 1 – </w:t>
      </w:r>
      <w:r w:rsidR="00685739">
        <w:t>Schema</w:t>
      </w:r>
      <w:r>
        <w:t xml:space="preserve"> detail page.</w:t>
      </w:r>
    </w:p>
    <w:p w:rsidR="00B90AA8" w:rsidRDefault="00B90AA8" w:rsidP="00810154">
      <w:pPr>
        <w:pStyle w:val="Heading2"/>
        <w:pageBreakBefore/>
      </w:pPr>
      <w:bookmarkStart w:id="23" w:name="_Ref388353723"/>
      <w:bookmarkStart w:id="24" w:name="_Toc401837262"/>
      <w:r>
        <w:lastRenderedPageBreak/>
        <w:t>Editing a schema</w:t>
      </w:r>
      <w:bookmarkEnd w:id="23"/>
      <w:bookmarkEnd w:id="24"/>
    </w:p>
    <w:p w:rsidR="0093275C" w:rsidRDefault="0093275C" w:rsidP="0093275C">
      <w:pPr>
        <w:pStyle w:val="ImportantNoteNoIndent"/>
      </w:pPr>
      <w:r>
        <w:t>Only administrators in the SchemaEditor, SchemaCreator and SuperAdministrator roles can edit a schema.</w:t>
      </w:r>
    </w:p>
    <w:p w:rsidR="004011C7" w:rsidRDefault="004011C7" w:rsidP="004011C7">
      <w:pPr>
        <w:pStyle w:val="ImportantNoteNoIndent"/>
      </w:pPr>
      <w:r>
        <w:t>You will only be able to amend the display properties of a schema imported as a national standard.</w:t>
      </w:r>
    </w:p>
    <w:p w:rsidR="00B90AA8" w:rsidRDefault="00B90AA8" w:rsidP="00B90AA8">
      <w:r>
        <w:t>To amend the details of a schema, or change its structure:</w:t>
      </w:r>
    </w:p>
    <w:p w:rsidR="00B90AA8" w:rsidRDefault="00AD56FC" w:rsidP="00D378E7">
      <w:pPr>
        <w:pStyle w:val="ListParagraph"/>
        <w:numPr>
          <w:ilvl w:val="0"/>
          <w:numId w:val="13"/>
        </w:numPr>
      </w:pPr>
      <w:r>
        <w:t>From the M</w:t>
      </w:r>
      <w:r w:rsidR="00B90AA8">
        <w:t>anage schemas page, click the category of the schema you wish to amend.</w:t>
      </w:r>
    </w:p>
    <w:p w:rsidR="00B90AA8" w:rsidRDefault="00B90AA8" w:rsidP="00D378E7">
      <w:pPr>
        <w:pStyle w:val="ListParagraph"/>
        <w:numPr>
          <w:ilvl w:val="0"/>
          <w:numId w:val="13"/>
        </w:numPr>
      </w:pPr>
      <w:r>
        <w:t xml:space="preserve">Click the </w:t>
      </w:r>
      <w:r w:rsidRPr="00B90AA8">
        <w:rPr>
          <w:b/>
          <w:i/>
        </w:rPr>
        <w:t>Edit</w:t>
      </w:r>
      <w:r>
        <w:t xml:space="preserve"> </w:t>
      </w:r>
      <w:r w:rsidRPr="00B90AA8">
        <w:t>button</w:t>
      </w:r>
      <w:r>
        <w:t xml:space="preserve"> alongside the schema you wish to amend.</w:t>
      </w:r>
    </w:p>
    <w:p w:rsidR="00F53F08" w:rsidRDefault="00F53F08" w:rsidP="00D378E7">
      <w:pPr>
        <w:pStyle w:val="ListParagraph"/>
        <w:numPr>
          <w:ilvl w:val="0"/>
          <w:numId w:val="13"/>
        </w:numPr>
      </w:pPr>
      <w:r>
        <w:t xml:space="preserve">The system displays the Edit schema, Step 1 – </w:t>
      </w:r>
      <w:r w:rsidR="00685739">
        <w:t>Schema</w:t>
      </w:r>
      <w:r>
        <w:t xml:space="preserve"> detail page.</w:t>
      </w:r>
    </w:p>
    <w:p w:rsidR="00F53F08" w:rsidRDefault="00F53F08" w:rsidP="00D378E7">
      <w:pPr>
        <w:pStyle w:val="ListParagraph"/>
        <w:numPr>
          <w:ilvl w:val="0"/>
          <w:numId w:val="13"/>
        </w:numPr>
      </w:pPr>
      <w:r>
        <w:t>Change the details as required.</w:t>
      </w:r>
      <w:r w:rsidR="00647178">
        <w:t xml:space="preserve">  See page </w:t>
      </w:r>
      <w:r w:rsidR="0036531E">
        <w:fldChar w:fldCharType="begin"/>
      </w:r>
      <w:r w:rsidR="0036531E">
        <w:instrText xml:space="preserve"> PAGEREF _Ref388350563 \h </w:instrText>
      </w:r>
      <w:r w:rsidR="0036531E">
        <w:fldChar w:fldCharType="separate"/>
      </w:r>
      <w:r w:rsidR="008A4A15">
        <w:rPr>
          <w:noProof/>
        </w:rPr>
        <w:t>17</w:t>
      </w:r>
      <w:r w:rsidR="0036531E">
        <w:fldChar w:fldCharType="end"/>
      </w:r>
      <w:r w:rsidR="00647178">
        <w:t xml:space="preserve"> for details of the fields on this page.</w:t>
      </w:r>
    </w:p>
    <w:p w:rsidR="001D10D5" w:rsidRPr="001D10D5" w:rsidRDefault="001D10D5" w:rsidP="001D10D5">
      <w:pPr>
        <w:pStyle w:val="ImportantNote"/>
        <w:ind w:left="720"/>
        <w:rPr>
          <w:bCs/>
        </w:rPr>
      </w:pPr>
      <w:r>
        <w:rPr>
          <w:bCs/>
        </w:rPr>
        <w:t>Changing a schema’s title will change the URL used to view, download or access data within that schema.</w:t>
      </w:r>
    </w:p>
    <w:p w:rsidR="00F53F08" w:rsidRDefault="00F53F08" w:rsidP="00D378E7">
      <w:pPr>
        <w:pStyle w:val="ListParagraph"/>
        <w:numPr>
          <w:ilvl w:val="0"/>
          <w:numId w:val="13"/>
        </w:numPr>
      </w:pPr>
      <w:r>
        <w:t xml:space="preserve">To save any changes and move to Step 2 click the </w:t>
      </w:r>
      <w:r>
        <w:rPr>
          <w:b/>
          <w:i/>
        </w:rPr>
        <w:t>Next</w:t>
      </w:r>
      <w:r>
        <w:t xml:space="preserve"> button.</w:t>
      </w:r>
    </w:p>
    <w:p w:rsidR="00810154" w:rsidRDefault="00810154" w:rsidP="00D378E7">
      <w:pPr>
        <w:pStyle w:val="ListParagraph"/>
        <w:numPr>
          <w:ilvl w:val="0"/>
          <w:numId w:val="13"/>
        </w:numPr>
      </w:pPr>
      <w:r>
        <w:t>The sy</w:t>
      </w:r>
      <w:r w:rsidR="001120B3">
        <w:t>stem displays the Edit schema, S</w:t>
      </w:r>
      <w:r>
        <w:t>tep 2 – Classification page.</w:t>
      </w:r>
    </w:p>
    <w:p w:rsidR="00810154" w:rsidRDefault="00DC1FED" w:rsidP="00D378E7">
      <w:pPr>
        <w:pStyle w:val="ListParagraph"/>
        <w:numPr>
          <w:ilvl w:val="0"/>
          <w:numId w:val="13"/>
        </w:numPr>
      </w:pPr>
      <w:r>
        <w:t xml:space="preserve">Add or remove function/service classification as required, see </w:t>
      </w:r>
      <w:fldSimple w:instr=" REF _Ref388357847 ">
        <w:r w:rsidR="008A4A15">
          <w:t>Editing the schema’s classification</w:t>
        </w:r>
      </w:fldSimple>
      <w:r>
        <w:t xml:space="preserve"> on page</w:t>
      </w:r>
      <w:r w:rsidR="0036531E">
        <w:t xml:space="preserve"> </w:t>
      </w:r>
      <w:r w:rsidR="0036531E">
        <w:fldChar w:fldCharType="begin"/>
      </w:r>
      <w:r w:rsidR="0036531E">
        <w:instrText xml:space="preserve"> PAGEREF _Ref388357847 \h </w:instrText>
      </w:r>
      <w:r w:rsidR="0036531E">
        <w:fldChar w:fldCharType="separate"/>
      </w:r>
      <w:r w:rsidR="008A4A15">
        <w:rPr>
          <w:noProof/>
        </w:rPr>
        <w:t>24</w:t>
      </w:r>
      <w:r w:rsidR="0036531E">
        <w:fldChar w:fldCharType="end"/>
      </w:r>
      <w:r>
        <w:t>.</w:t>
      </w:r>
    </w:p>
    <w:p w:rsidR="00F53F08" w:rsidRDefault="00F53F08" w:rsidP="00D378E7">
      <w:pPr>
        <w:pStyle w:val="ListParagraph"/>
        <w:numPr>
          <w:ilvl w:val="0"/>
          <w:numId w:val="13"/>
        </w:numPr>
      </w:pPr>
      <w:r>
        <w:t xml:space="preserve">The system displays the Edit Schema, Step </w:t>
      </w:r>
      <w:r w:rsidR="00810154">
        <w:t>3</w:t>
      </w:r>
      <w:r>
        <w:t xml:space="preserve"> –</w:t>
      </w:r>
      <w:r w:rsidR="00685739">
        <w:t xml:space="preserve"> F</w:t>
      </w:r>
      <w:r>
        <w:t>ields page.</w:t>
      </w:r>
    </w:p>
    <w:p w:rsidR="00F53F08" w:rsidRDefault="00F53F08" w:rsidP="00D378E7">
      <w:pPr>
        <w:pStyle w:val="ListParagraph"/>
        <w:numPr>
          <w:ilvl w:val="0"/>
          <w:numId w:val="13"/>
        </w:numPr>
      </w:pPr>
      <w:r>
        <w:t>Add, edit or delete fields from t</w:t>
      </w:r>
      <w:r w:rsidR="00C8772F">
        <w:t>he schema structure as required, see</w:t>
      </w:r>
      <w:r w:rsidR="007C07A7">
        <w:t xml:space="preserve"> </w:t>
      </w:r>
      <w:fldSimple w:instr=" REF _Ref388442176 ">
        <w:r w:rsidR="008A4A15">
          <w:t>Editing the schema structure</w:t>
        </w:r>
      </w:fldSimple>
      <w:r w:rsidR="007C07A7">
        <w:t xml:space="preserve"> on page</w:t>
      </w:r>
      <w:r w:rsidR="0036531E">
        <w:t xml:space="preserve"> </w:t>
      </w:r>
      <w:r w:rsidR="0036531E">
        <w:fldChar w:fldCharType="begin"/>
      </w:r>
      <w:r w:rsidR="0036531E">
        <w:instrText xml:space="preserve"> PAGEREF _Ref388442176 \h </w:instrText>
      </w:r>
      <w:r w:rsidR="0036531E">
        <w:fldChar w:fldCharType="separate"/>
      </w:r>
      <w:r w:rsidR="008A4A15">
        <w:rPr>
          <w:noProof/>
        </w:rPr>
        <w:t>25</w:t>
      </w:r>
      <w:r w:rsidR="0036531E">
        <w:fldChar w:fldCharType="end"/>
      </w:r>
      <w:r w:rsidR="00C8772F">
        <w:t>.</w:t>
      </w:r>
    </w:p>
    <w:p w:rsidR="00BE275E" w:rsidRDefault="00BE275E" w:rsidP="00D378E7">
      <w:pPr>
        <w:pStyle w:val="ListParagraph"/>
        <w:numPr>
          <w:ilvl w:val="0"/>
          <w:numId w:val="13"/>
        </w:numPr>
      </w:pPr>
      <w:r>
        <w:t xml:space="preserve">Click the </w:t>
      </w:r>
      <w:r>
        <w:rPr>
          <w:b/>
          <w:i/>
        </w:rPr>
        <w:t>Finish</w:t>
      </w:r>
      <w:r>
        <w:t xml:space="preserve"> button to save all changes.</w:t>
      </w:r>
    </w:p>
    <w:p w:rsidR="00BE275E" w:rsidRDefault="00BE275E" w:rsidP="00D378E7">
      <w:pPr>
        <w:pStyle w:val="ListParagraph"/>
        <w:numPr>
          <w:ilvl w:val="0"/>
          <w:numId w:val="13"/>
        </w:numPr>
      </w:pPr>
      <w:r>
        <w:t xml:space="preserve">Use the </w:t>
      </w:r>
      <w:r>
        <w:rPr>
          <w:b/>
          <w:i/>
        </w:rPr>
        <w:t>Back</w:t>
      </w:r>
      <w:r>
        <w:t xml:space="preserve"> button to return to the Manage schema – Pick a schema page.</w:t>
      </w:r>
    </w:p>
    <w:p w:rsidR="00DC1FED" w:rsidRDefault="00DC1FED" w:rsidP="00C47565">
      <w:pPr>
        <w:pStyle w:val="Heading2"/>
        <w:pageBreakBefore/>
      </w:pPr>
      <w:bookmarkStart w:id="25" w:name="_Ref388357847"/>
      <w:bookmarkStart w:id="26" w:name="_Toc401837263"/>
      <w:bookmarkStart w:id="27" w:name="_Ref332015320"/>
      <w:r>
        <w:lastRenderedPageBreak/>
        <w:t>Editing the schema’s classification</w:t>
      </w:r>
      <w:bookmarkEnd w:id="25"/>
      <w:bookmarkEnd w:id="26"/>
    </w:p>
    <w:p w:rsidR="00DC1FED" w:rsidRDefault="00685739" w:rsidP="00DC1FED">
      <w:r>
        <w:t>The Edit schema, Step 2 – C</w:t>
      </w:r>
      <w:r w:rsidR="004011C7">
        <w:t>lassification</w:t>
      </w:r>
      <w:r w:rsidR="00DC1FED">
        <w:t xml:space="preserve"> page allows you to classify your schema using one or more Functions/Services from the ESD Function and Services list.  See </w:t>
      </w:r>
      <w:hyperlink r:id="rId44" w:tgtFrame="_blank" w:history="1">
        <w:r w:rsidR="00DC1FED">
          <w:rPr>
            <w:rStyle w:val="Hyperlink"/>
          </w:rPr>
          <w:t>http://standards.esd.org.uk</w:t>
        </w:r>
      </w:hyperlink>
      <w:r w:rsidR="00DC1FED">
        <w:t xml:space="preserve"> for more details</w:t>
      </w:r>
      <w:r w:rsidR="004011C7">
        <w:t xml:space="preserve"> of Services and Functions</w:t>
      </w:r>
      <w:r w:rsidR="00C758AD">
        <w:t>.</w:t>
      </w:r>
      <w:r w:rsidR="00C758AD">
        <w:rPr>
          <w:noProof/>
          <w:lang w:eastAsia="en-GB"/>
        </w:rPr>
        <w:drawing>
          <wp:anchor distT="0" distB="107950" distL="114300" distR="114300" simplePos="0" relativeHeight="251735040" behindDoc="0" locked="1" layoutInCell="1" allowOverlap="1" wp14:anchorId="007C1CF7" wp14:editId="346FDB0A">
            <wp:simplePos x="0" y="0"/>
            <wp:positionH relativeFrom="margin">
              <wp:posOffset>1575435</wp:posOffset>
            </wp:positionH>
            <wp:positionV relativeFrom="paragraph">
              <wp:posOffset>637540</wp:posOffset>
            </wp:positionV>
            <wp:extent cx="3289935" cy="2912110"/>
            <wp:effectExtent l="190500" t="190500" r="196215" b="19304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chema - Step 2 Classification.png"/>
                    <pic:cNvPicPr/>
                  </pic:nvPicPr>
                  <pic:blipFill rotWithShape="1">
                    <a:blip r:embed="rId45" cstate="print">
                      <a:extLst>
                        <a:ext uri="{28A0092B-C50C-407E-A947-70E740481C1C}">
                          <a14:useLocalDpi xmlns:a14="http://schemas.microsoft.com/office/drawing/2010/main" val="0"/>
                        </a:ext>
                      </a:extLst>
                    </a:blip>
                    <a:srcRect b="8715"/>
                    <a:stretch/>
                  </pic:blipFill>
                  <pic:spPr bwMode="auto">
                    <a:xfrm>
                      <a:off x="0" y="0"/>
                      <a:ext cx="3289935" cy="2912110"/>
                    </a:xfrm>
                    <a:prstGeom prst="rect">
                      <a:avLst/>
                    </a:prstGeom>
                    <a:ln>
                      <a:noFill/>
                    </a:ln>
                    <a:effectLst>
                      <a:outerShdw blurRad="190500" algn="ctr" rotWithShape="0">
                        <a:sysClr val="windowText" lastClr="000000">
                          <a:alpha val="70000"/>
                        </a:sys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11C7" w:rsidRDefault="004011C7" w:rsidP="004011C7">
      <w:pPr>
        <w:pStyle w:val="ImportantNoteNoIndent"/>
      </w:pPr>
      <w:r>
        <w:t>You will not be able to amend the classification of a schema imported as a national standard.</w:t>
      </w:r>
    </w:p>
    <w:p w:rsidR="00DC1FED" w:rsidRDefault="00DC1FED" w:rsidP="00DC1FED">
      <w:pPr>
        <w:pStyle w:val="Heading3"/>
      </w:pPr>
      <w:bookmarkStart w:id="28" w:name="_Toc401837264"/>
      <w:r>
        <w:t>Adding a Function/Service classification</w:t>
      </w:r>
      <w:bookmarkEnd w:id="28"/>
    </w:p>
    <w:p w:rsidR="00DC1FED" w:rsidRDefault="00DC1FED" w:rsidP="00DC1FED">
      <w:pPr>
        <w:pStyle w:val="ListParagraph"/>
        <w:numPr>
          <w:ilvl w:val="0"/>
          <w:numId w:val="38"/>
        </w:numPr>
      </w:pPr>
      <w:r>
        <w:t>Select a function from the Function drop down list.</w:t>
      </w:r>
    </w:p>
    <w:p w:rsidR="00DC1FED" w:rsidRDefault="00DC1FED" w:rsidP="00DC1FED">
      <w:pPr>
        <w:pStyle w:val="ListParagraph"/>
        <w:numPr>
          <w:ilvl w:val="0"/>
          <w:numId w:val="38"/>
        </w:numPr>
      </w:pPr>
      <w:r>
        <w:t xml:space="preserve">The system displays a </w:t>
      </w:r>
      <w:r w:rsidRPr="00DC1FED">
        <w:rPr>
          <w:b/>
          <w:i/>
        </w:rPr>
        <w:t>+</w:t>
      </w:r>
      <w:r>
        <w:t xml:space="preserve"> button alongside the selected function, and displays the Sub-function drop down list.</w:t>
      </w:r>
    </w:p>
    <w:p w:rsidR="00DC1FED" w:rsidRDefault="00DC1FED" w:rsidP="00DC1FED">
      <w:pPr>
        <w:pStyle w:val="ListParagraph"/>
        <w:numPr>
          <w:ilvl w:val="0"/>
          <w:numId w:val="38"/>
        </w:numPr>
      </w:pPr>
      <w:r>
        <w:t>If required, select a sub-function from the drop down list.</w:t>
      </w:r>
    </w:p>
    <w:p w:rsidR="00DC1FED" w:rsidRDefault="00DC1FED" w:rsidP="00DC1FED">
      <w:pPr>
        <w:pStyle w:val="ListParagraph"/>
        <w:numPr>
          <w:ilvl w:val="0"/>
          <w:numId w:val="38"/>
        </w:numPr>
      </w:pPr>
      <w:r>
        <w:t xml:space="preserve">The system displays a </w:t>
      </w:r>
      <w:r w:rsidRPr="00685739">
        <w:rPr>
          <w:b/>
          <w:i/>
        </w:rPr>
        <w:t>+</w:t>
      </w:r>
      <w:r>
        <w:t xml:space="preserve"> button alongside the selected sub-function, and displays the Service drop-down list.</w:t>
      </w:r>
    </w:p>
    <w:p w:rsidR="00DC1FED" w:rsidRDefault="00DC1FED" w:rsidP="00DC1FED">
      <w:pPr>
        <w:pStyle w:val="ListParagraph"/>
        <w:numPr>
          <w:ilvl w:val="0"/>
          <w:numId w:val="38"/>
        </w:numPr>
      </w:pPr>
      <w:r>
        <w:t>If required select a service from the drop-down list.</w:t>
      </w:r>
    </w:p>
    <w:p w:rsidR="00DC1FED" w:rsidRDefault="00DC1FED" w:rsidP="00DC1FED">
      <w:pPr>
        <w:pStyle w:val="ListParagraph"/>
        <w:numPr>
          <w:ilvl w:val="0"/>
          <w:numId w:val="38"/>
        </w:numPr>
      </w:pPr>
      <w:r>
        <w:t xml:space="preserve">The system displays a </w:t>
      </w:r>
      <w:r w:rsidRPr="00685739">
        <w:rPr>
          <w:b/>
          <w:i/>
        </w:rPr>
        <w:t>+</w:t>
      </w:r>
      <w:r>
        <w:t xml:space="preserve"> button alongside the selected service.</w:t>
      </w:r>
    </w:p>
    <w:p w:rsidR="00DC1FED" w:rsidRDefault="00DC1FED" w:rsidP="00DC1FED">
      <w:pPr>
        <w:pStyle w:val="ListParagraph"/>
        <w:numPr>
          <w:ilvl w:val="0"/>
          <w:numId w:val="38"/>
        </w:numPr>
      </w:pPr>
      <w:r>
        <w:t xml:space="preserve">Click the </w:t>
      </w:r>
      <w:r w:rsidRPr="00685739">
        <w:rPr>
          <w:b/>
          <w:i/>
        </w:rPr>
        <w:t>+</w:t>
      </w:r>
      <w:r>
        <w:t xml:space="preserve"> button alongside the appropriate level of classification to add the relevant function/service to the Classification list.</w:t>
      </w:r>
    </w:p>
    <w:p w:rsidR="00DC1FED" w:rsidRDefault="00DC1FED" w:rsidP="00DC1FED">
      <w:pPr>
        <w:pStyle w:val="ListParagraph"/>
        <w:numPr>
          <w:ilvl w:val="0"/>
          <w:numId w:val="38"/>
        </w:numPr>
      </w:pPr>
      <w:r>
        <w:t>You can repeat this to add as many classifications as required.</w:t>
      </w:r>
    </w:p>
    <w:p w:rsidR="00F32676" w:rsidRDefault="00F32676" w:rsidP="00DC1FED">
      <w:pPr>
        <w:pStyle w:val="ListParagraph"/>
        <w:numPr>
          <w:ilvl w:val="0"/>
          <w:numId w:val="38"/>
        </w:numPr>
      </w:pPr>
      <w:r>
        <w:t xml:space="preserve">Click the </w:t>
      </w:r>
      <w:r>
        <w:rPr>
          <w:b/>
          <w:i/>
        </w:rPr>
        <w:t>Finish</w:t>
      </w:r>
      <w:r>
        <w:t xml:space="preserve"> button to save your changes or the </w:t>
      </w:r>
      <w:r>
        <w:rPr>
          <w:b/>
          <w:i/>
        </w:rPr>
        <w:t xml:space="preserve">Next </w:t>
      </w:r>
      <w:r>
        <w:t>button if you wish to amend the schema’s fields.</w:t>
      </w:r>
    </w:p>
    <w:p w:rsidR="00DC1FED" w:rsidRDefault="00DC1FED" w:rsidP="00DC1FED">
      <w:pPr>
        <w:pStyle w:val="Heading3"/>
      </w:pPr>
      <w:bookmarkStart w:id="29" w:name="_Toc401837265"/>
      <w:r>
        <w:t>Removing a Function/Service classification</w:t>
      </w:r>
      <w:bookmarkEnd w:id="29"/>
    </w:p>
    <w:p w:rsidR="00DC1FED" w:rsidRDefault="00DC1FED" w:rsidP="00DC1FED">
      <w:r>
        <w:t>A classification added in error can be removed.</w:t>
      </w:r>
    </w:p>
    <w:p w:rsidR="00DC1FED" w:rsidRDefault="00DC1FED" w:rsidP="00DC1FED">
      <w:pPr>
        <w:pStyle w:val="ListParagraph"/>
        <w:numPr>
          <w:ilvl w:val="0"/>
          <w:numId w:val="39"/>
        </w:numPr>
      </w:pPr>
      <w:r>
        <w:t>Selecting the relevant classification in the Classification list.</w:t>
      </w:r>
    </w:p>
    <w:p w:rsidR="00DC1FED" w:rsidRDefault="00DC1FED" w:rsidP="00DC1FED">
      <w:pPr>
        <w:pStyle w:val="ListParagraph"/>
        <w:numPr>
          <w:ilvl w:val="0"/>
          <w:numId w:val="39"/>
        </w:numPr>
      </w:pPr>
      <w:r>
        <w:t xml:space="preserve">Click the </w:t>
      </w:r>
      <w:r w:rsidR="00685739">
        <w:rPr>
          <w:b/>
          <w:i/>
        </w:rPr>
        <w:t>-</w:t>
      </w:r>
      <w:r>
        <w:t xml:space="preserve"> button alongside.</w:t>
      </w:r>
    </w:p>
    <w:p w:rsidR="00DC1FED" w:rsidRPr="00DC1FED" w:rsidRDefault="00C758AD" w:rsidP="00DC1FED">
      <w:pPr>
        <w:pStyle w:val="ListParagraph"/>
        <w:numPr>
          <w:ilvl w:val="0"/>
          <w:numId w:val="39"/>
        </w:numPr>
      </w:pPr>
      <w:r>
        <w:t xml:space="preserve">Click the </w:t>
      </w:r>
      <w:r w:rsidRPr="00C758AD">
        <w:rPr>
          <w:b/>
          <w:i/>
        </w:rPr>
        <w:t>Finish</w:t>
      </w:r>
      <w:r>
        <w:t xml:space="preserve"> button to save your changes or the </w:t>
      </w:r>
      <w:r w:rsidRPr="00C758AD">
        <w:rPr>
          <w:b/>
          <w:i/>
        </w:rPr>
        <w:t xml:space="preserve">Next </w:t>
      </w:r>
      <w:r>
        <w:t>button if you wish to amend the schema’s fields.</w:t>
      </w:r>
    </w:p>
    <w:p w:rsidR="00BE275E" w:rsidRDefault="00BE275E" w:rsidP="00C47565">
      <w:pPr>
        <w:pStyle w:val="Heading2"/>
        <w:pageBreakBefore/>
      </w:pPr>
      <w:bookmarkStart w:id="30" w:name="_Ref388442176"/>
      <w:bookmarkStart w:id="31" w:name="_Ref388442186"/>
      <w:bookmarkStart w:id="32" w:name="_Toc401837266"/>
      <w:r>
        <w:lastRenderedPageBreak/>
        <w:t>Editin</w:t>
      </w:r>
      <w:r w:rsidR="00E22A7F">
        <w:t>g the schema structure</w:t>
      </w:r>
      <w:bookmarkEnd w:id="27"/>
      <w:bookmarkEnd w:id="30"/>
      <w:bookmarkEnd w:id="31"/>
      <w:bookmarkEnd w:id="32"/>
    </w:p>
    <w:p w:rsidR="00C47565" w:rsidRDefault="00FD5813" w:rsidP="00C47565">
      <w:r>
        <w:rPr>
          <w:noProof/>
          <w:lang w:eastAsia="en-GB"/>
        </w:rPr>
        <w:drawing>
          <wp:anchor distT="0" distB="107950" distL="114300" distR="114300" simplePos="0" relativeHeight="251738112" behindDoc="0" locked="1" layoutInCell="1" allowOverlap="1" wp14:anchorId="4232E806" wp14:editId="35FC07E8">
            <wp:simplePos x="0" y="0"/>
            <wp:positionH relativeFrom="margin">
              <wp:align>center</wp:align>
            </wp:positionH>
            <wp:positionV relativeFrom="paragraph">
              <wp:posOffset>299085</wp:posOffset>
            </wp:positionV>
            <wp:extent cx="3286800" cy="3416400"/>
            <wp:effectExtent l="190500" t="190500" r="199390" b="1841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chema 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86800" cy="3416400"/>
                    </a:xfrm>
                    <a:prstGeom prst="rect">
                      <a:avLst/>
                    </a:prstGeom>
                    <a:effectLst>
                      <a:outerShdw blurRad="190500" algn="ctr" rotWithShape="0">
                        <a:schemeClr val="tx1">
                          <a:alpha val="70000"/>
                        </a:schemeClr>
                      </a:outerShdw>
                    </a:effectLst>
                  </pic:spPr>
                </pic:pic>
              </a:graphicData>
            </a:graphic>
            <wp14:sizeRelH relativeFrom="margin">
              <wp14:pctWidth>0</wp14:pctWidth>
            </wp14:sizeRelH>
            <wp14:sizeRelV relativeFrom="margin">
              <wp14:pctHeight>0</wp14:pctHeight>
            </wp14:sizeRelV>
          </wp:anchor>
        </w:drawing>
      </w:r>
      <w:r w:rsidR="00C47565">
        <w:t xml:space="preserve">The Edit schema, Step </w:t>
      </w:r>
      <w:r w:rsidR="00810154">
        <w:t>3</w:t>
      </w:r>
      <w:r w:rsidR="00C47565">
        <w:t xml:space="preserve"> –</w:t>
      </w:r>
      <w:r w:rsidR="00F32676">
        <w:t xml:space="preserve"> F</w:t>
      </w:r>
      <w:r w:rsidR="00C47565">
        <w:t>ields page allows the following actions: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8188"/>
      </w:tblGrid>
      <w:tr w:rsidR="00C47565" w:rsidTr="00C47565">
        <w:tc>
          <w:tcPr>
            <w:tcW w:w="2235" w:type="dxa"/>
          </w:tcPr>
          <w:p w:rsidR="00C47565" w:rsidRDefault="00C47565" w:rsidP="00C47565">
            <w:pPr>
              <w:rPr>
                <w:b/>
                <w:i/>
              </w:rPr>
            </w:pPr>
            <w:r>
              <w:rPr>
                <w:b/>
                <w:i/>
              </w:rPr>
              <w:t>Add new field</w:t>
            </w:r>
          </w:p>
        </w:tc>
        <w:tc>
          <w:tcPr>
            <w:tcW w:w="8188" w:type="dxa"/>
          </w:tcPr>
          <w:p w:rsidR="00C47565" w:rsidRDefault="00C47565" w:rsidP="00C47565">
            <w:r>
              <w:t>Adds a new field to the schema. Fields are added to the end of the field list.</w:t>
            </w:r>
          </w:p>
        </w:tc>
      </w:tr>
      <w:tr w:rsidR="00C47565" w:rsidTr="00C47565">
        <w:tc>
          <w:tcPr>
            <w:tcW w:w="2235" w:type="dxa"/>
          </w:tcPr>
          <w:p w:rsidR="00C47565" w:rsidRDefault="00C47565" w:rsidP="00C47565">
            <w:pPr>
              <w:rPr>
                <w:b/>
                <w:i/>
              </w:rPr>
            </w:pPr>
            <w:r>
              <w:rPr>
                <w:b/>
                <w:i/>
              </w:rPr>
              <w:t>Edit</w:t>
            </w:r>
          </w:p>
        </w:tc>
        <w:tc>
          <w:tcPr>
            <w:tcW w:w="8188" w:type="dxa"/>
          </w:tcPr>
          <w:p w:rsidR="00C47565" w:rsidRDefault="00C47565" w:rsidP="00C47565">
            <w:r>
              <w:t>Amend the details of the selected field.</w:t>
            </w:r>
          </w:p>
        </w:tc>
      </w:tr>
      <w:tr w:rsidR="00C47565" w:rsidTr="00C47565">
        <w:tc>
          <w:tcPr>
            <w:tcW w:w="2235" w:type="dxa"/>
          </w:tcPr>
          <w:p w:rsidR="00C47565" w:rsidRDefault="00C47565" w:rsidP="00C47565">
            <w:pPr>
              <w:rPr>
                <w:b/>
                <w:i/>
              </w:rPr>
            </w:pPr>
            <w:r>
              <w:rPr>
                <w:b/>
                <w:i/>
              </w:rPr>
              <w:t>Delete</w:t>
            </w:r>
          </w:p>
        </w:tc>
        <w:tc>
          <w:tcPr>
            <w:tcW w:w="8188" w:type="dxa"/>
          </w:tcPr>
          <w:p w:rsidR="00C47565" w:rsidRDefault="00C47565" w:rsidP="00C47565">
            <w:r>
              <w:t>Removes the selected field and all associated data.</w:t>
            </w:r>
          </w:p>
        </w:tc>
      </w:tr>
      <w:tr w:rsidR="00C47565" w:rsidTr="00C47565">
        <w:tc>
          <w:tcPr>
            <w:tcW w:w="2235" w:type="dxa"/>
          </w:tcPr>
          <w:p w:rsidR="00C47565" w:rsidRDefault="00C47565" w:rsidP="00C47565">
            <w:pPr>
              <w:rPr>
                <w:b/>
                <w:i/>
              </w:rPr>
            </w:pPr>
            <w:r>
              <w:rPr>
                <w:b/>
                <w:i/>
              </w:rPr>
              <w:t>Finish</w:t>
            </w:r>
          </w:p>
        </w:tc>
        <w:tc>
          <w:tcPr>
            <w:tcW w:w="8188" w:type="dxa"/>
          </w:tcPr>
          <w:p w:rsidR="00C47565" w:rsidRDefault="000D7188" w:rsidP="00C47565">
            <w:r>
              <w:t>Saves all changes to the schema.</w:t>
            </w:r>
          </w:p>
        </w:tc>
      </w:tr>
      <w:tr w:rsidR="00C47565" w:rsidTr="00C47565">
        <w:tc>
          <w:tcPr>
            <w:tcW w:w="2235" w:type="dxa"/>
          </w:tcPr>
          <w:p w:rsidR="00C47565" w:rsidRDefault="00C47565" w:rsidP="00C47565">
            <w:pPr>
              <w:rPr>
                <w:b/>
                <w:i/>
              </w:rPr>
            </w:pPr>
            <w:r>
              <w:rPr>
                <w:b/>
                <w:i/>
              </w:rPr>
              <w:t>Prev</w:t>
            </w:r>
          </w:p>
        </w:tc>
        <w:tc>
          <w:tcPr>
            <w:tcW w:w="8188" w:type="dxa"/>
          </w:tcPr>
          <w:p w:rsidR="00C47565" w:rsidRDefault="000D7188" w:rsidP="00B73D42">
            <w:r>
              <w:t xml:space="preserve">Displays the Edit schema, Step </w:t>
            </w:r>
            <w:r w:rsidR="00B73D42">
              <w:t>2</w:t>
            </w:r>
            <w:r>
              <w:t xml:space="preserve"> – </w:t>
            </w:r>
            <w:r w:rsidR="00B73D42">
              <w:t>Classification</w:t>
            </w:r>
            <w:r>
              <w:t xml:space="preserve"> page.</w:t>
            </w:r>
          </w:p>
        </w:tc>
      </w:tr>
      <w:tr w:rsidR="00C47565" w:rsidTr="00C47565">
        <w:tc>
          <w:tcPr>
            <w:tcW w:w="2235" w:type="dxa"/>
          </w:tcPr>
          <w:p w:rsidR="00C47565" w:rsidRDefault="00C47565" w:rsidP="00C47565">
            <w:pPr>
              <w:rPr>
                <w:b/>
                <w:i/>
              </w:rPr>
            </w:pPr>
            <w:r>
              <w:rPr>
                <w:b/>
                <w:i/>
              </w:rPr>
              <w:t>Back</w:t>
            </w:r>
          </w:p>
        </w:tc>
        <w:tc>
          <w:tcPr>
            <w:tcW w:w="8188" w:type="dxa"/>
          </w:tcPr>
          <w:p w:rsidR="00C47565" w:rsidRDefault="00C47565" w:rsidP="000D7188">
            <w:r>
              <w:t xml:space="preserve">Returns to the Manage schemas </w:t>
            </w:r>
            <w:r w:rsidR="000D7188">
              <w:t xml:space="preserve">– Pick a schema </w:t>
            </w:r>
            <w:r>
              <w:t xml:space="preserve">page allowing you to select another </w:t>
            </w:r>
            <w:r w:rsidR="000D7188">
              <w:t>schema</w:t>
            </w:r>
            <w:r>
              <w:t>.</w:t>
            </w:r>
          </w:p>
        </w:tc>
      </w:tr>
    </w:tbl>
    <w:p w:rsidR="004011C7" w:rsidRDefault="004011C7" w:rsidP="004011C7">
      <w:pPr>
        <w:pStyle w:val="ImportantNoteNoIndent"/>
      </w:pPr>
      <w:r>
        <w:t>You will not be able to amend the structure of a schema imported as a national standard.</w:t>
      </w:r>
    </w:p>
    <w:p w:rsidR="00C8772F" w:rsidRDefault="00C8772F" w:rsidP="00C8772F">
      <w:pPr>
        <w:pStyle w:val="Heading3"/>
      </w:pPr>
      <w:bookmarkStart w:id="33" w:name="_Toc401837267"/>
      <w:r>
        <w:t>Adding a field</w:t>
      </w:r>
      <w:bookmarkEnd w:id="33"/>
    </w:p>
    <w:p w:rsidR="000D5553" w:rsidRDefault="00BE275E" w:rsidP="00C8772F">
      <w:r>
        <w:t>To add a new field</w:t>
      </w:r>
      <w:r w:rsidR="000D5553">
        <w:t>:</w:t>
      </w:r>
    </w:p>
    <w:p w:rsidR="00F53F08" w:rsidRDefault="000D5553" w:rsidP="000D5553">
      <w:pPr>
        <w:pStyle w:val="ListParagraph"/>
        <w:numPr>
          <w:ilvl w:val="0"/>
          <w:numId w:val="32"/>
        </w:numPr>
      </w:pPr>
      <w:r>
        <w:t>C</w:t>
      </w:r>
      <w:r w:rsidR="00BE275E">
        <w:t xml:space="preserve">lick the </w:t>
      </w:r>
      <w:r w:rsidR="00BE275E" w:rsidRPr="000D5553">
        <w:rPr>
          <w:b/>
          <w:i/>
        </w:rPr>
        <w:t>Add new field</w:t>
      </w:r>
      <w:r w:rsidR="00BE275E">
        <w:t xml:space="preserve"> button and follow the </w:t>
      </w:r>
      <w:r>
        <w:t xml:space="preserve">instructions for adding a new field that begin </w:t>
      </w:r>
      <w:r w:rsidR="00BE275E">
        <w:t xml:space="preserve">on page </w:t>
      </w:r>
      <w:r w:rsidR="00A26969">
        <w:fldChar w:fldCharType="begin"/>
      </w:r>
      <w:r w:rsidR="00A26969">
        <w:instrText xml:space="preserve"> PAGEREF _Ref332014293 </w:instrText>
      </w:r>
      <w:r w:rsidR="00A26969">
        <w:fldChar w:fldCharType="separate"/>
      </w:r>
      <w:r w:rsidR="008A4A15">
        <w:rPr>
          <w:noProof/>
        </w:rPr>
        <w:t>20</w:t>
      </w:r>
      <w:r w:rsidR="00A26969">
        <w:rPr>
          <w:noProof/>
        </w:rPr>
        <w:fldChar w:fldCharType="end"/>
      </w:r>
      <w:r w:rsidR="00BE275E">
        <w:t>.</w:t>
      </w:r>
    </w:p>
    <w:p w:rsidR="00C8772F" w:rsidRDefault="00C8772F" w:rsidP="00C8772F">
      <w:pPr>
        <w:pStyle w:val="Heading3"/>
      </w:pPr>
      <w:bookmarkStart w:id="34" w:name="_Toc401837268"/>
      <w:r>
        <w:t>Editing a field</w:t>
      </w:r>
      <w:bookmarkEnd w:id="34"/>
    </w:p>
    <w:p w:rsidR="000D7188" w:rsidRDefault="00BE275E" w:rsidP="00C758AD">
      <w:pPr>
        <w:keepNext/>
      </w:pPr>
      <w:r>
        <w:t>To edit a field</w:t>
      </w:r>
      <w:r w:rsidR="000D7188">
        <w:t>’s</w:t>
      </w:r>
      <w:r>
        <w:t xml:space="preserve"> description</w:t>
      </w:r>
      <w:r w:rsidR="000D7188">
        <w:t>:</w:t>
      </w:r>
    </w:p>
    <w:p w:rsidR="00C758AD" w:rsidRDefault="000D7188" w:rsidP="00C758AD">
      <w:pPr>
        <w:pStyle w:val="ListParagraph"/>
        <w:numPr>
          <w:ilvl w:val="0"/>
          <w:numId w:val="14"/>
        </w:numPr>
        <w:ind w:left="765" w:hanging="357"/>
      </w:pPr>
      <w:r>
        <w:t>C</w:t>
      </w:r>
      <w:r w:rsidR="00BE275E">
        <w:t xml:space="preserve">lick the </w:t>
      </w:r>
      <w:r w:rsidR="00BE275E" w:rsidRPr="00C758AD">
        <w:rPr>
          <w:b/>
          <w:i/>
        </w:rPr>
        <w:t>Edit</w:t>
      </w:r>
      <w:r w:rsidR="00BE275E">
        <w:t xml:space="preserve"> button alongside the field you wish to amend.</w:t>
      </w:r>
    </w:p>
    <w:p w:rsidR="000D7188" w:rsidRDefault="000D7188" w:rsidP="00C758AD">
      <w:pPr>
        <w:pStyle w:val="ListParagraph"/>
        <w:numPr>
          <w:ilvl w:val="0"/>
          <w:numId w:val="14"/>
        </w:numPr>
        <w:ind w:left="765" w:hanging="357"/>
      </w:pPr>
      <w:r>
        <w:lastRenderedPageBreak/>
        <w:t>The system displays the Update field in schema page:</w:t>
      </w:r>
      <w:r>
        <w:rPr>
          <w:noProof/>
          <w:lang w:eastAsia="en-GB"/>
        </w:rPr>
        <w:drawing>
          <wp:anchor distT="0" distB="107950" distL="114300" distR="114300" simplePos="0" relativeHeight="251707392" behindDoc="0" locked="1" layoutInCell="1" allowOverlap="1" wp14:anchorId="4E532D9F" wp14:editId="6809FAE9">
            <wp:simplePos x="1023620" y="862965"/>
            <wp:positionH relativeFrom="margin">
              <wp:align>center</wp:align>
            </wp:positionH>
            <wp:positionV relativeFrom="paragraph">
              <wp:posOffset>323850</wp:posOffset>
            </wp:positionV>
            <wp:extent cx="3290400" cy="4510800"/>
            <wp:effectExtent l="190500" t="190500" r="196215" b="19494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fiel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0400" cy="4510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0D7188" w:rsidRDefault="000D7188" w:rsidP="00D378E7">
      <w:pPr>
        <w:pStyle w:val="ListParagraph"/>
        <w:numPr>
          <w:ilvl w:val="0"/>
          <w:numId w:val="14"/>
        </w:numPr>
      </w:pPr>
      <w:r>
        <w:t>Amend the details as required.</w:t>
      </w:r>
    </w:p>
    <w:p w:rsidR="000D7188" w:rsidRDefault="000D7188" w:rsidP="00B65C9D">
      <w:pPr>
        <w:pStyle w:val="ImportantNoteNoIndent"/>
        <w:ind w:left="766"/>
      </w:pPr>
      <w:r>
        <w:t>The column name and field type are</w:t>
      </w:r>
      <w:r w:rsidR="00B65C9D">
        <w:t xml:space="preserve"> displayed for information only and</w:t>
      </w:r>
      <w:r>
        <w:t xml:space="preserve"> cannot be amended.</w:t>
      </w:r>
    </w:p>
    <w:p w:rsidR="004011C7" w:rsidRDefault="004011C7" w:rsidP="004011C7">
      <w:pPr>
        <w:pStyle w:val="ImportantNoteNoIndent"/>
        <w:ind w:left="766"/>
      </w:pPr>
      <w:r>
        <w:t>You will only</w:t>
      </w:r>
      <w:r w:rsidR="00685739">
        <w:t xml:space="preserve"> </w:t>
      </w:r>
      <w:r>
        <w:t>be able to amend the display properties of a schema imported as a national standard.</w:t>
      </w:r>
    </w:p>
    <w:p w:rsidR="000D7188" w:rsidRDefault="000D7188" w:rsidP="00D378E7">
      <w:pPr>
        <w:pStyle w:val="ListParagraph"/>
        <w:numPr>
          <w:ilvl w:val="0"/>
          <w:numId w:val="14"/>
        </w:numPr>
      </w:pPr>
      <w:r>
        <w:t>Click the Update button.</w:t>
      </w:r>
    </w:p>
    <w:p w:rsidR="000D7188" w:rsidRDefault="000D7188" w:rsidP="00D378E7">
      <w:pPr>
        <w:pStyle w:val="ListParagraph"/>
        <w:numPr>
          <w:ilvl w:val="0"/>
          <w:numId w:val="14"/>
        </w:numPr>
      </w:pPr>
      <w:r>
        <w:t>The system will validate your changes. Any errors will be displayed on the page and must</w:t>
      </w:r>
      <w:r w:rsidR="00270F51">
        <w:t xml:space="preserve"> be corrected before continuing.</w:t>
      </w:r>
    </w:p>
    <w:p w:rsidR="000D7188" w:rsidRDefault="000D7188" w:rsidP="00D378E7">
      <w:pPr>
        <w:pStyle w:val="ListParagraph"/>
        <w:numPr>
          <w:ilvl w:val="0"/>
          <w:numId w:val="14"/>
        </w:numPr>
      </w:pPr>
      <w:r>
        <w:t xml:space="preserve">If no problems are found the changes are saved and the system displays the Edit schema, Step </w:t>
      </w:r>
      <w:r w:rsidR="001120B3">
        <w:t>3</w:t>
      </w:r>
      <w:r>
        <w:t xml:space="preserve"> – </w:t>
      </w:r>
      <w:r w:rsidR="001120B3">
        <w:t>F</w:t>
      </w:r>
      <w:r>
        <w:t>ields page.</w:t>
      </w:r>
    </w:p>
    <w:p w:rsidR="00B90AA8" w:rsidRDefault="00C8772F" w:rsidP="00C8772F">
      <w:pPr>
        <w:pStyle w:val="Heading3"/>
      </w:pPr>
      <w:bookmarkStart w:id="35" w:name="_Toc401837269"/>
      <w:r>
        <w:t>Deleting a field</w:t>
      </w:r>
      <w:bookmarkEnd w:id="35"/>
    </w:p>
    <w:p w:rsidR="00C8772F" w:rsidRDefault="00B65C9D" w:rsidP="00B90AA8">
      <w:r>
        <w:t>To remove a field from the schema’s structure:</w:t>
      </w:r>
    </w:p>
    <w:p w:rsidR="00B65C9D" w:rsidRDefault="00B65C9D" w:rsidP="00D378E7">
      <w:pPr>
        <w:pStyle w:val="ListParagraph"/>
        <w:numPr>
          <w:ilvl w:val="0"/>
          <w:numId w:val="15"/>
        </w:numPr>
      </w:pPr>
      <w:r>
        <w:t xml:space="preserve">Click the </w:t>
      </w:r>
      <w:r w:rsidRPr="00B65C9D">
        <w:rPr>
          <w:b/>
          <w:i/>
        </w:rPr>
        <w:t>Delete</w:t>
      </w:r>
      <w:r>
        <w:t xml:space="preserve"> button alongside the field you wish to remove.</w:t>
      </w:r>
    </w:p>
    <w:p w:rsidR="00B65C9D" w:rsidRDefault="00B65C9D" w:rsidP="00D378E7">
      <w:pPr>
        <w:pStyle w:val="ListParagraph"/>
        <w:numPr>
          <w:ilvl w:val="0"/>
          <w:numId w:val="15"/>
        </w:numPr>
      </w:pPr>
      <w:r>
        <w:t>The system will ask you to confirm that you wish to delete the field.</w:t>
      </w:r>
    </w:p>
    <w:p w:rsidR="00B65C9D" w:rsidRDefault="00B65C9D" w:rsidP="00D378E7">
      <w:pPr>
        <w:pStyle w:val="ListParagraph"/>
        <w:numPr>
          <w:ilvl w:val="0"/>
          <w:numId w:val="15"/>
        </w:numPr>
      </w:pPr>
      <w:r>
        <w:t xml:space="preserve">Click </w:t>
      </w:r>
      <w:r>
        <w:rPr>
          <w:b/>
          <w:i/>
        </w:rPr>
        <w:t>Yes</w:t>
      </w:r>
      <w:r>
        <w:t xml:space="preserve"> to delete the field and </w:t>
      </w:r>
      <w:r w:rsidRPr="00A63EB1">
        <w:rPr>
          <w:b/>
        </w:rPr>
        <w:t>all associated data</w:t>
      </w:r>
      <w:r>
        <w:t xml:space="preserve">, or </w:t>
      </w:r>
      <w:r>
        <w:rPr>
          <w:b/>
          <w:i/>
        </w:rPr>
        <w:t>No</w:t>
      </w:r>
      <w:r>
        <w:t xml:space="preserve"> to cancel the operation.</w:t>
      </w:r>
    </w:p>
    <w:p w:rsidR="00A63EB1" w:rsidRDefault="00A63EB1" w:rsidP="00A63EB1">
      <w:pPr>
        <w:pStyle w:val="ImportantNoteNoIndent"/>
      </w:pPr>
      <w:r>
        <w:t>Once a field has been deleted it cannot be retrieved.</w:t>
      </w:r>
    </w:p>
    <w:p w:rsidR="00CB4708" w:rsidRDefault="00CB4708" w:rsidP="00CB4708">
      <w:pPr>
        <w:pStyle w:val="Heading3"/>
      </w:pPr>
      <w:bookmarkStart w:id="36" w:name="_Toc401837270"/>
      <w:r>
        <w:lastRenderedPageBreak/>
        <w:t>Changing the order of fields</w:t>
      </w:r>
      <w:bookmarkEnd w:id="36"/>
    </w:p>
    <w:p w:rsidR="00CB4708" w:rsidRDefault="00CB4708" w:rsidP="00CB4708">
      <w:r>
        <w:t>To change the order of fields in the schema’s structure:</w:t>
      </w:r>
    </w:p>
    <w:p w:rsidR="00CB4708" w:rsidRDefault="00CB4708" w:rsidP="00CB4708">
      <w:pPr>
        <w:pStyle w:val="ListParagraph"/>
        <w:numPr>
          <w:ilvl w:val="0"/>
          <w:numId w:val="42"/>
        </w:numPr>
      </w:pPr>
      <w:r>
        <w:t>Point to the drag handle of the field you wish to move.</w:t>
      </w:r>
    </w:p>
    <w:p w:rsidR="00CB4708" w:rsidRDefault="00CB4708" w:rsidP="00CB4708">
      <w:pPr>
        <w:pStyle w:val="ListParagraph"/>
        <w:numPr>
          <w:ilvl w:val="0"/>
          <w:numId w:val="42"/>
        </w:numPr>
      </w:pPr>
      <w:r>
        <w:t>Drag the field, a copy of the field row follows your mouse pointer.</w:t>
      </w:r>
    </w:p>
    <w:p w:rsidR="00CB4708" w:rsidRDefault="00BE5067" w:rsidP="00CB4708">
      <w:pPr>
        <w:pStyle w:val="ListParagraph"/>
        <w:numPr>
          <w:ilvl w:val="0"/>
          <w:numId w:val="42"/>
        </w:numPr>
      </w:pPr>
      <w:r>
        <w:t>Drop the field in its new position.</w:t>
      </w:r>
    </w:p>
    <w:p w:rsidR="00FD5813" w:rsidRPr="00CB4708" w:rsidRDefault="00FD5813" w:rsidP="00FD5813">
      <w:pPr>
        <w:pStyle w:val="ImportantNoteNoIndent"/>
        <w:keepNext/>
      </w:pPr>
      <w:r>
        <w:t>This will also affect the display order of the columns when a visitor views the data.</w:t>
      </w:r>
    </w:p>
    <w:p w:rsidR="0093275C" w:rsidRDefault="00733CFB" w:rsidP="006C7F2F">
      <w:pPr>
        <w:pStyle w:val="Heading2"/>
      </w:pPr>
      <w:bookmarkStart w:id="37" w:name="_Toc401837271"/>
      <w:r>
        <w:t xml:space="preserve">Changing a schema’s </w:t>
      </w:r>
      <w:r w:rsidR="00270F51">
        <w:t xml:space="preserve">online </w:t>
      </w:r>
      <w:r>
        <w:t>status</w:t>
      </w:r>
      <w:bookmarkEnd w:id="37"/>
    </w:p>
    <w:p w:rsidR="00270F51" w:rsidRPr="0093275C" w:rsidRDefault="00270F51" w:rsidP="006C7F2F">
      <w:pPr>
        <w:pStyle w:val="ImportantNoteNoIndent"/>
        <w:keepNext/>
      </w:pPr>
      <w:r>
        <w:t xml:space="preserve">Only approved, enabled schemas with data uploaded can be seen on </w:t>
      </w:r>
      <w:r w:rsidR="0000168B">
        <w:t xml:space="preserve">the public </w:t>
      </w:r>
      <w:r>
        <w:t>DataShare</w:t>
      </w:r>
      <w:r w:rsidR="0000168B">
        <w:t xml:space="preserve"> site</w:t>
      </w:r>
      <w:r>
        <w:t>.</w:t>
      </w:r>
    </w:p>
    <w:p w:rsidR="005B28A9" w:rsidRDefault="005B28A9" w:rsidP="005B28A9">
      <w:pPr>
        <w:pStyle w:val="Heading3"/>
      </w:pPr>
      <w:bookmarkStart w:id="38" w:name="_Toc401837272"/>
      <w:r>
        <w:t>Approving a schema</w:t>
      </w:r>
      <w:bookmarkEnd w:id="38"/>
    </w:p>
    <w:p w:rsidR="00733CFB" w:rsidRDefault="00733CFB" w:rsidP="0093275C">
      <w:r>
        <w:t>Before a schema is available for visitors to see on the public DataShare site it must be approved by a super administrator.</w:t>
      </w:r>
      <w:r w:rsidR="0000168B">
        <w:t xml:space="preserve"> </w:t>
      </w:r>
      <w:r>
        <w:t>To approve a schema:</w:t>
      </w:r>
    </w:p>
    <w:p w:rsidR="00733CFB" w:rsidRDefault="00AD56FC" w:rsidP="00D378E7">
      <w:pPr>
        <w:pStyle w:val="ListParagraph"/>
        <w:numPr>
          <w:ilvl w:val="0"/>
          <w:numId w:val="17"/>
        </w:numPr>
      </w:pPr>
      <w:r>
        <w:t>From the M</w:t>
      </w:r>
      <w:r w:rsidR="00733CFB">
        <w:t>anage schemas page, click the category of the schema you wish to approve.</w:t>
      </w:r>
    </w:p>
    <w:p w:rsidR="00733CFB" w:rsidRDefault="00733CFB" w:rsidP="00D378E7">
      <w:pPr>
        <w:pStyle w:val="ListParagraph"/>
        <w:numPr>
          <w:ilvl w:val="0"/>
          <w:numId w:val="17"/>
        </w:numPr>
      </w:pPr>
      <w:r>
        <w:t xml:space="preserve">Click the </w:t>
      </w:r>
      <w:r>
        <w:rPr>
          <w:b/>
          <w:i/>
        </w:rPr>
        <w:t>Approve</w:t>
      </w:r>
      <w:r w:rsidR="0000168B">
        <w:t xml:space="preserve"> button alongside the required schema.</w:t>
      </w:r>
    </w:p>
    <w:p w:rsidR="00270F51" w:rsidRDefault="00270F51" w:rsidP="00D378E7">
      <w:pPr>
        <w:pStyle w:val="ListParagraph"/>
        <w:numPr>
          <w:ilvl w:val="0"/>
          <w:numId w:val="17"/>
        </w:numPr>
      </w:pPr>
      <w:r>
        <w:t>The system will immediately make the schema available on</w:t>
      </w:r>
      <w:r w:rsidR="00017EA6">
        <w:t xml:space="preserve"> the public </w:t>
      </w:r>
      <w:r>
        <w:t>DataShare</w:t>
      </w:r>
      <w:r w:rsidR="00017EA6">
        <w:t xml:space="preserve"> site</w:t>
      </w:r>
      <w:r>
        <w:t xml:space="preserve">. The </w:t>
      </w:r>
      <w:r>
        <w:rPr>
          <w:b/>
          <w:i/>
        </w:rPr>
        <w:t>Approve</w:t>
      </w:r>
      <w:r>
        <w:t xml:space="preserve"> button will be replaced by a </w:t>
      </w:r>
      <w:r>
        <w:rPr>
          <w:b/>
          <w:i/>
        </w:rPr>
        <w:t>Take offline</w:t>
      </w:r>
      <w:r>
        <w:t xml:space="preserve"> button.</w:t>
      </w:r>
    </w:p>
    <w:p w:rsidR="0000168B" w:rsidRDefault="0000168B" w:rsidP="0000168B">
      <w:pPr>
        <w:pStyle w:val="ImportantNoteNoIndent"/>
      </w:pPr>
      <w:r>
        <w:t>Only users in the SuperAdministrator role can approve schemas.</w:t>
      </w:r>
    </w:p>
    <w:p w:rsidR="005B28A9" w:rsidRDefault="005B28A9" w:rsidP="005B28A9">
      <w:pPr>
        <w:pStyle w:val="Heading3"/>
      </w:pPr>
      <w:bookmarkStart w:id="39" w:name="_Toc401837273"/>
      <w:r>
        <w:t>Taking a schema offline</w:t>
      </w:r>
      <w:bookmarkEnd w:id="39"/>
    </w:p>
    <w:p w:rsidR="005B28A9" w:rsidRDefault="00270F51" w:rsidP="00270F51">
      <w:r>
        <w:t>Approved schemas can be temporarily removed from the public DataShare site by taking them offline. All of the schema’s details and data are retained</w:t>
      </w:r>
      <w:r w:rsidR="005B28A9">
        <w:t xml:space="preserve"> by the system, it’s just not available to view or download via the public site, or access via the API.</w:t>
      </w:r>
      <w:r w:rsidR="0000168B">
        <w:t xml:space="preserve"> </w:t>
      </w:r>
      <w:r w:rsidR="005B28A9">
        <w:t>To take a schema offline:</w:t>
      </w:r>
    </w:p>
    <w:p w:rsidR="005B28A9" w:rsidRDefault="00AD56FC" w:rsidP="00D378E7">
      <w:pPr>
        <w:pStyle w:val="ListParagraph"/>
        <w:numPr>
          <w:ilvl w:val="0"/>
          <w:numId w:val="18"/>
        </w:numPr>
      </w:pPr>
      <w:r>
        <w:t>From the M</w:t>
      </w:r>
      <w:r w:rsidR="005B28A9">
        <w:t>anage schemas page, click the category of the schema you wish to take offline.</w:t>
      </w:r>
    </w:p>
    <w:p w:rsidR="005B28A9" w:rsidRDefault="005B28A9" w:rsidP="00D378E7">
      <w:pPr>
        <w:pStyle w:val="ListParagraph"/>
        <w:numPr>
          <w:ilvl w:val="0"/>
          <w:numId w:val="18"/>
        </w:numPr>
      </w:pPr>
      <w:r>
        <w:t xml:space="preserve">Click the </w:t>
      </w:r>
      <w:r>
        <w:rPr>
          <w:b/>
          <w:i/>
        </w:rPr>
        <w:t>Take offline</w:t>
      </w:r>
      <w:r w:rsidR="0000168B">
        <w:t xml:space="preserve"> button alongside the required schema.</w:t>
      </w:r>
    </w:p>
    <w:p w:rsidR="005B28A9" w:rsidRDefault="005B28A9" w:rsidP="00D378E7">
      <w:pPr>
        <w:pStyle w:val="ListParagraph"/>
        <w:numPr>
          <w:ilvl w:val="0"/>
          <w:numId w:val="18"/>
        </w:numPr>
      </w:pPr>
      <w:r>
        <w:t>The system will prompt you to confirm that</w:t>
      </w:r>
      <w:r w:rsidR="0000168B">
        <w:t xml:space="preserve"> you</w:t>
      </w:r>
      <w:r>
        <w:t xml:space="preserve"> wish to disable the schema and its data.</w:t>
      </w:r>
    </w:p>
    <w:p w:rsidR="005B28A9" w:rsidRDefault="005B28A9" w:rsidP="00D378E7">
      <w:pPr>
        <w:pStyle w:val="ListParagraph"/>
        <w:numPr>
          <w:ilvl w:val="0"/>
          <w:numId w:val="18"/>
        </w:numPr>
      </w:pPr>
      <w:r>
        <w:t xml:space="preserve">Click </w:t>
      </w:r>
      <w:r>
        <w:rPr>
          <w:b/>
          <w:i/>
        </w:rPr>
        <w:t>Yes</w:t>
      </w:r>
      <w:r>
        <w:t xml:space="preserve"> to take the schema and its data offline, or </w:t>
      </w:r>
      <w:r>
        <w:rPr>
          <w:b/>
          <w:i/>
        </w:rPr>
        <w:t>No</w:t>
      </w:r>
      <w:r>
        <w:t xml:space="preserve"> to cancel the operation.</w:t>
      </w:r>
    </w:p>
    <w:p w:rsidR="005B28A9" w:rsidRDefault="005B28A9" w:rsidP="005B28A9">
      <w:pPr>
        <w:pStyle w:val="Heading3"/>
      </w:pPr>
      <w:bookmarkStart w:id="40" w:name="_Toc401837274"/>
      <w:r>
        <w:t>Putting a disabled schema back online</w:t>
      </w:r>
      <w:bookmarkEnd w:id="40"/>
    </w:p>
    <w:p w:rsidR="00017EA6" w:rsidRDefault="00017EA6" w:rsidP="005B28A9">
      <w:r>
        <w:t xml:space="preserve">A schema that has been taken offline can be brought back online so that it can be accessed </w:t>
      </w:r>
      <w:r w:rsidR="0000168B">
        <w:t>via the</w:t>
      </w:r>
      <w:r>
        <w:t xml:space="preserve"> front end site</w:t>
      </w:r>
      <w:r w:rsidR="004F4292">
        <w:t xml:space="preserve"> and API</w:t>
      </w:r>
      <w:r>
        <w:t xml:space="preserve"> again.</w:t>
      </w:r>
      <w:r w:rsidR="0000168B">
        <w:t xml:space="preserve"> </w:t>
      </w:r>
      <w:r>
        <w:t>To bring an offline schema back online:</w:t>
      </w:r>
    </w:p>
    <w:p w:rsidR="00017EA6" w:rsidRDefault="00AD56FC" w:rsidP="00D378E7">
      <w:pPr>
        <w:pStyle w:val="ListParagraph"/>
        <w:numPr>
          <w:ilvl w:val="0"/>
          <w:numId w:val="19"/>
        </w:numPr>
      </w:pPr>
      <w:r>
        <w:t>From the M</w:t>
      </w:r>
      <w:r w:rsidR="00017EA6">
        <w:t>anage schemas page, click the category of the schema you wish to bring online.</w:t>
      </w:r>
    </w:p>
    <w:p w:rsidR="00017EA6" w:rsidRDefault="001D0F9E" w:rsidP="00D378E7">
      <w:pPr>
        <w:pStyle w:val="ListParagraph"/>
        <w:numPr>
          <w:ilvl w:val="0"/>
          <w:numId w:val="19"/>
        </w:numPr>
      </w:pPr>
      <w:r>
        <w:t>On the M</w:t>
      </w:r>
      <w:r w:rsidR="00017EA6">
        <w:t xml:space="preserve">anage schemas – pick a schema page, click the </w:t>
      </w:r>
      <w:r w:rsidR="00017EA6">
        <w:rPr>
          <w:b/>
          <w:i/>
        </w:rPr>
        <w:t>Offline</w:t>
      </w:r>
      <w:r w:rsidR="00017EA6">
        <w:t xml:space="preserve"> button to view disabled schemas.</w:t>
      </w:r>
    </w:p>
    <w:p w:rsidR="00017EA6" w:rsidRDefault="00017EA6" w:rsidP="00D378E7">
      <w:pPr>
        <w:pStyle w:val="ListParagraph"/>
        <w:numPr>
          <w:ilvl w:val="0"/>
          <w:numId w:val="19"/>
        </w:numPr>
      </w:pPr>
      <w:r>
        <w:t xml:space="preserve">Click the </w:t>
      </w:r>
      <w:r>
        <w:rPr>
          <w:b/>
          <w:i/>
        </w:rPr>
        <w:t xml:space="preserve">Enable </w:t>
      </w:r>
      <w:r>
        <w:t>button alongside the schema you wish to bring back online.</w:t>
      </w:r>
    </w:p>
    <w:p w:rsidR="00017EA6" w:rsidRDefault="00017EA6" w:rsidP="00D378E7">
      <w:pPr>
        <w:pStyle w:val="ListParagraph"/>
        <w:numPr>
          <w:ilvl w:val="0"/>
          <w:numId w:val="19"/>
        </w:numPr>
      </w:pPr>
      <w:r>
        <w:t>The system will immediately bring the schema back online and switch the view to display online schemas.</w:t>
      </w:r>
    </w:p>
    <w:p w:rsidR="00A63EB1" w:rsidRDefault="00A63EB1" w:rsidP="00810154">
      <w:pPr>
        <w:pStyle w:val="Heading2"/>
        <w:pageBreakBefore/>
      </w:pPr>
      <w:bookmarkStart w:id="41" w:name="_Toc401837275"/>
      <w:r>
        <w:lastRenderedPageBreak/>
        <w:t>Deleting a schema</w:t>
      </w:r>
      <w:bookmarkEnd w:id="41"/>
    </w:p>
    <w:p w:rsidR="000C5964" w:rsidRDefault="000C5964" w:rsidP="000C5964">
      <w:pPr>
        <w:pStyle w:val="ImportantNoteNoIndent"/>
      </w:pPr>
      <w:r>
        <w:t>Only administrators in the SchemaCreator or SuperAdministrator roles are able to delete a schema.</w:t>
      </w:r>
    </w:p>
    <w:p w:rsidR="00A63EB1" w:rsidRDefault="00A63EB1" w:rsidP="00A63EB1">
      <w:r>
        <w:t>To delete a schema:</w:t>
      </w:r>
    </w:p>
    <w:p w:rsidR="00A63EB1" w:rsidRDefault="00AD56FC" w:rsidP="00D378E7">
      <w:pPr>
        <w:pStyle w:val="ListParagraph"/>
        <w:numPr>
          <w:ilvl w:val="0"/>
          <w:numId w:val="16"/>
        </w:numPr>
      </w:pPr>
      <w:r>
        <w:t>From the M</w:t>
      </w:r>
      <w:r w:rsidR="00A63EB1">
        <w:t>anage schemas page, click the category of the schema you wish to remove.</w:t>
      </w:r>
    </w:p>
    <w:p w:rsidR="00A63EB1" w:rsidRDefault="00A63EB1" w:rsidP="00D378E7">
      <w:pPr>
        <w:pStyle w:val="ListParagraph"/>
        <w:numPr>
          <w:ilvl w:val="0"/>
          <w:numId w:val="16"/>
        </w:numPr>
      </w:pPr>
      <w:r>
        <w:t xml:space="preserve">Click the </w:t>
      </w:r>
      <w:r>
        <w:rPr>
          <w:b/>
          <w:i/>
        </w:rPr>
        <w:t>Delete</w:t>
      </w:r>
      <w:r>
        <w:t xml:space="preserve"> button alongside the schema you wish to delete.</w:t>
      </w:r>
    </w:p>
    <w:p w:rsidR="00A63EB1" w:rsidRDefault="00A63EB1" w:rsidP="00D378E7">
      <w:pPr>
        <w:pStyle w:val="ListParagraph"/>
        <w:numPr>
          <w:ilvl w:val="0"/>
          <w:numId w:val="16"/>
        </w:numPr>
      </w:pPr>
      <w:r>
        <w:t>The system will ask you to confirm the deletion of the schema and all associated data.</w:t>
      </w:r>
    </w:p>
    <w:p w:rsidR="00A63EB1" w:rsidRDefault="00A63EB1" w:rsidP="00D378E7">
      <w:pPr>
        <w:pStyle w:val="ListParagraph"/>
        <w:numPr>
          <w:ilvl w:val="0"/>
          <w:numId w:val="16"/>
        </w:numPr>
      </w:pPr>
      <w:r>
        <w:t xml:space="preserve">Click </w:t>
      </w:r>
      <w:r>
        <w:rPr>
          <w:b/>
          <w:i/>
        </w:rPr>
        <w:t>Yes</w:t>
      </w:r>
      <w:r>
        <w:t xml:space="preserve"> to delete the schema and </w:t>
      </w:r>
      <w:r w:rsidRPr="00A63EB1">
        <w:rPr>
          <w:b/>
        </w:rPr>
        <w:t>all data uploaded into it</w:t>
      </w:r>
      <w:r>
        <w:t xml:space="preserve">, or </w:t>
      </w:r>
      <w:r>
        <w:rPr>
          <w:b/>
          <w:i/>
        </w:rPr>
        <w:t>No</w:t>
      </w:r>
      <w:r>
        <w:t xml:space="preserve"> to cancel the operation.</w:t>
      </w:r>
    </w:p>
    <w:p w:rsidR="00A63EB1" w:rsidRDefault="0093275C" w:rsidP="0093275C">
      <w:pPr>
        <w:pStyle w:val="ImportantNoteNoIndent"/>
      </w:pPr>
      <w:r>
        <w:t xml:space="preserve">Once a schema has been deleted </w:t>
      </w:r>
      <w:r w:rsidR="00F85A0B">
        <w:t xml:space="preserve">neither </w:t>
      </w:r>
      <w:r>
        <w:t>it</w:t>
      </w:r>
      <w:r w:rsidR="00F85A0B">
        <w:t>,</w:t>
      </w:r>
      <w:r>
        <w:t xml:space="preserve"> </w:t>
      </w:r>
      <w:r w:rsidR="00F85A0B">
        <w:t>nor its data, can</w:t>
      </w:r>
      <w:r>
        <w:t xml:space="preserve"> be retrieved.</w:t>
      </w:r>
    </w:p>
    <w:p w:rsidR="0093275C" w:rsidRDefault="000B4F26" w:rsidP="00B94A6B">
      <w:pPr>
        <w:pStyle w:val="Heading1"/>
      </w:pPr>
      <w:bookmarkStart w:id="42" w:name="_Toc401837276"/>
      <w:r>
        <w:lastRenderedPageBreak/>
        <w:t xml:space="preserve">Managing </w:t>
      </w:r>
      <w:r w:rsidR="00B94A6B">
        <w:t>data</w:t>
      </w:r>
      <w:bookmarkEnd w:id="42"/>
    </w:p>
    <w:p w:rsidR="000B4F26" w:rsidRDefault="000B4F26" w:rsidP="00B94A6B">
      <w:r>
        <w:t>Any DataShare administrator can manage a defined schema’s data, even if the s</w:t>
      </w:r>
      <w:r w:rsidR="00BA58B2">
        <w:t>chema has not yet been approved</w:t>
      </w:r>
      <w:r>
        <w:t>.</w:t>
      </w:r>
      <w:r w:rsidR="001B4B8D">
        <w:t xml:space="preserve"> </w:t>
      </w:r>
      <w:r>
        <w:t>To manage data:</w:t>
      </w:r>
    </w:p>
    <w:p w:rsidR="000B4F26" w:rsidRDefault="000B4F26" w:rsidP="00D378E7">
      <w:pPr>
        <w:pStyle w:val="ListParagraph"/>
        <w:numPr>
          <w:ilvl w:val="0"/>
          <w:numId w:val="21"/>
        </w:numPr>
      </w:pPr>
      <w:r>
        <w:t xml:space="preserve">From the DataShare menu select the </w:t>
      </w:r>
      <w:r w:rsidRPr="00AD56FC">
        <w:rPr>
          <w:b/>
          <w:i/>
        </w:rPr>
        <w:t>Upload and edit data</w:t>
      </w:r>
      <w:r>
        <w:t xml:space="preserve"> option.</w:t>
      </w:r>
    </w:p>
    <w:p w:rsidR="000B4F26" w:rsidRDefault="000B4F26" w:rsidP="00D378E7">
      <w:pPr>
        <w:pStyle w:val="ListParagraph"/>
        <w:numPr>
          <w:ilvl w:val="0"/>
          <w:numId w:val="21"/>
        </w:numPr>
      </w:pPr>
      <w:r>
        <w:t xml:space="preserve">The system displays the Upload data </w:t>
      </w:r>
      <w:r w:rsidR="00E55B07">
        <w:t xml:space="preserve">– pick a category </w:t>
      </w:r>
      <w:r>
        <w:t>page, listing all available categories:</w:t>
      </w:r>
      <w:r w:rsidR="00E55B07">
        <w:rPr>
          <w:noProof/>
          <w:lang w:eastAsia="en-GB"/>
        </w:rPr>
        <w:drawing>
          <wp:anchor distT="0" distB="107950" distL="114300" distR="114300" simplePos="0" relativeHeight="251708416" behindDoc="0" locked="1" layoutInCell="1" allowOverlap="1" wp14:anchorId="5CE1276E" wp14:editId="44B291F5">
            <wp:simplePos x="994410" y="862965"/>
            <wp:positionH relativeFrom="margin">
              <wp:align>center</wp:align>
            </wp:positionH>
            <wp:positionV relativeFrom="paragraph">
              <wp:posOffset>323850</wp:posOffset>
            </wp:positionV>
            <wp:extent cx="3337200" cy="3776400"/>
            <wp:effectExtent l="190500" t="190500" r="187325" b="18605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data - categorie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37200" cy="3776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BA58B2" w:rsidRDefault="00BA58B2" w:rsidP="00D378E7">
      <w:pPr>
        <w:pStyle w:val="ListParagraph"/>
        <w:numPr>
          <w:ilvl w:val="0"/>
          <w:numId w:val="21"/>
        </w:numPr>
      </w:pPr>
      <w:r>
        <w:t>Click the category that contains the schema whose data you wish to manage.</w:t>
      </w:r>
    </w:p>
    <w:p w:rsidR="00E55B07" w:rsidRDefault="00E55B07" w:rsidP="00D378E7">
      <w:pPr>
        <w:pStyle w:val="ListParagraph"/>
        <w:numPr>
          <w:ilvl w:val="0"/>
          <w:numId w:val="21"/>
        </w:numPr>
      </w:pPr>
      <w:r>
        <w:t xml:space="preserve">The system displays the Upload data – pick a </w:t>
      </w:r>
      <w:r w:rsidR="006039C7">
        <w:t>schema</w:t>
      </w:r>
      <w:r>
        <w:t xml:space="preserve"> page:</w:t>
      </w:r>
      <w:r w:rsidR="006039C7">
        <w:rPr>
          <w:noProof/>
          <w:lang w:eastAsia="en-GB"/>
        </w:rPr>
        <w:drawing>
          <wp:anchor distT="0" distB="107950" distL="114300" distR="114300" simplePos="0" relativeHeight="251725824" behindDoc="0" locked="1" layoutInCell="1" allowOverlap="1" wp14:anchorId="11964C88" wp14:editId="4E02BFCB">
            <wp:simplePos x="993775" y="866140"/>
            <wp:positionH relativeFrom="margin">
              <wp:align>center</wp:align>
            </wp:positionH>
            <wp:positionV relativeFrom="paragraph">
              <wp:posOffset>323850</wp:posOffset>
            </wp:positionV>
            <wp:extent cx="3290400" cy="2574000"/>
            <wp:effectExtent l="190500" t="190500" r="196215" b="18859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data - pick datase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90400" cy="2574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E55B07" w:rsidRDefault="00E55B07" w:rsidP="00E55B07">
      <w:r>
        <w:lastRenderedPageBreak/>
        <w:t>The options on this page allow you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8188"/>
      </w:tblGrid>
      <w:tr w:rsidR="00E55B07" w:rsidTr="002C3DDC">
        <w:tc>
          <w:tcPr>
            <w:tcW w:w="2235" w:type="dxa"/>
          </w:tcPr>
          <w:p w:rsidR="00E55B07" w:rsidRDefault="00E55B07" w:rsidP="002C3DDC">
            <w:pPr>
              <w:rPr>
                <w:b/>
                <w:i/>
              </w:rPr>
            </w:pPr>
            <w:r>
              <w:rPr>
                <w:b/>
                <w:i/>
              </w:rPr>
              <w:t>Upload new</w:t>
            </w:r>
          </w:p>
        </w:tc>
        <w:tc>
          <w:tcPr>
            <w:tcW w:w="8188" w:type="dxa"/>
          </w:tcPr>
          <w:p w:rsidR="00E55B07" w:rsidRDefault="002C3DDC" w:rsidP="002C3DDC">
            <w:r>
              <w:t>Add new data to the selected schema.</w:t>
            </w:r>
          </w:p>
        </w:tc>
      </w:tr>
      <w:tr w:rsidR="00E55B07" w:rsidTr="002C3DDC">
        <w:tc>
          <w:tcPr>
            <w:tcW w:w="2235" w:type="dxa"/>
          </w:tcPr>
          <w:p w:rsidR="00E55B07" w:rsidRDefault="00E55B07" w:rsidP="002C3DDC">
            <w:pPr>
              <w:rPr>
                <w:b/>
                <w:i/>
              </w:rPr>
            </w:pPr>
            <w:r>
              <w:rPr>
                <w:b/>
                <w:i/>
              </w:rPr>
              <w:t>View existing</w:t>
            </w:r>
          </w:p>
        </w:tc>
        <w:tc>
          <w:tcPr>
            <w:tcW w:w="8188" w:type="dxa"/>
          </w:tcPr>
          <w:p w:rsidR="00E55B07" w:rsidRDefault="002C3DDC" w:rsidP="002C3DDC">
            <w:r>
              <w:t xml:space="preserve">See </w:t>
            </w:r>
            <w:r w:rsidR="000E65AC">
              <w:t>existing</w:t>
            </w:r>
            <w:r>
              <w:t xml:space="preserve"> data sets that have been added to the selected schema.</w:t>
            </w:r>
          </w:p>
        </w:tc>
      </w:tr>
      <w:tr w:rsidR="00E55B07" w:rsidTr="002C3DDC">
        <w:tc>
          <w:tcPr>
            <w:tcW w:w="2235" w:type="dxa"/>
          </w:tcPr>
          <w:p w:rsidR="00E55B07" w:rsidRDefault="00E55B07" w:rsidP="002C3DDC">
            <w:pPr>
              <w:rPr>
                <w:b/>
                <w:i/>
              </w:rPr>
            </w:pPr>
            <w:r>
              <w:rPr>
                <w:b/>
                <w:i/>
              </w:rPr>
              <w:t>Preview</w:t>
            </w:r>
          </w:p>
        </w:tc>
        <w:tc>
          <w:tcPr>
            <w:tcW w:w="8188" w:type="dxa"/>
          </w:tcPr>
          <w:p w:rsidR="00E55B07" w:rsidRDefault="002C3DDC" w:rsidP="002C3DDC">
            <w:r>
              <w:t>View the selected schema’s data via the front end DataShare site. This is available even if the schema has not yet been approved.</w:t>
            </w:r>
          </w:p>
        </w:tc>
      </w:tr>
      <w:tr w:rsidR="00E55B07" w:rsidTr="002C3DDC">
        <w:tc>
          <w:tcPr>
            <w:tcW w:w="2235" w:type="dxa"/>
          </w:tcPr>
          <w:p w:rsidR="00E55B07" w:rsidRDefault="00E55B07" w:rsidP="002C3DDC">
            <w:pPr>
              <w:rPr>
                <w:b/>
                <w:i/>
              </w:rPr>
            </w:pPr>
            <w:r>
              <w:rPr>
                <w:b/>
                <w:i/>
              </w:rPr>
              <w:t>Back</w:t>
            </w:r>
          </w:p>
        </w:tc>
        <w:tc>
          <w:tcPr>
            <w:tcW w:w="8188" w:type="dxa"/>
          </w:tcPr>
          <w:p w:rsidR="00E55B07" w:rsidRDefault="002C3DDC" w:rsidP="002C3DDC">
            <w:r>
              <w:t>Return to the Upload data – pick a category page.</w:t>
            </w:r>
          </w:p>
        </w:tc>
      </w:tr>
    </w:tbl>
    <w:p w:rsidR="000B4F26" w:rsidRDefault="000B4F26" w:rsidP="000B4F26">
      <w:pPr>
        <w:pStyle w:val="Heading2"/>
      </w:pPr>
      <w:bookmarkStart w:id="43" w:name="_Toc401837277"/>
      <w:r>
        <w:t>Uploading data</w:t>
      </w:r>
      <w:bookmarkEnd w:id="43"/>
    </w:p>
    <w:p w:rsidR="000B4F26" w:rsidRDefault="000B4F26" w:rsidP="00B94A6B">
      <w:r>
        <w:t>To upload new data to a schema:</w:t>
      </w:r>
    </w:p>
    <w:p w:rsidR="000B4F26" w:rsidRDefault="00452587" w:rsidP="00D378E7">
      <w:pPr>
        <w:pStyle w:val="ListParagraph"/>
        <w:numPr>
          <w:ilvl w:val="0"/>
          <w:numId w:val="20"/>
        </w:numPr>
      </w:pPr>
      <w:r>
        <w:t xml:space="preserve">From the Upload data – pick a </w:t>
      </w:r>
      <w:r w:rsidR="006039C7">
        <w:t>schema</w:t>
      </w:r>
      <w:r>
        <w:t xml:space="preserve"> page, click </w:t>
      </w:r>
      <w:r>
        <w:rPr>
          <w:b/>
          <w:i/>
        </w:rPr>
        <w:t>Upload new</w:t>
      </w:r>
      <w:r>
        <w:t xml:space="preserve"> alongside the required schema.</w:t>
      </w:r>
    </w:p>
    <w:p w:rsidR="00452587" w:rsidRDefault="00452587" w:rsidP="00D378E7">
      <w:pPr>
        <w:pStyle w:val="ListParagraph"/>
        <w:numPr>
          <w:ilvl w:val="0"/>
          <w:numId w:val="20"/>
        </w:numPr>
      </w:pPr>
      <w:r>
        <w:t xml:space="preserve">The system displays the </w:t>
      </w:r>
      <w:r w:rsidR="00AD3ECA">
        <w:t>Upload a new data</w:t>
      </w:r>
      <w:r w:rsidR="006039C7">
        <w:t xml:space="preserve"> </w:t>
      </w:r>
      <w:r w:rsidR="00AD3ECA">
        <w:t>set page:</w:t>
      </w:r>
      <w:r w:rsidR="006039C7">
        <w:rPr>
          <w:noProof/>
          <w:lang w:eastAsia="en-GB"/>
        </w:rPr>
        <w:drawing>
          <wp:anchor distT="0" distB="107950" distL="114300" distR="114300" simplePos="0" relativeHeight="251724800" behindDoc="0" locked="1" layoutInCell="1" allowOverlap="1" wp14:anchorId="5A84A609" wp14:editId="2DE29890">
            <wp:simplePos x="993775" y="3625215"/>
            <wp:positionH relativeFrom="margin">
              <wp:align>center</wp:align>
            </wp:positionH>
            <wp:positionV relativeFrom="paragraph">
              <wp:posOffset>323850</wp:posOffset>
            </wp:positionV>
            <wp:extent cx="3286800" cy="2502000"/>
            <wp:effectExtent l="190500" t="190500" r="199390" b="18415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new datase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86800" cy="2502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0B4F26" w:rsidRDefault="00061825" w:rsidP="00D378E7">
      <w:pPr>
        <w:pStyle w:val="ListParagraph"/>
        <w:numPr>
          <w:ilvl w:val="0"/>
          <w:numId w:val="20"/>
        </w:numPr>
      </w:pPr>
      <w:r>
        <w:t>Enter a title for this data set. The title is used to make identifying individual files easier in the download area of DataShare and should therefore distinguish this set of data from others that may have been uploaded to this schema previously.</w:t>
      </w:r>
    </w:p>
    <w:p w:rsidR="00061825" w:rsidRDefault="00061825" w:rsidP="00D378E7">
      <w:pPr>
        <w:pStyle w:val="ListParagraph"/>
        <w:numPr>
          <w:ilvl w:val="0"/>
          <w:numId w:val="20"/>
        </w:numPr>
      </w:pPr>
      <w:r>
        <w:t xml:space="preserve">Click the </w:t>
      </w:r>
      <w:r>
        <w:rPr>
          <w:b/>
          <w:i/>
        </w:rPr>
        <w:t>Choose file</w:t>
      </w:r>
      <w:r>
        <w:t xml:space="preserve"> button to browse your computer’s file system for the CSV file you wish to upload.</w:t>
      </w:r>
    </w:p>
    <w:p w:rsidR="003573F3" w:rsidRDefault="003573F3" w:rsidP="00D378E7">
      <w:pPr>
        <w:pStyle w:val="ListParagraph"/>
        <w:numPr>
          <w:ilvl w:val="0"/>
          <w:numId w:val="20"/>
        </w:numPr>
      </w:pPr>
      <w:r>
        <w:t>Upon selecting the file the system will attempt to upload the data into the schema, using the schema’s definition to validate the data within the CSV file. Any errors will be displayed on the page and must be corrected within the file before attempting to upload again.</w:t>
      </w:r>
    </w:p>
    <w:p w:rsidR="00C511E8" w:rsidRDefault="003573F3" w:rsidP="00D378E7">
      <w:pPr>
        <w:pStyle w:val="ListParagraph"/>
        <w:numPr>
          <w:ilvl w:val="0"/>
          <w:numId w:val="20"/>
        </w:numPr>
      </w:pPr>
      <w:r>
        <w:t xml:space="preserve">If no problems are encountered the system will upload the data. If the schema definition has the </w:t>
      </w:r>
      <w:r w:rsidR="001D0F9E">
        <w:t>“</w:t>
      </w:r>
      <w:r w:rsidR="00011735">
        <w:t>Data is completely replaced on every upload</w:t>
      </w:r>
      <w:r w:rsidR="001D0F9E">
        <w:t>”</w:t>
      </w:r>
      <w:r w:rsidR="00011735">
        <w:t xml:space="preserve"> option selected all existing data will be deleted and replaced by the data being uploaded, otherwise the uploaded data set is appended to the existing data sets.</w:t>
      </w:r>
    </w:p>
    <w:p w:rsidR="003573F3" w:rsidRDefault="00C511E8" w:rsidP="00D378E7">
      <w:pPr>
        <w:pStyle w:val="ListParagraph"/>
        <w:numPr>
          <w:ilvl w:val="0"/>
          <w:numId w:val="20"/>
        </w:numPr>
      </w:pPr>
      <w:r>
        <w:lastRenderedPageBreak/>
        <w:t>The system displays the data successfully uploaded page:</w:t>
      </w:r>
      <w:r w:rsidR="006039C7">
        <w:rPr>
          <w:noProof/>
          <w:lang w:eastAsia="en-GB"/>
        </w:rPr>
        <w:drawing>
          <wp:anchor distT="0" distB="107950" distL="114300" distR="114300" simplePos="0" relativeHeight="251723776" behindDoc="0" locked="1" layoutInCell="1" allowOverlap="1" wp14:anchorId="6903985D" wp14:editId="49F90FA3">
            <wp:simplePos x="993775" y="866140"/>
            <wp:positionH relativeFrom="margin">
              <wp:align>center</wp:align>
            </wp:positionH>
            <wp:positionV relativeFrom="paragraph">
              <wp:posOffset>323850</wp:posOffset>
            </wp:positionV>
            <wp:extent cx="3290400" cy="2484000"/>
            <wp:effectExtent l="190500" t="190500" r="196215" b="18351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data - succes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90400" cy="2484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C511E8" w:rsidRDefault="00C511E8" w:rsidP="00D378E7">
      <w:pPr>
        <w:pStyle w:val="ListParagraph"/>
        <w:numPr>
          <w:ilvl w:val="0"/>
          <w:numId w:val="20"/>
        </w:numPr>
      </w:pPr>
      <w:r>
        <w:t>You may u</w:t>
      </w:r>
      <w:r w:rsidR="00124C17">
        <w:t>se one of the following options: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5"/>
        <w:gridCol w:w="7338"/>
      </w:tblGrid>
      <w:tr w:rsidR="00C511E8" w:rsidTr="00124C17">
        <w:tc>
          <w:tcPr>
            <w:tcW w:w="2365" w:type="dxa"/>
          </w:tcPr>
          <w:p w:rsidR="00C511E8" w:rsidRPr="00124C17" w:rsidRDefault="00124C17" w:rsidP="00124C17">
            <w:pPr>
              <w:pStyle w:val="ListParagraph"/>
              <w:ind w:left="0"/>
              <w:rPr>
                <w:b/>
                <w:i/>
              </w:rPr>
            </w:pPr>
            <w:r>
              <w:rPr>
                <w:b/>
                <w:i/>
              </w:rPr>
              <w:t>Preview uploaded data</w:t>
            </w:r>
          </w:p>
        </w:tc>
        <w:tc>
          <w:tcPr>
            <w:tcW w:w="7338" w:type="dxa"/>
          </w:tcPr>
          <w:p w:rsidR="00C511E8" w:rsidRDefault="00124C17" w:rsidP="00124C17">
            <w:r>
              <w:t xml:space="preserve">If the schema has not yet been approved this button gives you to opportunity to view the data via the DataShare front end site. Schemas that are not approved are not </w:t>
            </w:r>
            <w:r w:rsidR="00AD56FC">
              <w:t>available on</w:t>
            </w:r>
            <w:r>
              <w:t xml:space="preserve"> the front end site and can only been viewed via the </w:t>
            </w:r>
            <w:r>
              <w:rPr>
                <w:b/>
                <w:i/>
              </w:rPr>
              <w:t>Preview</w:t>
            </w:r>
            <w:r>
              <w:t xml:space="preserve"> button.</w:t>
            </w:r>
          </w:p>
          <w:p w:rsidR="00124C17" w:rsidRPr="00124C17" w:rsidRDefault="00124C17" w:rsidP="00124C17">
            <w:pPr>
              <w:pStyle w:val="ImportantNoteNoIndent"/>
            </w:pPr>
            <w:r>
              <w:t>If the schema has been approved this option will not be displayed.</w:t>
            </w:r>
          </w:p>
        </w:tc>
      </w:tr>
      <w:tr w:rsidR="00C511E8" w:rsidTr="00124C17">
        <w:tc>
          <w:tcPr>
            <w:tcW w:w="2365" w:type="dxa"/>
          </w:tcPr>
          <w:p w:rsidR="00C511E8" w:rsidRPr="00124C17" w:rsidRDefault="00124C17" w:rsidP="00124C17">
            <w:pPr>
              <w:pStyle w:val="ListParagraph"/>
              <w:ind w:left="0"/>
              <w:rPr>
                <w:b/>
                <w:i/>
              </w:rPr>
            </w:pPr>
            <w:r>
              <w:rPr>
                <w:b/>
                <w:i/>
              </w:rPr>
              <w:t>Upload another</w:t>
            </w:r>
          </w:p>
        </w:tc>
        <w:tc>
          <w:tcPr>
            <w:tcW w:w="7338" w:type="dxa"/>
          </w:tcPr>
          <w:p w:rsidR="00C511E8" w:rsidRPr="00124C17" w:rsidRDefault="00124C17" w:rsidP="00124C17">
            <w:pPr>
              <w:pStyle w:val="ListParagraph"/>
              <w:ind w:left="0"/>
              <w:rPr>
                <w:u w:val="single"/>
              </w:rPr>
            </w:pPr>
            <w:r>
              <w:t>Returns you to the Upload a new dataset page so that an additional file can be uploaded to the schema.</w:t>
            </w:r>
          </w:p>
        </w:tc>
      </w:tr>
      <w:tr w:rsidR="00124C17" w:rsidTr="00124C17">
        <w:tc>
          <w:tcPr>
            <w:tcW w:w="2365" w:type="dxa"/>
          </w:tcPr>
          <w:p w:rsidR="00124C17" w:rsidRDefault="00124C17" w:rsidP="00124C17">
            <w:pPr>
              <w:pStyle w:val="ListParagraph"/>
              <w:ind w:left="0"/>
              <w:rPr>
                <w:b/>
                <w:i/>
              </w:rPr>
            </w:pPr>
            <w:r>
              <w:rPr>
                <w:b/>
                <w:i/>
              </w:rPr>
              <w:t>Back</w:t>
            </w:r>
          </w:p>
        </w:tc>
        <w:tc>
          <w:tcPr>
            <w:tcW w:w="7338" w:type="dxa"/>
          </w:tcPr>
          <w:p w:rsidR="00124C17" w:rsidRDefault="00124C17" w:rsidP="006039C7">
            <w:pPr>
              <w:pStyle w:val="ListParagraph"/>
              <w:ind w:left="0"/>
            </w:pPr>
            <w:r>
              <w:t xml:space="preserve">Return to the Upload data – pick </w:t>
            </w:r>
            <w:r w:rsidR="006039C7">
              <w:t>a schema</w:t>
            </w:r>
            <w:r>
              <w:t xml:space="preserve"> page.</w:t>
            </w:r>
          </w:p>
        </w:tc>
      </w:tr>
    </w:tbl>
    <w:p w:rsidR="00124C17" w:rsidRDefault="00124C17" w:rsidP="0000168B">
      <w:pPr>
        <w:pStyle w:val="Heading3"/>
      </w:pPr>
      <w:bookmarkStart w:id="44" w:name="_Toc401837278"/>
      <w:r>
        <w:t>Supporting files</w:t>
      </w:r>
      <w:bookmarkEnd w:id="44"/>
    </w:p>
    <w:p w:rsidR="00011735" w:rsidRDefault="00011735" w:rsidP="00011735">
      <w:r>
        <w:t>To help create a correctly formatted CSV file the Upload a new data</w:t>
      </w:r>
      <w:r w:rsidR="001D0F9E">
        <w:t xml:space="preserve"> </w:t>
      </w:r>
      <w:r>
        <w:t>set page contains supporting files to download via the following buttons: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8188"/>
      </w:tblGrid>
      <w:tr w:rsidR="00011735" w:rsidTr="00011735">
        <w:tc>
          <w:tcPr>
            <w:tcW w:w="2235" w:type="dxa"/>
          </w:tcPr>
          <w:p w:rsidR="00011735" w:rsidRDefault="00011735" w:rsidP="00011735">
            <w:pPr>
              <w:rPr>
                <w:b/>
                <w:i/>
              </w:rPr>
            </w:pPr>
            <w:r>
              <w:rPr>
                <w:b/>
                <w:i/>
              </w:rPr>
              <w:t>Download template</w:t>
            </w:r>
          </w:p>
        </w:tc>
        <w:tc>
          <w:tcPr>
            <w:tcW w:w="8188" w:type="dxa"/>
          </w:tcPr>
          <w:p w:rsidR="00011735" w:rsidRDefault="00011735" w:rsidP="00011735">
            <w:r>
              <w:t>Download a template for the CSV file needed for this s</w:t>
            </w:r>
            <w:r w:rsidR="00117E17">
              <w:t>c</w:t>
            </w:r>
            <w:r>
              <w:t>hema. The template will contain the column headings specified in the schema definition but no data.</w:t>
            </w:r>
          </w:p>
        </w:tc>
      </w:tr>
      <w:tr w:rsidR="00011735" w:rsidTr="00011735">
        <w:tc>
          <w:tcPr>
            <w:tcW w:w="2235" w:type="dxa"/>
          </w:tcPr>
          <w:p w:rsidR="00011735" w:rsidRDefault="00011735" w:rsidP="00011735">
            <w:pPr>
              <w:rPr>
                <w:b/>
                <w:i/>
              </w:rPr>
            </w:pPr>
            <w:r>
              <w:rPr>
                <w:b/>
                <w:i/>
              </w:rPr>
              <w:t>Download definition</w:t>
            </w:r>
          </w:p>
        </w:tc>
        <w:tc>
          <w:tcPr>
            <w:tcW w:w="8188" w:type="dxa"/>
          </w:tcPr>
          <w:p w:rsidR="00011735" w:rsidRDefault="00117E17" w:rsidP="00011735">
            <w:r>
              <w:t>Download a PDF document containing the full definition of the schema including all validation conditions.</w:t>
            </w:r>
          </w:p>
          <w:p w:rsidR="00117E17" w:rsidRDefault="00117E17" w:rsidP="00117E17">
            <w:r>
              <w:t xml:space="preserve">PDF (Portable Document Format) files can be viewed using the free </w:t>
            </w:r>
            <w:hyperlink r:id="rId52" w:history="1">
              <w:r w:rsidRPr="00117E17">
                <w:rPr>
                  <w:rStyle w:val="Hyperlink"/>
                </w:rPr>
                <w:t>Adobe Acrobat Reader</w:t>
              </w:r>
            </w:hyperlink>
            <w:r>
              <w:t>.</w:t>
            </w:r>
          </w:p>
        </w:tc>
      </w:tr>
    </w:tbl>
    <w:p w:rsidR="00E62B28" w:rsidRDefault="00E62B28" w:rsidP="00E62B28">
      <w:pPr>
        <w:pStyle w:val="Heading3"/>
      </w:pPr>
      <w:bookmarkStart w:id="45" w:name="_Toc401837279"/>
      <w:r>
        <w:t>Auto-upload</w:t>
      </w:r>
      <w:bookmarkEnd w:id="45"/>
    </w:p>
    <w:p w:rsidR="006D7081" w:rsidRDefault="00E62B28" w:rsidP="00E62B28">
      <w:r>
        <w:t xml:space="preserve">The DataShare Service allows for </w:t>
      </w:r>
      <w:r w:rsidR="0036531E">
        <w:t>CSV</w:t>
      </w:r>
      <w:r>
        <w:t xml:space="preserve"> files added to a watched folder to be automatically uploaded. The location of this folder is set </w:t>
      </w:r>
      <w:r w:rsidR="006D7081">
        <w:t>during the installation of the service</w:t>
      </w:r>
      <w:r w:rsidR="004C6900">
        <w:t xml:space="preserve"> to</w:t>
      </w:r>
      <w:r w:rsidR="006D7081">
        <w:t>:</w:t>
      </w:r>
    </w:p>
    <w:p w:rsidR="006D7081" w:rsidRDefault="006D7081" w:rsidP="004C6900">
      <w:pPr>
        <w:ind w:left="567"/>
      </w:pPr>
      <w:r>
        <w:t>&lt;Service Installation Folder&gt;\FolderWatch</w:t>
      </w:r>
    </w:p>
    <w:p w:rsidR="00E62B28" w:rsidRDefault="008D204B" w:rsidP="00E62B28">
      <w:r>
        <w:t>The service automatically creates a sub-folder for each schema added to DataShare</w:t>
      </w:r>
      <w:r w:rsidR="004234AD">
        <w:t>, using the schema’s ID</w:t>
      </w:r>
      <w:r w:rsidR="000C05B2">
        <w:t xml:space="preserve"> number</w:t>
      </w:r>
      <w:r w:rsidR="004234AD">
        <w:t xml:space="preserve"> as the folder name</w:t>
      </w:r>
      <w:r>
        <w:t>.</w:t>
      </w:r>
      <w:r w:rsidR="000C05B2">
        <w:t xml:space="preserve"> This ID</w:t>
      </w:r>
      <w:r w:rsidR="009F6F92">
        <w:t xml:space="preserve"> number</w:t>
      </w:r>
      <w:r w:rsidR="000C05B2">
        <w:t xml:space="preserve"> can be seen on the </w:t>
      </w:r>
      <w:r w:rsidR="009F6F92">
        <w:t xml:space="preserve">schema’s </w:t>
      </w:r>
      <w:r w:rsidR="000C05B2">
        <w:t>Edit Schema page.</w:t>
      </w:r>
    </w:p>
    <w:p w:rsidR="00E62B28" w:rsidRPr="00E62B28" w:rsidRDefault="009F6F92" w:rsidP="00E62B28">
      <w:r>
        <w:t xml:space="preserve">Once a day the </w:t>
      </w:r>
      <w:r w:rsidR="004C6900">
        <w:t xml:space="preserve">DataShare </w:t>
      </w:r>
      <w:r>
        <w:t xml:space="preserve">Service </w:t>
      </w:r>
      <w:r w:rsidR="004C6900">
        <w:t>will attempt to upload any CSV files placed in these sub-</w:t>
      </w:r>
      <w:r w:rsidR="004234AD">
        <w:t>folders to the relevant schema</w:t>
      </w:r>
      <w:r w:rsidR="004E6E67">
        <w:t>. It will</w:t>
      </w:r>
      <w:r w:rsidR="004234AD">
        <w:t xml:space="preserve"> log t</w:t>
      </w:r>
      <w:r w:rsidR="000C05B2">
        <w:t>he action taken</w:t>
      </w:r>
      <w:r w:rsidR="004234AD">
        <w:t xml:space="preserve"> or any errors encountered </w:t>
      </w:r>
      <w:r w:rsidR="004C6900">
        <w:t xml:space="preserve">(see </w:t>
      </w:r>
      <w:r w:rsidR="004234AD">
        <w:fldChar w:fldCharType="begin"/>
      </w:r>
      <w:r w:rsidR="004234AD">
        <w:instrText xml:space="preserve"> REF _Ref401230778 \h </w:instrText>
      </w:r>
      <w:r w:rsidR="004234AD">
        <w:fldChar w:fldCharType="separate"/>
      </w:r>
      <w:r w:rsidR="008A4A15">
        <w:t>Service history and errors</w:t>
      </w:r>
      <w:r w:rsidR="004234AD">
        <w:fldChar w:fldCharType="end"/>
      </w:r>
      <w:r w:rsidR="004234AD">
        <w:t xml:space="preserve"> on page </w:t>
      </w:r>
      <w:r w:rsidR="004234AD">
        <w:fldChar w:fldCharType="begin"/>
      </w:r>
      <w:r w:rsidR="004234AD">
        <w:instrText xml:space="preserve"> PAGEREF _Ref401230784 \h </w:instrText>
      </w:r>
      <w:r w:rsidR="004234AD">
        <w:fldChar w:fldCharType="separate"/>
      </w:r>
      <w:r w:rsidR="008A4A15">
        <w:rPr>
          <w:noProof/>
        </w:rPr>
        <w:t>37</w:t>
      </w:r>
      <w:r w:rsidR="004234AD">
        <w:fldChar w:fldCharType="end"/>
      </w:r>
      <w:r w:rsidR="004234AD">
        <w:t xml:space="preserve">). If an email address is provided for the </w:t>
      </w:r>
      <w:r>
        <w:lastRenderedPageBreak/>
        <w:t>schema</w:t>
      </w:r>
      <w:r w:rsidR="004234AD">
        <w:t>, it will also email the schema owner</w:t>
      </w:r>
      <w:r w:rsidR="000C05B2">
        <w:t xml:space="preserve"> to notify them of the upload</w:t>
      </w:r>
      <w:r w:rsidR="004234AD">
        <w:t>.</w:t>
      </w:r>
      <w:r w:rsidR="004E6E67">
        <w:t xml:space="preserve"> </w:t>
      </w:r>
      <w:r>
        <w:t>The service will delete any files from the watched folder that are successfully uploaded.</w:t>
      </w:r>
    </w:p>
    <w:p w:rsidR="00011735" w:rsidRDefault="00413150" w:rsidP="00413150">
      <w:pPr>
        <w:pStyle w:val="Heading2"/>
      </w:pPr>
      <w:bookmarkStart w:id="46" w:name="_Toc401837280"/>
      <w:r>
        <w:t>Deleting data</w:t>
      </w:r>
      <w:bookmarkEnd w:id="46"/>
    </w:p>
    <w:p w:rsidR="00413150" w:rsidRDefault="00951729" w:rsidP="00413150">
      <w:r>
        <w:t>Existing data sets can be removed from the system if required.</w:t>
      </w:r>
    </w:p>
    <w:p w:rsidR="00951729" w:rsidRDefault="00951729" w:rsidP="00413150">
      <w:r>
        <w:t>To delete a data set from a schema:</w:t>
      </w:r>
    </w:p>
    <w:p w:rsidR="00951729" w:rsidRDefault="00951729" w:rsidP="00D378E7">
      <w:pPr>
        <w:pStyle w:val="ListParagraph"/>
        <w:numPr>
          <w:ilvl w:val="0"/>
          <w:numId w:val="22"/>
        </w:numPr>
      </w:pPr>
      <w:r>
        <w:t xml:space="preserve">From the Upload data – pick a </w:t>
      </w:r>
      <w:r w:rsidR="00873797">
        <w:t>schema</w:t>
      </w:r>
      <w:r>
        <w:t xml:space="preserve"> page, click </w:t>
      </w:r>
      <w:r>
        <w:rPr>
          <w:b/>
          <w:i/>
        </w:rPr>
        <w:t>View existing</w:t>
      </w:r>
      <w:r>
        <w:t xml:space="preserve"> alongside the required schema.</w:t>
      </w:r>
    </w:p>
    <w:p w:rsidR="00951729" w:rsidRDefault="00951729" w:rsidP="00D378E7">
      <w:pPr>
        <w:pStyle w:val="ListParagraph"/>
        <w:numPr>
          <w:ilvl w:val="0"/>
          <w:numId w:val="22"/>
        </w:numPr>
      </w:pPr>
      <w:r>
        <w:t xml:space="preserve">The system displays the Update </w:t>
      </w:r>
      <w:r w:rsidR="00873797">
        <w:t>data sets</w:t>
      </w:r>
      <w:r>
        <w:t xml:space="preserve"> page:</w:t>
      </w:r>
      <w:r w:rsidR="00873797">
        <w:rPr>
          <w:noProof/>
          <w:lang w:eastAsia="en-GB"/>
        </w:rPr>
        <w:drawing>
          <wp:anchor distT="0" distB="107950" distL="114300" distR="114300" simplePos="0" relativeHeight="251722752" behindDoc="0" locked="1" layoutInCell="1" allowOverlap="1" wp14:anchorId="1DDD0FE4" wp14:editId="44B7507B">
            <wp:simplePos x="993775" y="866140"/>
            <wp:positionH relativeFrom="margin">
              <wp:align>center</wp:align>
            </wp:positionH>
            <wp:positionV relativeFrom="paragraph">
              <wp:posOffset>323850</wp:posOffset>
            </wp:positionV>
            <wp:extent cx="3286800" cy="2066400"/>
            <wp:effectExtent l="190500" t="190500" r="199390" b="1816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pload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86800" cy="2066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951729" w:rsidRDefault="00951729" w:rsidP="00D378E7">
      <w:pPr>
        <w:pStyle w:val="ListParagraph"/>
        <w:numPr>
          <w:ilvl w:val="0"/>
          <w:numId w:val="22"/>
        </w:numPr>
      </w:pPr>
      <w:r>
        <w:t xml:space="preserve">Click the </w:t>
      </w:r>
      <w:r>
        <w:rPr>
          <w:b/>
          <w:i/>
        </w:rPr>
        <w:t xml:space="preserve">Delete </w:t>
      </w:r>
      <w:r>
        <w:t xml:space="preserve">button alongside the </w:t>
      </w:r>
      <w:r w:rsidR="00D378E7">
        <w:t>data set you wish to remove.</w:t>
      </w:r>
    </w:p>
    <w:p w:rsidR="00D378E7" w:rsidRDefault="00D378E7" w:rsidP="00D378E7">
      <w:pPr>
        <w:pStyle w:val="ListParagraph"/>
        <w:numPr>
          <w:ilvl w:val="0"/>
          <w:numId w:val="22"/>
        </w:numPr>
      </w:pPr>
      <w:r>
        <w:t>The system will prompt you to confirm that you wish to delete the data set.</w:t>
      </w:r>
    </w:p>
    <w:p w:rsidR="00D378E7" w:rsidRDefault="00D378E7" w:rsidP="00D378E7">
      <w:pPr>
        <w:pStyle w:val="ListParagraph"/>
        <w:numPr>
          <w:ilvl w:val="0"/>
          <w:numId w:val="22"/>
        </w:numPr>
      </w:pPr>
      <w:r>
        <w:t xml:space="preserve">Click </w:t>
      </w:r>
      <w:r>
        <w:rPr>
          <w:b/>
          <w:i/>
        </w:rPr>
        <w:t>Yes</w:t>
      </w:r>
      <w:r>
        <w:t xml:space="preserve"> to delete the data from the system, or </w:t>
      </w:r>
      <w:r>
        <w:rPr>
          <w:b/>
          <w:i/>
        </w:rPr>
        <w:t>No</w:t>
      </w:r>
      <w:r>
        <w:t xml:space="preserve"> to cancel the operation.</w:t>
      </w:r>
    </w:p>
    <w:p w:rsidR="00D378E7" w:rsidRPr="00413150" w:rsidRDefault="00D378E7" w:rsidP="00D378E7">
      <w:pPr>
        <w:pStyle w:val="ImportantNoteNoIndent"/>
      </w:pPr>
      <w:r>
        <w:t>Once the data set has been deleted it cannot be retrieved.</w:t>
      </w:r>
    </w:p>
    <w:p w:rsidR="00B94A6B" w:rsidRDefault="00B94A6B" w:rsidP="000E65AC">
      <w:pPr>
        <w:pStyle w:val="Heading1"/>
      </w:pPr>
      <w:bookmarkStart w:id="47" w:name="_Toc401837281"/>
      <w:r>
        <w:lastRenderedPageBreak/>
        <w:t xml:space="preserve">Managing </w:t>
      </w:r>
      <w:r w:rsidR="00C73193">
        <w:t>c</w:t>
      </w:r>
      <w:r>
        <w:t>ategories</w:t>
      </w:r>
      <w:bookmarkEnd w:id="47"/>
    </w:p>
    <w:p w:rsidR="001C6B3E" w:rsidRDefault="001C6B3E" w:rsidP="001C6B3E">
      <w:pPr>
        <w:pStyle w:val="ImportantNoteNoIndent"/>
      </w:pPr>
      <w:r>
        <w:t>Only administrators in the SuperAdministrator role can manage categories.</w:t>
      </w:r>
    </w:p>
    <w:p w:rsidR="00B94A6B" w:rsidRDefault="00C9190F" w:rsidP="00B94A6B">
      <w:r>
        <w:t xml:space="preserve">DataShare </w:t>
      </w:r>
      <w:r w:rsidR="001C6B3E">
        <w:t>groups related schemas into categories. Super administrators can add new categories, amend existing ones or take a whole category of schemas offline.</w:t>
      </w:r>
    </w:p>
    <w:p w:rsidR="001C6B3E" w:rsidRDefault="001C6B3E" w:rsidP="00B94A6B">
      <w:r>
        <w:t>To manage categories:</w:t>
      </w:r>
    </w:p>
    <w:p w:rsidR="001C6B3E" w:rsidRDefault="001C6B3E" w:rsidP="001C6B3E">
      <w:pPr>
        <w:pStyle w:val="ListParagraph"/>
        <w:numPr>
          <w:ilvl w:val="0"/>
          <w:numId w:val="24"/>
        </w:numPr>
      </w:pPr>
      <w:r>
        <w:t xml:space="preserve">From the DataShare menu select the </w:t>
      </w:r>
      <w:r w:rsidRPr="00AD56FC">
        <w:rPr>
          <w:b/>
          <w:i/>
        </w:rPr>
        <w:t>Add and edit categories</w:t>
      </w:r>
      <w:r>
        <w:t xml:space="preserve"> option.</w:t>
      </w:r>
    </w:p>
    <w:p w:rsidR="001C6B3E" w:rsidRDefault="001C6B3E" w:rsidP="001C6B3E">
      <w:pPr>
        <w:pStyle w:val="ListParagraph"/>
        <w:numPr>
          <w:ilvl w:val="0"/>
          <w:numId w:val="24"/>
        </w:numPr>
      </w:pPr>
      <w:r>
        <w:t>The system displays the Manage categories page:</w:t>
      </w:r>
      <w:r w:rsidR="00BE443A">
        <w:rPr>
          <w:noProof/>
          <w:lang w:eastAsia="en-GB"/>
        </w:rPr>
        <w:drawing>
          <wp:anchor distT="0" distB="107950" distL="114300" distR="114300" simplePos="0" relativeHeight="251713536" behindDoc="0" locked="1" layoutInCell="1" allowOverlap="1" wp14:anchorId="4797506E" wp14:editId="12F56C52">
            <wp:simplePos x="994410" y="862965"/>
            <wp:positionH relativeFrom="margin">
              <wp:align>center</wp:align>
            </wp:positionH>
            <wp:positionV relativeFrom="paragraph">
              <wp:posOffset>323850</wp:posOffset>
            </wp:positionV>
            <wp:extent cx="3286800" cy="3715200"/>
            <wp:effectExtent l="190500" t="190500" r="199390" b="19050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categories edite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86800" cy="37152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1C6B3E" w:rsidRDefault="001C6B3E" w:rsidP="001C6B3E">
      <w:r>
        <w:t>Options on this page allow you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8188"/>
      </w:tblGrid>
      <w:tr w:rsidR="001C6B3E" w:rsidTr="001C6B3E">
        <w:tc>
          <w:tcPr>
            <w:tcW w:w="2235" w:type="dxa"/>
          </w:tcPr>
          <w:p w:rsidR="001C6B3E" w:rsidRDefault="001C6B3E" w:rsidP="001C6B3E">
            <w:pPr>
              <w:rPr>
                <w:b/>
                <w:i/>
              </w:rPr>
            </w:pPr>
            <w:r>
              <w:rPr>
                <w:b/>
                <w:i/>
              </w:rPr>
              <w:t>All</w:t>
            </w:r>
          </w:p>
        </w:tc>
        <w:tc>
          <w:tcPr>
            <w:tcW w:w="8188" w:type="dxa"/>
          </w:tcPr>
          <w:p w:rsidR="001C6B3E" w:rsidRDefault="00BE443A" w:rsidP="001C6B3E">
            <w:r>
              <w:t>View all categories regardless of online status.</w:t>
            </w:r>
          </w:p>
        </w:tc>
      </w:tr>
      <w:tr w:rsidR="001C6B3E" w:rsidTr="001C6B3E">
        <w:tc>
          <w:tcPr>
            <w:tcW w:w="2235" w:type="dxa"/>
          </w:tcPr>
          <w:p w:rsidR="001C6B3E" w:rsidRDefault="001C6B3E" w:rsidP="001C6B3E">
            <w:pPr>
              <w:rPr>
                <w:b/>
                <w:i/>
              </w:rPr>
            </w:pPr>
            <w:r>
              <w:rPr>
                <w:b/>
                <w:i/>
              </w:rPr>
              <w:t>Offline</w:t>
            </w:r>
          </w:p>
        </w:tc>
        <w:tc>
          <w:tcPr>
            <w:tcW w:w="8188" w:type="dxa"/>
          </w:tcPr>
          <w:p w:rsidR="001C6B3E" w:rsidRDefault="00BE443A" w:rsidP="001C6B3E">
            <w:r>
              <w:t>View only those categories that have been taken offline.</w:t>
            </w:r>
          </w:p>
        </w:tc>
      </w:tr>
      <w:tr w:rsidR="001C6B3E" w:rsidTr="001C6B3E">
        <w:tc>
          <w:tcPr>
            <w:tcW w:w="2235" w:type="dxa"/>
          </w:tcPr>
          <w:p w:rsidR="001C6B3E" w:rsidRDefault="001C6B3E" w:rsidP="001C6B3E">
            <w:pPr>
              <w:rPr>
                <w:b/>
                <w:i/>
              </w:rPr>
            </w:pPr>
            <w:r>
              <w:rPr>
                <w:b/>
                <w:i/>
              </w:rPr>
              <w:t>Online</w:t>
            </w:r>
          </w:p>
        </w:tc>
        <w:tc>
          <w:tcPr>
            <w:tcW w:w="8188" w:type="dxa"/>
          </w:tcPr>
          <w:p w:rsidR="001C6B3E" w:rsidRDefault="00BE443A" w:rsidP="00BE443A">
            <w:r>
              <w:t>View only those categories that are currently enabled.</w:t>
            </w:r>
          </w:p>
        </w:tc>
      </w:tr>
      <w:tr w:rsidR="001C6B3E" w:rsidTr="001C6B3E">
        <w:tc>
          <w:tcPr>
            <w:tcW w:w="2235" w:type="dxa"/>
          </w:tcPr>
          <w:p w:rsidR="001C6B3E" w:rsidRDefault="001C6B3E" w:rsidP="001C6B3E">
            <w:pPr>
              <w:rPr>
                <w:b/>
                <w:i/>
              </w:rPr>
            </w:pPr>
            <w:r>
              <w:rPr>
                <w:b/>
                <w:i/>
              </w:rPr>
              <w:t>Create new</w:t>
            </w:r>
          </w:p>
        </w:tc>
        <w:tc>
          <w:tcPr>
            <w:tcW w:w="8188" w:type="dxa"/>
          </w:tcPr>
          <w:p w:rsidR="001C6B3E" w:rsidRDefault="00BE443A" w:rsidP="001C6B3E">
            <w:r>
              <w:t>Create a new category.</w:t>
            </w:r>
          </w:p>
        </w:tc>
      </w:tr>
      <w:tr w:rsidR="00BE443A" w:rsidTr="001C6B3E">
        <w:tc>
          <w:tcPr>
            <w:tcW w:w="2235" w:type="dxa"/>
          </w:tcPr>
          <w:p w:rsidR="00BE443A" w:rsidRDefault="00BE443A" w:rsidP="001C6B3E">
            <w:pPr>
              <w:rPr>
                <w:b/>
                <w:i/>
              </w:rPr>
            </w:pPr>
            <w:r>
              <w:rPr>
                <w:b/>
                <w:i/>
              </w:rPr>
              <w:t>Edit</w:t>
            </w:r>
          </w:p>
        </w:tc>
        <w:tc>
          <w:tcPr>
            <w:tcW w:w="8188" w:type="dxa"/>
          </w:tcPr>
          <w:p w:rsidR="00BE443A" w:rsidRDefault="00BE443A" w:rsidP="001C6B3E">
            <w:r>
              <w:t>Amend the name and description of a category.</w:t>
            </w:r>
          </w:p>
        </w:tc>
      </w:tr>
      <w:tr w:rsidR="00BE443A" w:rsidTr="001C6B3E">
        <w:tc>
          <w:tcPr>
            <w:tcW w:w="2235" w:type="dxa"/>
          </w:tcPr>
          <w:p w:rsidR="00BE443A" w:rsidRDefault="00BE443A" w:rsidP="001C6B3E">
            <w:pPr>
              <w:rPr>
                <w:b/>
                <w:i/>
              </w:rPr>
            </w:pPr>
            <w:r>
              <w:rPr>
                <w:b/>
                <w:i/>
              </w:rPr>
              <w:t>Take offline</w:t>
            </w:r>
          </w:p>
        </w:tc>
        <w:tc>
          <w:tcPr>
            <w:tcW w:w="8188" w:type="dxa"/>
          </w:tcPr>
          <w:p w:rsidR="00BE443A" w:rsidRDefault="00BE443A" w:rsidP="001C6B3E">
            <w:r>
              <w:t>Disable the category and all schemas within it.</w:t>
            </w:r>
          </w:p>
        </w:tc>
      </w:tr>
      <w:tr w:rsidR="004445E6" w:rsidTr="001C6B3E">
        <w:tc>
          <w:tcPr>
            <w:tcW w:w="2235" w:type="dxa"/>
          </w:tcPr>
          <w:p w:rsidR="004445E6" w:rsidRDefault="004445E6" w:rsidP="001C6B3E">
            <w:pPr>
              <w:rPr>
                <w:b/>
                <w:i/>
              </w:rPr>
            </w:pPr>
            <w:r>
              <w:rPr>
                <w:b/>
                <w:i/>
              </w:rPr>
              <w:t>Enable</w:t>
            </w:r>
          </w:p>
        </w:tc>
        <w:tc>
          <w:tcPr>
            <w:tcW w:w="8188" w:type="dxa"/>
          </w:tcPr>
          <w:p w:rsidR="004445E6" w:rsidRDefault="004445E6" w:rsidP="001C6B3E">
            <w:r>
              <w:t>Makes a previously disabled category available once more.</w:t>
            </w:r>
          </w:p>
        </w:tc>
      </w:tr>
    </w:tbl>
    <w:p w:rsidR="001C6B3E" w:rsidRDefault="004C62C3" w:rsidP="004C62C3">
      <w:pPr>
        <w:pStyle w:val="Heading2"/>
      </w:pPr>
      <w:bookmarkStart w:id="48" w:name="_Toc401837282"/>
      <w:r>
        <w:lastRenderedPageBreak/>
        <w:t>Create a category</w:t>
      </w:r>
      <w:bookmarkEnd w:id="48"/>
    </w:p>
    <w:p w:rsidR="007663C2" w:rsidRDefault="007663C2" w:rsidP="004C62C3">
      <w:r>
        <w:t>If required, additional categories can be created.</w:t>
      </w:r>
      <w:r w:rsidR="001D0F9E">
        <w:t xml:space="preserve"> </w:t>
      </w:r>
      <w:r>
        <w:t>To create a new category:</w:t>
      </w:r>
    </w:p>
    <w:p w:rsidR="007663C2" w:rsidRDefault="007663C2" w:rsidP="007663C2">
      <w:pPr>
        <w:pStyle w:val="ListParagraph"/>
        <w:numPr>
          <w:ilvl w:val="0"/>
          <w:numId w:val="25"/>
        </w:numPr>
      </w:pPr>
      <w:r>
        <w:t xml:space="preserve">From the Manage categories page, click the </w:t>
      </w:r>
      <w:r>
        <w:rPr>
          <w:b/>
          <w:i/>
        </w:rPr>
        <w:t>Create new</w:t>
      </w:r>
      <w:r>
        <w:t xml:space="preserve"> button.</w:t>
      </w:r>
    </w:p>
    <w:p w:rsidR="007663C2" w:rsidRDefault="007663C2" w:rsidP="007663C2">
      <w:pPr>
        <w:pStyle w:val="ListParagraph"/>
        <w:numPr>
          <w:ilvl w:val="0"/>
          <w:numId w:val="25"/>
        </w:numPr>
      </w:pPr>
      <w:r>
        <w:t>The system displays the Create category page:</w:t>
      </w:r>
      <w:r>
        <w:rPr>
          <w:noProof/>
          <w:lang w:eastAsia="en-GB"/>
        </w:rPr>
        <w:drawing>
          <wp:anchor distT="0" distB="107950" distL="114300" distR="114300" simplePos="0" relativeHeight="251714560" behindDoc="0" locked="1" layoutInCell="1" allowOverlap="1" wp14:anchorId="6C494FE4" wp14:editId="538AD051">
            <wp:simplePos x="994410" y="1455420"/>
            <wp:positionH relativeFrom="margin">
              <wp:align>center</wp:align>
            </wp:positionH>
            <wp:positionV relativeFrom="paragraph">
              <wp:posOffset>323850</wp:posOffset>
            </wp:positionV>
            <wp:extent cx="3286800" cy="2530800"/>
            <wp:effectExtent l="190500" t="190500" r="199390" b="1936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ategor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86800" cy="2530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7663C2" w:rsidRDefault="007663C2" w:rsidP="007663C2">
      <w:pPr>
        <w:pStyle w:val="ListParagraph"/>
        <w:numPr>
          <w:ilvl w:val="0"/>
          <w:numId w:val="25"/>
        </w:numPr>
      </w:pPr>
      <w:r>
        <w:t>Complete the form as follows: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621"/>
      </w:tblGrid>
      <w:tr w:rsidR="007663C2" w:rsidTr="007663C2">
        <w:trPr>
          <w:cantSplit/>
        </w:trPr>
        <w:tc>
          <w:tcPr>
            <w:tcW w:w="1985" w:type="dxa"/>
          </w:tcPr>
          <w:p w:rsidR="007663C2" w:rsidRDefault="007663C2" w:rsidP="007663C2">
            <w:r>
              <w:t>Title</w:t>
            </w:r>
          </w:p>
        </w:tc>
        <w:tc>
          <w:tcPr>
            <w:tcW w:w="7621" w:type="dxa"/>
          </w:tcPr>
          <w:p w:rsidR="007663C2" w:rsidRDefault="007663C2" w:rsidP="007663C2">
            <w:r>
              <w:t>The name of the category. This should be as concise as possible.</w:t>
            </w:r>
          </w:p>
          <w:p w:rsidR="007663C2" w:rsidRDefault="007663C2" w:rsidP="007663C2">
            <w:pPr>
              <w:pStyle w:val="ImportantNoteNoIndent"/>
            </w:pPr>
            <w:r>
              <w:t>The title (with spaces and punctuation replaced by hyphens) will form part of the URL to view and download data from the schemas within the category.</w:t>
            </w:r>
            <w:r>
              <w:br/>
              <w:t>e.g. &lt;datashareurl&gt;/View/category-name/schema-title</w:t>
            </w:r>
          </w:p>
          <w:p w:rsidR="006C7F2F" w:rsidRDefault="006C7F2F" w:rsidP="006C7F2F">
            <w:r>
              <w:t>The title can be a maximum of 75 characters long.</w:t>
            </w:r>
          </w:p>
        </w:tc>
      </w:tr>
      <w:tr w:rsidR="007663C2" w:rsidTr="007663C2">
        <w:trPr>
          <w:cantSplit/>
        </w:trPr>
        <w:tc>
          <w:tcPr>
            <w:tcW w:w="1985" w:type="dxa"/>
          </w:tcPr>
          <w:p w:rsidR="007663C2" w:rsidRDefault="007663C2" w:rsidP="007663C2">
            <w:r>
              <w:t>Description</w:t>
            </w:r>
          </w:p>
        </w:tc>
        <w:tc>
          <w:tcPr>
            <w:tcW w:w="7621" w:type="dxa"/>
          </w:tcPr>
          <w:p w:rsidR="007663C2" w:rsidRDefault="007663C2" w:rsidP="007663C2">
            <w:r>
              <w:t>A short description of the type data to found within the category. This appears alongside the category and can be used to help visitors find the data they are looking for.</w:t>
            </w:r>
          </w:p>
          <w:p w:rsidR="007663C2" w:rsidRDefault="009E1487" w:rsidP="007663C2">
            <w:r>
              <w:t>The description can be a maximum of 500 characters long.</w:t>
            </w:r>
          </w:p>
        </w:tc>
      </w:tr>
      <w:tr w:rsidR="007663C2" w:rsidTr="007663C2">
        <w:trPr>
          <w:cantSplit/>
        </w:trPr>
        <w:tc>
          <w:tcPr>
            <w:tcW w:w="1985" w:type="dxa"/>
          </w:tcPr>
          <w:p w:rsidR="007663C2" w:rsidRDefault="007663C2" w:rsidP="007663C2">
            <w:r>
              <w:t>ImageURL</w:t>
            </w:r>
          </w:p>
        </w:tc>
        <w:tc>
          <w:tcPr>
            <w:tcW w:w="7621" w:type="dxa"/>
          </w:tcPr>
          <w:p w:rsidR="007663C2" w:rsidRDefault="009E1487" w:rsidP="009E1487">
            <w:r w:rsidRPr="009E1487">
              <w:t>The URL of an image to represent this category. Images should be 80 pixels square. If no URL is specified a generic image will be used.</w:t>
            </w:r>
          </w:p>
        </w:tc>
      </w:tr>
    </w:tbl>
    <w:p w:rsidR="007663C2" w:rsidRDefault="00834536" w:rsidP="007663C2">
      <w:pPr>
        <w:pStyle w:val="ListParagraph"/>
        <w:numPr>
          <w:ilvl w:val="0"/>
          <w:numId w:val="25"/>
        </w:numPr>
      </w:pPr>
      <w:r>
        <w:t xml:space="preserve">Click the </w:t>
      </w:r>
      <w:r>
        <w:rPr>
          <w:b/>
          <w:i/>
        </w:rPr>
        <w:t>Create category</w:t>
      </w:r>
      <w:r>
        <w:t xml:space="preserve"> button.</w:t>
      </w:r>
    </w:p>
    <w:p w:rsidR="00834536" w:rsidRDefault="00834536" w:rsidP="007663C2">
      <w:pPr>
        <w:pStyle w:val="ListParagraph"/>
        <w:numPr>
          <w:ilvl w:val="0"/>
          <w:numId w:val="25"/>
        </w:numPr>
      </w:pPr>
      <w:r>
        <w:t>The system will validate the details entered and any errors will be displayed on the page.</w:t>
      </w:r>
    </w:p>
    <w:p w:rsidR="00834536" w:rsidRDefault="00834536" w:rsidP="007663C2">
      <w:pPr>
        <w:pStyle w:val="ListParagraph"/>
        <w:numPr>
          <w:ilvl w:val="0"/>
          <w:numId w:val="25"/>
        </w:numPr>
      </w:pPr>
      <w:r>
        <w:t>Once the data entered validates the system will create the category and return to the Manage categories page.</w:t>
      </w:r>
    </w:p>
    <w:p w:rsidR="006C7F2F" w:rsidRDefault="006C7F2F" w:rsidP="006C7F2F">
      <w:pPr>
        <w:pStyle w:val="Heading2"/>
      </w:pPr>
      <w:bookmarkStart w:id="49" w:name="_Toc401837283"/>
      <w:r>
        <w:t>Editing a category</w:t>
      </w:r>
      <w:bookmarkEnd w:id="49"/>
    </w:p>
    <w:p w:rsidR="006B56CE" w:rsidRDefault="006B56CE" w:rsidP="006C7F2F">
      <w:r>
        <w:t>The title, description and image used for a category can be changed at any time.</w:t>
      </w:r>
      <w:r w:rsidR="001D0F9E">
        <w:t xml:space="preserve"> </w:t>
      </w:r>
      <w:r>
        <w:t>To amend the details of a category:</w:t>
      </w:r>
    </w:p>
    <w:p w:rsidR="006B56CE" w:rsidRDefault="006B56CE" w:rsidP="006B56CE">
      <w:pPr>
        <w:pStyle w:val="ListParagraph"/>
        <w:numPr>
          <w:ilvl w:val="0"/>
          <w:numId w:val="26"/>
        </w:numPr>
      </w:pPr>
      <w:r>
        <w:t xml:space="preserve">From the Manage categories page, click the </w:t>
      </w:r>
      <w:r>
        <w:rPr>
          <w:b/>
          <w:i/>
        </w:rPr>
        <w:t>Edit</w:t>
      </w:r>
      <w:r>
        <w:t xml:space="preserve"> button alongside the required category.</w:t>
      </w:r>
    </w:p>
    <w:p w:rsidR="006B56CE" w:rsidRDefault="006B56CE" w:rsidP="006B56CE">
      <w:pPr>
        <w:pStyle w:val="ListParagraph"/>
        <w:numPr>
          <w:ilvl w:val="0"/>
          <w:numId w:val="26"/>
        </w:numPr>
      </w:pPr>
      <w:r>
        <w:t>The system displays the Edit c</w:t>
      </w:r>
      <w:r w:rsidR="001D0F9E">
        <w:t>ategory page.</w:t>
      </w:r>
    </w:p>
    <w:p w:rsidR="006B56CE" w:rsidRDefault="006B56CE" w:rsidP="006B56CE">
      <w:pPr>
        <w:pStyle w:val="ListParagraph"/>
        <w:numPr>
          <w:ilvl w:val="0"/>
          <w:numId w:val="26"/>
        </w:numPr>
      </w:pPr>
      <w:r>
        <w:lastRenderedPageBreak/>
        <w:t>Amend the details as required.</w:t>
      </w:r>
    </w:p>
    <w:p w:rsidR="001D10D5" w:rsidRPr="001D10D5" w:rsidRDefault="001D10D5" w:rsidP="001D10D5">
      <w:pPr>
        <w:pStyle w:val="ImportantNote"/>
        <w:ind w:left="720"/>
        <w:rPr>
          <w:bCs/>
        </w:rPr>
      </w:pPr>
      <w:r>
        <w:rPr>
          <w:bCs/>
        </w:rPr>
        <w:t>Changing the category’s title will change the URL used to view, download or access data within that category.</w:t>
      </w:r>
    </w:p>
    <w:p w:rsidR="006B56CE" w:rsidRDefault="006B56CE" w:rsidP="006B56CE">
      <w:pPr>
        <w:pStyle w:val="ListParagraph"/>
        <w:numPr>
          <w:ilvl w:val="0"/>
          <w:numId w:val="26"/>
        </w:numPr>
      </w:pPr>
      <w:r>
        <w:t xml:space="preserve">Click the </w:t>
      </w:r>
      <w:r>
        <w:rPr>
          <w:b/>
          <w:i/>
        </w:rPr>
        <w:t>Save category</w:t>
      </w:r>
      <w:r>
        <w:t xml:space="preserve"> button.</w:t>
      </w:r>
    </w:p>
    <w:p w:rsidR="006B56CE" w:rsidRDefault="006B56CE" w:rsidP="006B56CE">
      <w:pPr>
        <w:pStyle w:val="ListParagraph"/>
        <w:numPr>
          <w:ilvl w:val="0"/>
          <w:numId w:val="26"/>
        </w:numPr>
      </w:pPr>
      <w:r>
        <w:t>The system will validate the details, any errors will be displayed on the page and must be corrected.</w:t>
      </w:r>
    </w:p>
    <w:p w:rsidR="006B56CE" w:rsidRDefault="006B56CE" w:rsidP="006B56CE">
      <w:pPr>
        <w:pStyle w:val="ListParagraph"/>
        <w:numPr>
          <w:ilvl w:val="0"/>
          <w:numId w:val="26"/>
        </w:numPr>
      </w:pPr>
      <w:r>
        <w:t>Once valid, the system will save the changes.</w:t>
      </w:r>
    </w:p>
    <w:p w:rsidR="006B56CE" w:rsidRDefault="006B56CE" w:rsidP="006B56CE">
      <w:pPr>
        <w:pStyle w:val="ListParagraph"/>
        <w:numPr>
          <w:ilvl w:val="0"/>
          <w:numId w:val="26"/>
        </w:numPr>
      </w:pPr>
      <w:r>
        <w:t xml:space="preserve">Click the </w:t>
      </w:r>
      <w:r>
        <w:rPr>
          <w:b/>
          <w:i/>
        </w:rPr>
        <w:t>Back</w:t>
      </w:r>
      <w:r>
        <w:t xml:space="preserve"> button to return to the Manage categories page.</w:t>
      </w:r>
    </w:p>
    <w:p w:rsidR="006B56CE" w:rsidRDefault="006B56CE" w:rsidP="006B56CE">
      <w:pPr>
        <w:pStyle w:val="Heading2"/>
      </w:pPr>
      <w:bookmarkStart w:id="50" w:name="_Toc401837284"/>
      <w:r>
        <w:t>Changing a category’s online status</w:t>
      </w:r>
      <w:bookmarkEnd w:id="50"/>
    </w:p>
    <w:p w:rsidR="006B56CE" w:rsidRDefault="006B56CE" w:rsidP="006B56CE">
      <w:pPr>
        <w:pStyle w:val="Heading3"/>
      </w:pPr>
      <w:bookmarkStart w:id="51" w:name="_Toc401837285"/>
      <w:r>
        <w:t>Taking a category offline</w:t>
      </w:r>
      <w:bookmarkEnd w:id="51"/>
    </w:p>
    <w:p w:rsidR="006B56CE" w:rsidRDefault="006B56CE" w:rsidP="006B56CE">
      <w:r>
        <w:t>Whole categories of schemas can be temporarily removed from the public DataShare site by taking them offline. All of the category’s schemas and data are retained by the system, they just not available to view or download via the public site, or access via the API.</w:t>
      </w:r>
    </w:p>
    <w:p w:rsidR="006B56CE" w:rsidRDefault="006B56CE" w:rsidP="006B56CE">
      <w:r>
        <w:t>To take a category offline:</w:t>
      </w:r>
    </w:p>
    <w:p w:rsidR="006B56CE" w:rsidRDefault="006B56CE" w:rsidP="006B56CE">
      <w:pPr>
        <w:pStyle w:val="ListParagraph"/>
        <w:numPr>
          <w:ilvl w:val="0"/>
          <w:numId w:val="27"/>
        </w:numPr>
      </w:pPr>
      <w:r>
        <w:t xml:space="preserve">From the Manage categories page, click </w:t>
      </w:r>
      <w:r>
        <w:rPr>
          <w:b/>
          <w:i/>
        </w:rPr>
        <w:t>Take offline</w:t>
      </w:r>
      <w:r>
        <w:t xml:space="preserve"> alongside the required category.</w:t>
      </w:r>
    </w:p>
    <w:p w:rsidR="006B56CE" w:rsidRDefault="006B56CE" w:rsidP="006B56CE">
      <w:pPr>
        <w:pStyle w:val="ListParagraph"/>
        <w:numPr>
          <w:ilvl w:val="0"/>
          <w:numId w:val="27"/>
        </w:numPr>
      </w:pPr>
      <w:r>
        <w:t>The system will prompt you to confirm that wish to disable all schemas and data within the category.</w:t>
      </w:r>
    </w:p>
    <w:p w:rsidR="006B56CE" w:rsidRDefault="006B56CE" w:rsidP="006B56CE">
      <w:pPr>
        <w:pStyle w:val="ListParagraph"/>
        <w:numPr>
          <w:ilvl w:val="0"/>
          <w:numId w:val="27"/>
        </w:numPr>
      </w:pPr>
      <w:r>
        <w:t xml:space="preserve">Click </w:t>
      </w:r>
      <w:r>
        <w:rPr>
          <w:b/>
          <w:i/>
        </w:rPr>
        <w:t>Yes</w:t>
      </w:r>
      <w:r>
        <w:t xml:space="preserve"> to confirm you wish to take the category offline, or </w:t>
      </w:r>
      <w:r>
        <w:rPr>
          <w:b/>
          <w:i/>
        </w:rPr>
        <w:t>No</w:t>
      </w:r>
      <w:r>
        <w:t xml:space="preserve"> to cancel the operation.</w:t>
      </w:r>
    </w:p>
    <w:p w:rsidR="006B56CE" w:rsidRDefault="006B56CE" w:rsidP="006B56CE">
      <w:pPr>
        <w:pStyle w:val="Heading3"/>
      </w:pPr>
      <w:bookmarkStart w:id="52" w:name="_Toc401837286"/>
      <w:r>
        <w:t>Putting a disabled category back online</w:t>
      </w:r>
      <w:bookmarkEnd w:id="52"/>
    </w:p>
    <w:p w:rsidR="006B56CE" w:rsidRDefault="006B56CE" w:rsidP="006B56CE">
      <w:r>
        <w:t>A category that has been taken offline can be brought back online so that it can be accessed on the front end DataShare site and via the API again.</w:t>
      </w:r>
    </w:p>
    <w:p w:rsidR="006B56CE" w:rsidRDefault="006B56CE" w:rsidP="006B56CE">
      <w:r>
        <w:t xml:space="preserve">To bring an offline </w:t>
      </w:r>
      <w:r w:rsidR="00183620">
        <w:t>category</w:t>
      </w:r>
      <w:r>
        <w:t xml:space="preserve"> back online:</w:t>
      </w:r>
    </w:p>
    <w:p w:rsidR="006B56CE" w:rsidRDefault="00183620" w:rsidP="006B56CE">
      <w:pPr>
        <w:pStyle w:val="ListParagraph"/>
        <w:numPr>
          <w:ilvl w:val="0"/>
          <w:numId w:val="28"/>
        </w:numPr>
      </w:pPr>
      <w:r>
        <w:t>From the M</w:t>
      </w:r>
      <w:r w:rsidR="006B56CE">
        <w:t xml:space="preserve">anage </w:t>
      </w:r>
      <w:r>
        <w:t xml:space="preserve">categories </w:t>
      </w:r>
      <w:r w:rsidR="006B56CE">
        <w:t>page, click the</w:t>
      </w:r>
      <w:r>
        <w:t xml:space="preserve"> </w:t>
      </w:r>
      <w:r>
        <w:rPr>
          <w:b/>
          <w:i/>
        </w:rPr>
        <w:t>Offline</w:t>
      </w:r>
      <w:r>
        <w:t xml:space="preserve"> button to view disabled categories.</w:t>
      </w:r>
    </w:p>
    <w:p w:rsidR="00183620" w:rsidRDefault="00183620" w:rsidP="006B56CE">
      <w:pPr>
        <w:pStyle w:val="ListParagraph"/>
        <w:numPr>
          <w:ilvl w:val="0"/>
          <w:numId w:val="28"/>
        </w:numPr>
      </w:pPr>
      <w:r>
        <w:t xml:space="preserve">Click the </w:t>
      </w:r>
      <w:r>
        <w:rPr>
          <w:b/>
          <w:i/>
        </w:rPr>
        <w:t>Enable</w:t>
      </w:r>
      <w:r>
        <w:t xml:space="preserve"> button alongside the category you wish to bring online.</w:t>
      </w:r>
    </w:p>
    <w:p w:rsidR="00183620" w:rsidRDefault="00183620" w:rsidP="006B56CE">
      <w:pPr>
        <w:pStyle w:val="ListParagraph"/>
        <w:numPr>
          <w:ilvl w:val="0"/>
          <w:numId w:val="28"/>
        </w:numPr>
      </w:pPr>
      <w:r>
        <w:t>The system will immediately bring the category back online and switch the view to display online categories.</w:t>
      </w:r>
    </w:p>
    <w:p w:rsidR="00B94A6B" w:rsidRDefault="00B94A6B" w:rsidP="00183620">
      <w:pPr>
        <w:pStyle w:val="Heading1"/>
      </w:pPr>
      <w:bookmarkStart w:id="53" w:name="_Toc401837287"/>
      <w:r w:rsidRPr="00183620">
        <w:lastRenderedPageBreak/>
        <w:t>Feedback</w:t>
      </w:r>
      <w:bookmarkEnd w:id="53"/>
    </w:p>
    <w:p w:rsidR="00A5765C" w:rsidRDefault="00A5765C" w:rsidP="00A5765C">
      <w:pPr>
        <w:pStyle w:val="ImportantNoteNoIndent"/>
      </w:pPr>
      <w:r>
        <w:t>Only administrators in the SuperAdministrator role can view feedback.</w:t>
      </w:r>
    </w:p>
    <w:p w:rsidR="00B94A6B" w:rsidRDefault="00A135BE" w:rsidP="00B94A6B">
      <w:r>
        <w:t xml:space="preserve">The public DataShare site allows visitors to submit their </w:t>
      </w:r>
      <w:r w:rsidR="00A5765C">
        <w:t xml:space="preserve">feedback, enquiries and suggestions for data sets. </w:t>
      </w:r>
    </w:p>
    <w:p w:rsidR="00B94A6B" w:rsidRDefault="00A5765C" w:rsidP="00B94A6B">
      <w:r>
        <w:t>To view these comments:</w:t>
      </w:r>
    </w:p>
    <w:p w:rsidR="00A5765C" w:rsidRDefault="00340176" w:rsidP="00A5765C">
      <w:pPr>
        <w:pStyle w:val="ListParagraph"/>
        <w:numPr>
          <w:ilvl w:val="0"/>
          <w:numId w:val="29"/>
        </w:numPr>
      </w:pPr>
      <w:r>
        <w:t xml:space="preserve">From the DataShare </w:t>
      </w:r>
      <w:r w:rsidR="00A5765C">
        <w:t xml:space="preserve">menu select the </w:t>
      </w:r>
      <w:r w:rsidR="00A5765C" w:rsidRPr="00AD56FC">
        <w:rPr>
          <w:b/>
          <w:i/>
        </w:rPr>
        <w:t>View feedback</w:t>
      </w:r>
      <w:r w:rsidR="00A5765C">
        <w:t xml:space="preserve"> option.</w:t>
      </w:r>
    </w:p>
    <w:p w:rsidR="00A5765C" w:rsidRDefault="00A5765C" w:rsidP="00A5765C">
      <w:pPr>
        <w:pStyle w:val="ListParagraph"/>
        <w:numPr>
          <w:ilvl w:val="0"/>
          <w:numId w:val="29"/>
        </w:numPr>
      </w:pPr>
      <w:r>
        <w:t>The system displays the View feedback page:</w:t>
      </w:r>
      <w:r w:rsidR="00340176">
        <w:rPr>
          <w:noProof/>
          <w:lang w:eastAsia="en-GB"/>
        </w:rPr>
        <w:drawing>
          <wp:anchor distT="0" distB="107950" distL="114300" distR="114300" simplePos="0" relativeHeight="251715584" behindDoc="0" locked="1" layoutInCell="1" allowOverlap="1" wp14:anchorId="0F66A23F" wp14:editId="6F6B1729">
            <wp:simplePos x="1000125" y="715645"/>
            <wp:positionH relativeFrom="margin">
              <wp:align>center</wp:align>
            </wp:positionH>
            <wp:positionV relativeFrom="paragraph">
              <wp:posOffset>323850</wp:posOffset>
            </wp:positionV>
            <wp:extent cx="3286800" cy="4618800"/>
            <wp:effectExtent l="190500" t="190500" r="199390" b="18224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feedbac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86800" cy="461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340176" w:rsidRDefault="00340176" w:rsidP="00A5765C">
      <w:pPr>
        <w:pStyle w:val="ListParagraph"/>
        <w:numPr>
          <w:ilvl w:val="0"/>
          <w:numId w:val="29"/>
        </w:numPr>
      </w:pPr>
      <w:r>
        <w:t xml:space="preserve">To respond to a comment or request click the email address of </w:t>
      </w:r>
      <w:r w:rsidR="00292750">
        <w:t>the sender.</w:t>
      </w:r>
    </w:p>
    <w:p w:rsidR="00F54DF7" w:rsidRDefault="00F54DF7" w:rsidP="00F54DF7">
      <w:pPr>
        <w:pStyle w:val="Heading1"/>
      </w:pPr>
      <w:bookmarkStart w:id="54" w:name="_Ref401230778"/>
      <w:bookmarkStart w:id="55" w:name="_Ref401230784"/>
      <w:bookmarkStart w:id="56" w:name="_Toc401837288"/>
      <w:r>
        <w:lastRenderedPageBreak/>
        <w:t>Service history</w:t>
      </w:r>
      <w:r w:rsidR="00584275">
        <w:t xml:space="preserve"> and </w:t>
      </w:r>
      <w:r w:rsidR="00C73193">
        <w:t>e</w:t>
      </w:r>
      <w:r w:rsidR="00584275">
        <w:t>rrors</w:t>
      </w:r>
      <w:bookmarkEnd w:id="54"/>
      <w:bookmarkEnd w:id="55"/>
      <w:bookmarkEnd w:id="56"/>
    </w:p>
    <w:p w:rsidR="00F54DF7" w:rsidRDefault="00F54DF7" w:rsidP="00F54DF7">
      <w:r>
        <w:t xml:space="preserve">Super administrators have the ability to inspect </w:t>
      </w:r>
      <w:r w:rsidR="001D10D5">
        <w:t>details of events raised by the automated service such as files auto-uploaded and reminder emails sent. They can also view errors logged by the system.</w:t>
      </w:r>
    </w:p>
    <w:p w:rsidR="00B00991" w:rsidRDefault="00B00991" w:rsidP="00F54DF7">
      <w:r>
        <w:t>During normal day to day running there should be no need to access these options, however they can help to diagnose issues if errors or problems occur.</w:t>
      </w:r>
    </w:p>
    <w:p w:rsidR="004E27A2" w:rsidRDefault="004E27A2" w:rsidP="004E27A2">
      <w:pPr>
        <w:pStyle w:val="Heading2"/>
      </w:pPr>
      <w:bookmarkStart w:id="57" w:name="_Toc401837289"/>
      <w:r>
        <w:t>Service history</w:t>
      </w:r>
      <w:bookmarkEnd w:id="57"/>
    </w:p>
    <w:p w:rsidR="00A638E3" w:rsidRDefault="00A638E3" w:rsidP="00F54DF7">
      <w:r>
        <w:t>To view service history:</w:t>
      </w:r>
    </w:p>
    <w:p w:rsidR="00A638E3" w:rsidRDefault="00A638E3" w:rsidP="00A638E3">
      <w:pPr>
        <w:pStyle w:val="ListParagraph"/>
        <w:numPr>
          <w:ilvl w:val="0"/>
          <w:numId w:val="30"/>
        </w:numPr>
      </w:pPr>
      <w:r>
        <w:t xml:space="preserve">From the main menu select the </w:t>
      </w:r>
      <w:r w:rsidRPr="00AD56FC">
        <w:rPr>
          <w:b/>
          <w:i/>
        </w:rPr>
        <w:t>View service history</w:t>
      </w:r>
      <w:r>
        <w:t xml:space="preserve"> option.</w:t>
      </w:r>
    </w:p>
    <w:p w:rsidR="00A638E3" w:rsidRDefault="00A638E3" w:rsidP="00A638E3">
      <w:pPr>
        <w:pStyle w:val="ListParagraph"/>
        <w:numPr>
          <w:ilvl w:val="0"/>
          <w:numId w:val="30"/>
        </w:numPr>
      </w:pPr>
      <w:r>
        <w:t>The system displays the Service history page:</w:t>
      </w:r>
      <w:r w:rsidR="00E20816">
        <w:rPr>
          <w:noProof/>
          <w:lang w:eastAsia="en-GB"/>
        </w:rPr>
        <w:drawing>
          <wp:anchor distT="0" distB="107950" distL="114300" distR="114300" simplePos="0" relativeHeight="251716608" behindDoc="0" locked="1" layoutInCell="1" allowOverlap="1" wp14:anchorId="411C5C93" wp14:editId="7818437F">
            <wp:simplePos x="0" y="0"/>
            <wp:positionH relativeFrom="margin">
              <wp:align>center</wp:align>
            </wp:positionH>
            <wp:positionV relativeFrom="paragraph">
              <wp:posOffset>323850</wp:posOffset>
            </wp:positionV>
            <wp:extent cx="3286800" cy="3967200"/>
            <wp:effectExtent l="190500" t="190500" r="199390" b="1860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 histor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86800" cy="39672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E20816" w:rsidRDefault="00E20816" w:rsidP="00A638E3">
      <w:pPr>
        <w:pStyle w:val="ListParagraph"/>
        <w:numPr>
          <w:ilvl w:val="0"/>
          <w:numId w:val="30"/>
        </w:numPr>
      </w:pPr>
      <w:r>
        <w:t xml:space="preserve">Use the options at the top of the table to filter the events table by </w:t>
      </w:r>
      <w:r>
        <w:rPr>
          <w:b/>
          <w:i/>
        </w:rPr>
        <w:t>Reminder emails</w:t>
      </w:r>
      <w:r>
        <w:t xml:space="preserve">, </w:t>
      </w:r>
      <w:r>
        <w:rPr>
          <w:b/>
          <w:i/>
        </w:rPr>
        <w:t>CSVs added</w:t>
      </w:r>
      <w:r>
        <w:t xml:space="preserve">, </w:t>
      </w:r>
      <w:r>
        <w:rPr>
          <w:b/>
          <w:i/>
        </w:rPr>
        <w:t>Error</w:t>
      </w:r>
      <w:r>
        <w:t xml:space="preserve"> or </w:t>
      </w:r>
      <w:r>
        <w:rPr>
          <w:b/>
          <w:i/>
        </w:rPr>
        <w:t>Developer</w:t>
      </w:r>
      <w:r>
        <w:t xml:space="preserve"> related messages.</w:t>
      </w:r>
    </w:p>
    <w:p w:rsidR="004E27A2" w:rsidRDefault="004E27A2" w:rsidP="00AD56FC">
      <w:pPr>
        <w:pStyle w:val="Heading2"/>
        <w:pageBreakBefore/>
      </w:pPr>
      <w:bookmarkStart w:id="58" w:name="_Toc401837290"/>
      <w:r>
        <w:lastRenderedPageBreak/>
        <w:t>Errors</w:t>
      </w:r>
      <w:bookmarkEnd w:id="58"/>
    </w:p>
    <w:p w:rsidR="00E20816" w:rsidRDefault="00E20816" w:rsidP="00AD56FC">
      <w:pPr>
        <w:keepNext/>
      </w:pPr>
      <w:r>
        <w:t>To view errors</w:t>
      </w:r>
      <w:r w:rsidR="00AA3BD1">
        <w:t xml:space="preserve"> raised by the web site</w:t>
      </w:r>
      <w:r>
        <w:t>:</w:t>
      </w:r>
    </w:p>
    <w:p w:rsidR="00E20816" w:rsidRDefault="00E20816" w:rsidP="00AD56FC">
      <w:pPr>
        <w:pStyle w:val="ListParagraph"/>
        <w:numPr>
          <w:ilvl w:val="0"/>
          <w:numId w:val="31"/>
        </w:numPr>
        <w:ind w:left="714" w:hanging="357"/>
      </w:pPr>
      <w:r>
        <w:t xml:space="preserve">From the main menu </w:t>
      </w:r>
      <w:r w:rsidR="004E27A2">
        <w:t xml:space="preserve">select the </w:t>
      </w:r>
      <w:r w:rsidR="004E27A2" w:rsidRPr="00AD56FC">
        <w:rPr>
          <w:b/>
          <w:i/>
        </w:rPr>
        <w:t>View errors</w:t>
      </w:r>
      <w:r w:rsidR="004E27A2">
        <w:t xml:space="preserve"> option.</w:t>
      </w:r>
    </w:p>
    <w:p w:rsidR="004E27A2" w:rsidRDefault="004E27A2" w:rsidP="00AD56FC">
      <w:pPr>
        <w:pStyle w:val="ListParagraph"/>
        <w:numPr>
          <w:ilvl w:val="0"/>
          <w:numId w:val="31"/>
        </w:numPr>
        <w:ind w:left="714" w:hanging="357"/>
      </w:pPr>
      <w:r>
        <w:t>The system displays the Error log page:</w:t>
      </w:r>
      <w:r>
        <w:rPr>
          <w:noProof/>
          <w:lang w:eastAsia="en-GB"/>
        </w:rPr>
        <w:drawing>
          <wp:anchor distT="0" distB="107950" distL="114300" distR="114300" simplePos="0" relativeHeight="251717632" behindDoc="0" locked="1" layoutInCell="1" allowOverlap="1" wp14:anchorId="55E26602" wp14:editId="697032C4">
            <wp:simplePos x="1000125" y="862330"/>
            <wp:positionH relativeFrom="margin">
              <wp:align>center</wp:align>
            </wp:positionH>
            <wp:positionV relativeFrom="paragraph">
              <wp:posOffset>323850</wp:posOffset>
            </wp:positionV>
            <wp:extent cx="3286800" cy="2336400"/>
            <wp:effectExtent l="190500" t="190500" r="199390" b="19748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86800" cy="2336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12EB1" w:rsidRDefault="00512EB1" w:rsidP="00512EB1">
      <w:pPr>
        <w:sectPr w:rsidR="00512EB1" w:rsidSect="005833B9">
          <w:pgSz w:w="11909" w:h="16834" w:code="9"/>
          <w:pgMar w:top="1134" w:right="851" w:bottom="1134" w:left="851" w:header="425" w:footer="567" w:gutter="0"/>
          <w:cols w:space="720"/>
        </w:sectPr>
      </w:pPr>
      <w:bookmarkStart w:id="59" w:name="_Ref271200399"/>
      <w:bookmarkStart w:id="60" w:name="_Ref271200409"/>
      <w:bookmarkStart w:id="61" w:name="_Toc280009257"/>
    </w:p>
    <w:p w:rsidR="00512EB1" w:rsidRDefault="00512EB1" w:rsidP="00862045">
      <w:pPr>
        <w:pStyle w:val="Heading1"/>
      </w:pPr>
      <w:bookmarkStart w:id="62" w:name="_Toc401837291"/>
      <w:r>
        <w:lastRenderedPageBreak/>
        <w:t>Appendices</w:t>
      </w:r>
      <w:bookmarkEnd w:id="62"/>
    </w:p>
    <w:p w:rsidR="00512EB1" w:rsidRDefault="00512EB1" w:rsidP="00862045">
      <w:pPr>
        <w:pStyle w:val="Heading2"/>
      </w:pPr>
      <w:bookmarkStart w:id="63" w:name="_Ref332365303"/>
      <w:bookmarkStart w:id="64" w:name="_Ref332365317"/>
      <w:bookmarkStart w:id="65" w:name="_Toc401837292"/>
      <w:r>
        <w:t>Planning a schema</w:t>
      </w:r>
      <w:bookmarkEnd w:id="63"/>
      <w:bookmarkEnd w:id="64"/>
      <w:bookmarkEnd w:id="65"/>
    </w:p>
    <w:p w:rsidR="00512EB1" w:rsidRDefault="00512EB1" w:rsidP="00512EB1">
      <w:pPr>
        <w:keepNext/>
      </w:pPr>
      <w:r>
        <w:t>Before using the system to create a new schema and upload data it pays to plan in advance. Here are a few tips, dos, don’ts and other points to bear in mind:</w:t>
      </w:r>
    </w:p>
    <w:p w:rsidR="00512EB1" w:rsidRDefault="00512EB1" w:rsidP="00512EB1">
      <w:pPr>
        <w:pStyle w:val="ListParagraph"/>
        <w:numPr>
          <w:ilvl w:val="0"/>
          <w:numId w:val="10"/>
        </w:numPr>
      </w:pPr>
      <w:r>
        <w:t>Don’t be prescriptive about the value of the data.</w:t>
      </w:r>
    </w:p>
    <w:p w:rsidR="00512EB1" w:rsidRDefault="00512EB1" w:rsidP="00512EB1">
      <w:pPr>
        <w:pStyle w:val="ListParagraph"/>
        <w:numPr>
          <w:ilvl w:val="0"/>
          <w:numId w:val="10"/>
        </w:numPr>
      </w:pPr>
      <w:r>
        <w:t>Publish as much data as possible. There must be a compelling personal or legal reason for keeping data confidential.</w:t>
      </w:r>
    </w:p>
    <w:p w:rsidR="00512EB1" w:rsidRDefault="00512EB1" w:rsidP="00512EB1">
      <w:pPr>
        <w:pStyle w:val="ListParagraph"/>
        <w:numPr>
          <w:ilvl w:val="0"/>
          <w:numId w:val="10"/>
        </w:numPr>
      </w:pPr>
      <w:r>
        <w:t xml:space="preserve">Start with data which can be </w:t>
      </w:r>
      <w:r w:rsidR="00B97B61">
        <w:t xml:space="preserve">easily exported or </w:t>
      </w:r>
      <w:r>
        <w:t>extracted from the systems you use.</w:t>
      </w:r>
    </w:p>
    <w:p w:rsidR="00512EB1" w:rsidRDefault="00512EB1" w:rsidP="00512EB1">
      <w:pPr>
        <w:pStyle w:val="ListParagraph"/>
        <w:numPr>
          <w:ilvl w:val="0"/>
          <w:numId w:val="10"/>
        </w:numPr>
      </w:pPr>
      <w:r>
        <w:t>Uploaded files must be in CSV format and contain the raw data only; do not include aggregated data such as totals in the data or corresponding schema.</w:t>
      </w:r>
    </w:p>
    <w:p w:rsidR="00512EB1" w:rsidRDefault="00512EB1" w:rsidP="00512EB1">
      <w:pPr>
        <w:pStyle w:val="ListParagraph"/>
        <w:numPr>
          <w:ilvl w:val="0"/>
          <w:numId w:val="10"/>
        </w:numPr>
      </w:pPr>
      <w:r>
        <w:t>The CSV file should not contain any empty rows and its data should not be formatted, e.g. £1</w:t>
      </w:r>
      <w:r w:rsidR="00A26969">
        <w:t>,</w:t>
      </w:r>
      <w:r>
        <w:t>234</w:t>
      </w:r>
      <w:r w:rsidR="00A26969">
        <w:t>.</w:t>
      </w:r>
      <w:r>
        <w:t>5</w:t>
      </w:r>
      <w:r w:rsidR="00A26969">
        <w:t>6</w:t>
      </w:r>
      <w:r>
        <w:t xml:space="preserve"> should appear as 1234</w:t>
      </w:r>
      <w:r w:rsidR="00A26969">
        <w:t>.</w:t>
      </w:r>
      <w:r>
        <w:t>5</w:t>
      </w:r>
      <w:r w:rsidR="00A26969">
        <w:t>6</w:t>
      </w:r>
      <w:bookmarkStart w:id="66" w:name="_GoBack"/>
      <w:bookmarkEnd w:id="66"/>
      <w:r>
        <w:t xml:space="preserve"> in the CSV file.</w:t>
      </w:r>
    </w:p>
    <w:p w:rsidR="00512EB1" w:rsidRDefault="00512EB1" w:rsidP="00512EB1">
      <w:pPr>
        <w:pStyle w:val="ListParagraph"/>
        <w:numPr>
          <w:ilvl w:val="0"/>
          <w:numId w:val="10"/>
        </w:numPr>
      </w:pPr>
      <w:r>
        <w:t>Don’t filter data into separate schemas. Keep the data as raw as possible and allow visitors to decide how the data should be filtered.</w:t>
      </w:r>
    </w:p>
    <w:p w:rsidR="00512EB1" w:rsidRDefault="00512EB1" w:rsidP="00512EB1">
      <w:pPr>
        <w:pStyle w:val="ListParagraph"/>
        <w:numPr>
          <w:ilvl w:val="0"/>
          <w:numId w:val="10"/>
        </w:numPr>
      </w:pPr>
      <w:r>
        <w:t>Additional data sets can be added to a single schema on a regular basis, so rather than define a separate schema for each year or month, include the period as a field within the schema definition. This will allow visitors to filter by the period of interest.</w:t>
      </w:r>
    </w:p>
    <w:p w:rsidR="00512EB1" w:rsidRDefault="00512EB1" w:rsidP="00512EB1">
      <w:pPr>
        <w:pStyle w:val="ListParagraph"/>
        <w:numPr>
          <w:ilvl w:val="0"/>
          <w:numId w:val="10"/>
        </w:numPr>
      </w:pPr>
      <w:r>
        <w:t>Ensure that each column defined in a schema contains a single fact. This makes filtering the data easier for visitors.</w:t>
      </w:r>
    </w:p>
    <w:p w:rsidR="00B97B61" w:rsidRDefault="00B97B61" w:rsidP="00B97B61">
      <w:pPr>
        <w:pStyle w:val="ListParagraph"/>
        <w:numPr>
          <w:ilvl w:val="0"/>
          <w:numId w:val="10"/>
        </w:numPr>
      </w:pPr>
      <w:r>
        <w:t>Select the most appropriate data type when defining fields in a schema</w:t>
      </w:r>
      <w:r w:rsidR="00B045E4">
        <w:t>, e.g.</w:t>
      </w:r>
    </w:p>
    <w:p w:rsidR="00386D75" w:rsidRDefault="00386D75" w:rsidP="00B97B61">
      <w:pPr>
        <w:pStyle w:val="ListParagraph"/>
        <w:numPr>
          <w:ilvl w:val="0"/>
          <w:numId w:val="10"/>
        </w:numPr>
        <w:ind w:left="1080"/>
      </w:pPr>
      <w:r>
        <w:t xml:space="preserve">Reference numbers are </w:t>
      </w:r>
      <w:r w:rsidR="008D0BB4">
        <w:t>often not actually Numbers; a</w:t>
      </w:r>
      <w:r>
        <w:t>s they often contain alphabetic characters, hyphens, slashes</w:t>
      </w:r>
      <w:r w:rsidR="008D0BB4">
        <w:t>,</w:t>
      </w:r>
      <w:r>
        <w:t xml:space="preserve"> spaces</w:t>
      </w:r>
      <w:r w:rsidR="008D0BB4">
        <w:t xml:space="preserve"> and other characters they</w:t>
      </w:r>
      <w:r>
        <w:t xml:space="preserve"> should use the Text type.</w:t>
      </w:r>
    </w:p>
    <w:p w:rsidR="00B97B61" w:rsidRDefault="00B97B61" w:rsidP="00B97B61">
      <w:pPr>
        <w:pStyle w:val="ListParagraph"/>
        <w:numPr>
          <w:ilvl w:val="0"/>
          <w:numId w:val="10"/>
        </w:numPr>
        <w:ind w:left="1080"/>
      </w:pPr>
      <w:r>
        <w:t xml:space="preserve">Need a “Year” field? What does the data look like? If the column contains values such as “2011” and “2012” then you could define the field using the </w:t>
      </w:r>
      <w:r w:rsidR="00710425">
        <w:t>N</w:t>
      </w:r>
      <w:r>
        <w:t xml:space="preserve">umber </w:t>
      </w:r>
      <w:r w:rsidR="00710425">
        <w:t>type, however as no calculations will need to be performed on the data, a Text field would suffice. If the data contains values such as “2011/12” then you must use Text as the type.</w:t>
      </w:r>
    </w:p>
    <w:p w:rsidR="00710425" w:rsidRDefault="00710425" w:rsidP="00B97B61">
      <w:pPr>
        <w:pStyle w:val="ListParagraph"/>
        <w:numPr>
          <w:ilvl w:val="0"/>
          <w:numId w:val="10"/>
        </w:numPr>
        <w:ind w:left="1080"/>
      </w:pPr>
      <w:r>
        <w:t xml:space="preserve">Ensure </w:t>
      </w:r>
      <w:r w:rsidR="00656D82">
        <w:t xml:space="preserve">that </w:t>
      </w:r>
      <w:r>
        <w:t>date data is formatted correctly (dd/mm/yyyy) and use the DateTime type. Do not format the date as a text string such as “2</w:t>
      </w:r>
      <w:r w:rsidRPr="00710425">
        <w:rPr>
          <w:vertAlign w:val="superscript"/>
        </w:rPr>
        <w:t>nd</w:t>
      </w:r>
      <w:r>
        <w:t xml:space="preserve"> September 2011” and use the Text data type as this makes it </w:t>
      </w:r>
      <w:r w:rsidR="0025486F">
        <w:t>difficult</w:t>
      </w:r>
      <w:r>
        <w:t xml:space="preserve"> for visitors to filter by time periods.</w:t>
      </w:r>
    </w:p>
    <w:p w:rsidR="00512EB1" w:rsidRDefault="00512EB1" w:rsidP="00512EB1">
      <w:pPr>
        <w:pStyle w:val="ListParagraph"/>
        <w:numPr>
          <w:ilvl w:val="0"/>
          <w:numId w:val="10"/>
        </w:numPr>
      </w:pPr>
      <w:r>
        <w:t>Add descriptions and help text wherever possible. This will add context to the data and help visitors to make sense of the information.</w:t>
      </w:r>
    </w:p>
    <w:p w:rsidR="00512EB1" w:rsidRDefault="00512EB1" w:rsidP="00512EB1">
      <w:pPr>
        <w:pStyle w:val="ListParagraph"/>
        <w:numPr>
          <w:ilvl w:val="0"/>
          <w:numId w:val="10"/>
        </w:numPr>
      </w:pPr>
      <w:r>
        <w:t>If individual</w:t>
      </w:r>
      <w:r w:rsidRPr="000127E1">
        <w:t xml:space="preserve"> record</w:t>
      </w:r>
      <w:r>
        <w:t>s</w:t>
      </w:r>
      <w:r w:rsidRPr="000127E1">
        <w:t xml:space="preserve"> in the dataset require a comment, then add a Comment column to the schema.</w:t>
      </w:r>
    </w:p>
    <w:p w:rsidR="00AA3BD1" w:rsidRDefault="00AA3BD1" w:rsidP="00AA3BD1">
      <w:pPr>
        <w:pStyle w:val="Heading2"/>
      </w:pPr>
      <w:bookmarkStart w:id="67" w:name="_Toc401837293"/>
      <w:r>
        <w:t>DataShare API</w:t>
      </w:r>
      <w:bookmarkEnd w:id="67"/>
    </w:p>
    <w:p w:rsidR="00AA3BD1" w:rsidRDefault="00AA3BD1" w:rsidP="00AA3BD1">
      <w:r>
        <w:t>DataShare includes an</w:t>
      </w:r>
      <w:r w:rsidRPr="00AA3BD1">
        <w:t xml:space="preserve"> </w:t>
      </w:r>
      <w:r>
        <w:t>Applications Programming Interface (</w:t>
      </w:r>
      <w:r w:rsidRPr="00AA3BD1">
        <w:t>API</w:t>
      </w:r>
      <w:r>
        <w:t>) which</w:t>
      </w:r>
      <w:r w:rsidRPr="00AA3BD1">
        <w:t xml:space="preserve"> provides </w:t>
      </w:r>
      <w:r w:rsidR="000667CA">
        <w:t xml:space="preserve">programmatic </w:t>
      </w:r>
      <w:r w:rsidRPr="00AA3BD1">
        <w:t>access to all datasets</w:t>
      </w:r>
      <w:r>
        <w:t xml:space="preserve"> and associated meta data</w:t>
      </w:r>
      <w:r w:rsidRPr="00AA3BD1">
        <w:t xml:space="preserve">. The API implements RESTful interfaces </w:t>
      </w:r>
      <w:r w:rsidR="000667CA">
        <w:t>which</w:t>
      </w:r>
      <w:r w:rsidRPr="00AA3BD1">
        <w:t xml:space="preserve"> allow developers to perform simple queries on the available data. XML and JSON representations of the data are available.</w:t>
      </w:r>
    </w:p>
    <w:p w:rsidR="00AA3BD1" w:rsidRDefault="00AA3BD1" w:rsidP="00AA3BD1">
      <w:r>
        <w:t>Details of the API calls available and examples of their use can be found on the Developers page of any DataShare web site</w:t>
      </w:r>
      <w:r w:rsidR="000667CA">
        <w:t xml:space="preserve">; </w:t>
      </w:r>
      <w:r>
        <w:t>&lt;datashareurl&gt;/developer, e.g. http://data</w:t>
      </w:r>
      <w:r w:rsidR="000667CA">
        <w:t>.mycouncil</w:t>
      </w:r>
      <w:r>
        <w:t>.gov.uk/developer.</w:t>
      </w:r>
    </w:p>
    <w:p w:rsidR="00AA3BD1" w:rsidRPr="00AA3BD1" w:rsidRDefault="00AA3BD1" w:rsidP="00AA3BD1">
      <w:r>
        <w:t xml:space="preserve">Please note that the </w:t>
      </w:r>
      <w:r w:rsidR="000667CA">
        <w:t>&lt;datashareurl&gt;/api</w:t>
      </w:r>
      <w:r>
        <w:t>/esdInventory API call can be used by agencies such as data.gov.uk to harvest data</w:t>
      </w:r>
      <w:r w:rsidR="000667CA">
        <w:t>sets</w:t>
      </w:r>
      <w:r>
        <w:t xml:space="preserve"> from your DataShare site.</w:t>
      </w:r>
    </w:p>
    <w:p w:rsidR="00E10597" w:rsidRDefault="00E10597" w:rsidP="00512EB1">
      <w:pPr>
        <w:pStyle w:val="Heading2"/>
        <w:pageBreakBefore/>
      </w:pPr>
      <w:bookmarkStart w:id="68" w:name="_Ref332803808"/>
      <w:bookmarkStart w:id="69" w:name="_Ref332803815"/>
      <w:bookmarkStart w:id="70" w:name="_Toc401837294"/>
      <w:r>
        <w:lastRenderedPageBreak/>
        <w:t>HTML editor</w:t>
      </w:r>
      <w:bookmarkEnd w:id="59"/>
      <w:bookmarkEnd w:id="60"/>
      <w:bookmarkEnd w:id="61"/>
      <w:bookmarkEnd w:id="68"/>
      <w:bookmarkEnd w:id="69"/>
      <w:bookmarkEnd w:id="70"/>
    </w:p>
    <w:p w:rsidR="00E10597" w:rsidRDefault="00E10597" w:rsidP="00E10597">
      <w:pPr>
        <w:keepNext/>
      </w:pPr>
      <w:r>
        <w:t>Schema full descriptio</w:t>
      </w:r>
      <w:r w:rsidR="00782F1B">
        <w:t>n</w:t>
      </w:r>
      <w:r>
        <w:t xml:space="preserve">s are able to hold HTML, allowing the pop up that appears when a </w:t>
      </w:r>
      <w:r w:rsidR="00782F1B">
        <w:t>visitor</w:t>
      </w:r>
      <w:r>
        <w:t xml:space="preserve"> clicks the relevant icon to contain formatted text, hyperlinks, images, lists, etc. To this end, the DataShare admin system provides a WYSIWYG </w:t>
      </w:r>
      <w:r w:rsidR="00782F1B">
        <w:t xml:space="preserve">HTML </w:t>
      </w:r>
      <w:r>
        <w:t>editor offering a familiar word-processing interface to use when editing these descriptions.</w:t>
      </w:r>
    </w:p>
    <w:p w:rsidR="00E10597" w:rsidRDefault="00E10597" w:rsidP="00E10597">
      <w:r>
        <w:t>The toolbar provides many standard editing commands:</w:t>
      </w:r>
      <w:r w:rsidR="00782F1B">
        <w:rPr>
          <w:noProof/>
          <w:lang w:eastAsia="en-GB"/>
        </w:rPr>
        <w:drawing>
          <wp:anchor distT="0" distB="107950" distL="114300" distR="114300" simplePos="0" relativeHeight="251700224" behindDoc="0" locked="1" layoutInCell="1" allowOverlap="1" wp14:anchorId="4DC37F23" wp14:editId="5FF134A9">
            <wp:simplePos x="540385" y="2035175"/>
            <wp:positionH relativeFrom="margin">
              <wp:align>center</wp:align>
            </wp:positionH>
            <wp:positionV relativeFrom="paragraph">
              <wp:posOffset>323850</wp:posOffset>
            </wp:positionV>
            <wp:extent cx="3412800" cy="10872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 editor.png"/>
                    <pic:cNvPicPr/>
                  </pic:nvPicPr>
                  <pic:blipFill>
                    <a:blip r:embed="rId59">
                      <a:extLst>
                        <a:ext uri="{28A0092B-C50C-407E-A947-70E740481C1C}">
                          <a14:useLocalDpi xmlns:a14="http://schemas.microsoft.com/office/drawing/2010/main" val="0"/>
                        </a:ext>
                      </a:extLst>
                    </a:blip>
                    <a:stretch>
                      <a:fillRect/>
                    </a:stretch>
                  </pic:blipFill>
                  <pic:spPr>
                    <a:xfrm>
                      <a:off x="0" y="0"/>
                      <a:ext cx="3412800" cy="1087200"/>
                    </a:xfrm>
                    <a:prstGeom prst="rect">
                      <a:avLst/>
                    </a:prstGeom>
                  </pic:spPr>
                </pic:pic>
              </a:graphicData>
            </a:graphic>
            <wp14:sizeRelH relativeFrom="margin">
              <wp14:pctWidth>0</wp14:pctWidth>
            </wp14:sizeRelH>
            <wp14:sizeRelV relativeFrom="margin">
              <wp14:pctHeight>0</wp14:pctHeight>
            </wp14:sizeRelV>
          </wp:anchor>
        </w:drawing>
      </w:r>
    </w:p>
    <w:p w:rsidR="00E10597" w:rsidRDefault="00E10597" w:rsidP="00E10597">
      <w:r>
        <w:t>Hovering over any of the buttons will display a tool-tip informing you of what that button does.</w:t>
      </w:r>
    </w:p>
    <w:p w:rsidR="00E10597" w:rsidRDefault="00E10597" w:rsidP="00E10597">
      <w:r>
        <w:t>Most facilities will be familiar to web page editors and word processing users; however the following may be of interest.</w:t>
      </w:r>
    </w:p>
    <w:p w:rsidR="00E10597" w:rsidRPr="005F4EFF" w:rsidRDefault="00E10597" w:rsidP="00E10597">
      <w:pPr>
        <w:pStyle w:val="ImportantNoteNoIndent"/>
      </w:pPr>
      <w:r>
        <w:t xml:space="preserve">The paste operation is not available </w:t>
      </w:r>
      <w:r w:rsidR="003701E1">
        <w:t xml:space="preserve">if you are using the </w:t>
      </w:r>
      <w:r>
        <w:t>Firefox</w:t>
      </w:r>
      <w:r w:rsidR="003701E1">
        <w:t xml:space="preserve"> browser</w:t>
      </w:r>
      <w:r>
        <w:t>.</w:t>
      </w:r>
    </w:p>
    <w:p w:rsidR="00E10597" w:rsidRDefault="00E10597" w:rsidP="00512EB1">
      <w:pPr>
        <w:pStyle w:val="Heading3"/>
      </w:pPr>
      <w:bookmarkStart w:id="71" w:name="_Toc280009259"/>
      <w:bookmarkStart w:id="72" w:name="_Toc401837295"/>
      <w:r>
        <w:t>Inserting an image</w:t>
      </w:r>
      <w:bookmarkEnd w:id="71"/>
      <w:bookmarkEnd w:id="72"/>
    </w:p>
    <w:p w:rsidR="00E10597" w:rsidRDefault="00E10597" w:rsidP="00E10597">
      <w:pPr>
        <w:keepNext/>
      </w:pPr>
      <w:r>
        <w:t>To insert an image:</w:t>
      </w:r>
    </w:p>
    <w:p w:rsidR="00E10597" w:rsidRDefault="00E10597" w:rsidP="00D378E7">
      <w:pPr>
        <w:numPr>
          <w:ilvl w:val="0"/>
          <w:numId w:val="4"/>
        </w:numPr>
        <w:ind w:left="360"/>
      </w:pPr>
      <w:r>
        <w:t>Upload an image (probably via your Content Management System) to a web server.</w:t>
      </w:r>
    </w:p>
    <w:p w:rsidR="00E10597" w:rsidRDefault="00E10597" w:rsidP="00D378E7">
      <w:pPr>
        <w:numPr>
          <w:ilvl w:val="0"/>
          <w:numId w:val="4"/>
        </w:numPr>
        <w:ind w:left="360"/>
      </w:pPr>
      <w:r>
        <w:rPr>
          <w:noProof/>
          <w:lang w:eastAsia="en-GB"/>
        </w:rPr>
        <w:drawing>
          <wp:anchor distT="0" distB="0" distL="114300" distR="114300" simplePos="0" relativeHeight="251697152" behindDoc="0" locked="1" layoutInCell="1" allowOverlap="1" wp14:anchorId="437E1428" wp14:editId="56D8176D">
            <wp:simplePos x="0" y="0"/>
            <wp:positionH relativeFrom="column">
              <wp:posOffset>2120265</wp:posOffset>
            </wp:positionH>
            <wp:positionV relativeFrom="paragraph">
              <wp:posOffset>6985</wp:posOffset>
            </wp:positionV>
            <wp:extent cx="207010" cy="207010"/>
            <wp:effectExtent l="0" t="0" r="254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l="8217"/>
                    <a:stretch>
                      <a:fillRect/>
                    </a:stretch>
                  </pic:blipFill>
                  <pic:spPr bwMode="auto">
                    <a:xfrm>
                      <a:off x="0" y="0"/>
                      <a:ext cx="207010" cy="2070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Click the </w:t>
      </w:r>
      <w:r w:rsidRPr="009C1874">
        <w:rPr>
          <w:b/>
          <w:i/>
        </w:rPr>
        <w:t>Insert/edit</w:t>
      </w:r>
      <w:r>
        <w:t xml:space="preserve"> image button.</w:t>
      </w:r>
    </w:p>
    <w:p w:rsidR="00E10597" w:rsidRDefault="00E10597" w:rsidP="00D378E7">
      <w:pPr>
        <w:numPr>
          <w:ilvl w:val="0"/>
          <w:numId w:val="4"/>
        </w:numPr>
        <w:ind w:left="360"/>
      </w:pPr>
      <w:r>
        <w:rPr>
          <w:noProof/>
          <w:lang w:eastAsia="en-GB"/>
        </w:rPr>
        <w:drawing>
          <wp:anchor distT="0" distB="180340" distL="114300" distR="114300" simplePos="0" relativeHeight="251698176" behindDoc="0" locked="1" layoutInCell="1" allowOverlap="1" wp14:anchorId="3B0782B8" wp14:editId="2A2EA9AE">
            <wp:simplePos x="0" y="0"/>
            <wp:positionH relativeFrom="column">
              <wp:posOffset>2628900</wp:posOffset>
            </wp:positionH>
            <wp:positionV relativeFrom="paragraph">
              <wp:posOffset>297180</wp:posOffset>
            </wp:positionV>
            <wp:extent cx="1224280" cy="1025525"/>
            <wp:effectExtent l="0" t="0" r="0"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l="40787" t="36237" r="40236" b="33308"/>
                    <a:stretch>
                      <a:fillRect/>
                    </a:stretch>
                  </pic:blipFill>
                  <pic:spPr bwMode="auto">
                    <a:xfrm>
                      <a:off x="0" y="0"/>
                      <a:ext cx="1224280" cy="1025525"/>
                    </a:xfrm>
                    <a:prstGeom prst="rect">
                      <a:avLst/>
                    </a:prstGeom>
                    <a:noFill/>
                    <a:ln>
                      <a:noFill/>
                    </a:ln>
                  </pic:spPr>
                </pic:pic>
              </a:graphicData>
            </a:graphic>
            <wp14:sizeRelH relativeFrom="page">
              <wp14:pctWidth>0</wp14:pctWidth>
            </wp14:sizeRelH>
            <wp14:sizeRelV relativeFrom="page">
              <wp14:pctHeight>0</wp14:pctHeight>
            </wp14:sizeRelV>
          </wp:anchor>
        </w:drawing>
      </w:r>
      <w:r>
        <w:t>The system displays the Insert/edit image dialog box:</w:t>
      </w:r>
    </w:p>
    <w:p w:rsidR="00E10597" w:rsidRDefault="00E10597" w:rsidP="00D378E7">
      <w:pPr>
        <w:keepNext/>
        <w:numPr>
          <w:ilvl w:val="0"/>
          <w:numId w:val="4"/>
        </w:numPr>
        <w:ind w:left="357" w:hanging="357"/>
      </w:pPr>
      <w:r>
        <w:t>Complete the image properties as follows:</w:t>
      </w:r>
    </w:p>
    <w:tbl>
      <w:tblPr>
        <w:tblW w:w="0" w:type="auto"/>
        <w:tblInd w:w="534" w:type="dxa"/>
        <w:tblLook w:val="04A0" w:firstRow="1" w:lastRow="0" w:firstColumn="1" w:lastColumn="0" w:noHBand="0" w:noVBand="1"/>
      </w:tblPr>
      <w:tblGrid>
        <w:gridCol w:w="2693"/>
        <w:gridCol w:w="6946"/>
      </w:tblGrid>
      <w:tr w:rsidR="00E10597" w:rsidRPr="000F2D73" w:rsidTr="00E10597">
        <w:tc>
          <w:tcPr>
            <w:tcW w:w="2693" w:type="dxa"/>
          </w:tcPr>
          <w:p w:rsidR="00E10597" w:rsidRPr="000F2D73" w:rsidRDefault="00E10597" w:rsidP="00E10597">
            <w:r>
              <w:t>Image URL</w:t>
            </w:r>
          </w:p>
        </w:tc>
        <w:tc>
          <w:tcPr>
            <w:tcW w:w="6946" w:type="dxa"/>
          </w:tcPr>
          <w:p w:rsidR="00E10597" w:rsidRPr="000F2D73" w:rsidRDefault="00E10597" w:rsidP="00E10597">
            <w:r>
              <w:t>The web address of the image uploaded earlier.</w:t>
            </w:r>
          </w:p>
        </w:tc>
      </w:tr>
      <w:tr w:rsidR="00E10597" w:rsidRPr="000F2D73" w:rsidTr="00E10597">
        <w:tc>
          <w:tcPr>
            <w:tcW w:w="2693" w:type="dxa"/>
          </w:tcPr>
          <w:p w:rsidR="00E10597" w:rsidRDefault="00E10597" w:rsidP="00E10597">
            <w:r>
              <w:t>Image description</w:t>
            </w:r>
          </w:p>
        </w:tc>
        <w:tc>
          <w:tcPr>
            <w:tcW w:w="6946" w:type="dxa"/>
          </w:tcPr>
          <w:p w:rsidR="00E10597" w:rsidRDefault="00E10597" w:rsidP="00E10597">
            <w:pPr>
              <w:tabs>
                <w:tab w:val="left" w:pos="952"/>
              </w:tabs>
            </w:pPr>
            <w:r>
              <w:t>A short description of the picture to use for the ALT attribute.  This will be seen before the picture loads (or if it fails to load) and is used by visually impaired users.</w:t>
            </w:r>
          </w:p>
        </w:tc>
      </w:tr>
      <w:tr w:rsidR="00E10597" w:rsidRPr="000F2D73" w:rsidTr="00E10597">
        <w:tc>
          <w:tcPr>
            <w:tcW w:w="2693" w:type="dxa"/>
          </w:tcPr>
          <w:p w:rsidR="00E10597" w:rsidRDefault="00E10597" w:rsidP="00E10597">
            <w:r>
              <w:t>Alignment</w:t>
            </w:r>
          </w:p>
        </w:tc>
        <w:tc>
          <w:tcPr>
            <w:tcW w:w="6946" w:type="dxa"/>
          </w:tcPr>
          <w:p w:rsidR="00E10597" w:rsidRDefault="00E10597" w:rsidP="00E10597">
            <w:pPr>
              <w:tabs>
                <w:tab w:val="left" w:pos="952"/>
              </w:tabs>
            </w:pPr>
            <w:r>
              <w:t>How the image should align with surrounding text.</w:t>
            </w:r>
          </w:p>
        </w:tc>
      </w:tr>
      <w:tr w:rsidR="00E10597" w:rsidRPr="000F2D73" w:rsidTr="00E10597">
        <w:tc>
          <w:tcPr>
            <w:tcW w:w="2693" w:type="dxa"/>
          </w:tcPr>
          <w:p w:rsidR="00E10597" w:rsidRDefault="00E10597" w:rsidP="00E10597">
            <w:r>
              <w:t>Dimensions</w:t>
            </w:r>
          </w:p>
        </w:tc>
        <w:tc>
          <w:tcPr>
            <w:tcW w:w="6946" w:type="dxa"/>
          </w:tcPr>
          <w:p w:rsidR="00E10597" w:rsidRDefault="00E10597" w:rsidP="00E10597">
            <w:pPr>
              <w:tabs>
                <w:tab w:val="left" w:pos="952"/>
              </w:tabs>
            </w:pPr>
            <w:r>
              <w:t>The size of the image in pixels.  This will be automatically completed once the image URL is entered.</w:t>
            </w:r>
          </w:p>
        </w:tc>
      </w:tr>
      <w:tr w:rsidR="00E10597" w:rsidRPr="000F2D73" w:rsidTr="00E10597">
        <w:tc>
          <w:tcPr>
            <w:tcW w:w="2693" w:type="dxa"/>
          </w:tcPr>
          <w:p w:rsidR="00E10597" w:rsidRDefault="00E10597" w:rsidP="00E10597">
            <w:r>
              <w:t>Border</w:t>
            </w:r>
          </w:p>
        </w:tc>
        <w:tc>
          <w:tcPr>
            <w:tcW w:w="6946" w:type="dxa"/>
          </w:tcPr>
          <w:p w:rsidR="00E10597" w:rsidRDefault="00E10597" w:rsidP="00E10597">
            <w:pPr>
              <w:tabs>
                <w:tab w:val="left" w:pos="952"/>
              </w:tabs>
            </w:pPr>
            <w:r>
              <w:t>The width in pixels of any border to display around the image.</w:t>
            </w:r>
          </w:p>
        </w:tc>
      </w:tr>
      <w:tr w:rsidR="00E10597" w:rsidRPr="000F2D73" w:rsidTr="00E10597">
        <w:tc>
          <w:tcPr>
            <w:tcW w:w="2693" w:type="dxa"/>
          </w:tcPr>
          <w:p w:rsidR="00E10597" w:rsidRDefault="00E10597" w:rsidP="00E10597">
            <w:r>
              <w:t>Vertical space</w:t>
            </w:r>
          </w:p>
        </w:tc>
        <w:tc>
          <w:tcPr>
            <w:tcW w:w="6946" w:type="dxa"/>
          </w:tcPr>
          <w:p w:rsidR="00E10597" w:rsidRDefault="00E10597" w:rsidP="00E10597">
            <w:pPr>
              <w:tabs>
                <w:tab w:val="left" w:pos="952"/>
              </w:tabs>
            </w:pPr>
            <w:r>
              <w:t>Any spacing (in pixels) above and below the image.</w:t>
            </w:r>
          </w:p>
        </w:tc>
      </w:tr>
      <w:tr w:rsidR="00E10597" w:rsidRPr="000F2D73" w:rsidTr="00E10597">
        <w:tc>
          <w:tcPr>
            <w:tcW w:w="2693" w:type="dxa"/>
          </w:tcPr>
          <w:p w:rsidR="00E10597" w:rsidRDefault="00E10597" w:rsidP="00E10597">
            <w:r>
              <w:t>Horizontal space</w:t>
            </w:r>
          </w:p>
        </w:tc>
        <w:tc>
          <w:tcPr>
            <w:tcW w:w="6946" w:type="dxa"/>
          </w:tcPr>
          <w:p w:rsidR="00E10597" w:rsidRDefault="00E10597" w:rsidP="00E10597">
            <w:pPr>
              <w:tabs>
                <w:tab w:val="left" w:pos="952"/>
              </w:tabs>
            </w:pPr>
            <w:r>
              <w:t>Any spacing (in pixels) to the left and right of the image.</w:t>
            </w:r>
          </w:p>
        </w:tc>
      </w:tr>
    </w:tbl>
    <w:p w:rsidR="00E10597" w:rsidRDefault="00E10597" w:rsidP="00D378E7">
      <w:pPr>
        <w:numPr>
          <w:ilvl w:val="0"/>
          <w:numId w:val="4"/>
        </w:numPr>
        <w:ind w:left="360"/>
      </w:pPr>
      <w:r>
        <w:t xml:space="preserve">Click the </w:t>
      </w:r>
      <w:r>
        <w:rPr>
          <w:b/>
          <w:i/>
        </w:rPr>
        <w:t>Insert</w:t>
      </w:r>
      <w:r>
        <w:t xml:space="preserve"> button to add the image, or </w:t>
      </w:r>
      <w:r>
        <w:rPr>
          <w:b/>
          <w:i/>
        </w:rPr>
        <w:t>Cancel</w:t>
      </w:r>
      <w:r>
        <w:t xml:space="preserve"> to abandon the operation.</w:t>
      </w:r>
    </w:p>
    <w:p w:rsidR="00E10597" w:rsidRDefault="00E10597" w:rsidP="00512EB1">
      <w:pPr>
        <w:pStyle w:val="Heading3"/>
      </w:pPr>
      <w:bookmarkStart w:id="73" w:name="_Toc280009260"/>
      <w:bookmarkStart w:id="74" w:name="_Toc401837296"/>
      <w:r>
        <w:lastRenderedPageBreak/>
        <w:t>Creating a hyperlink</w:t>
      </w:r>
      <w:bookmarkEnd w:id="73"/>
      <w:bookmarkEnd w:id="74"/>
    </w:p>
    <w:p w:rsidR="00E10597" w:rsidRDefault="00E10597" w:rsidP="00E10597">
      <w:pPr>
        <w:keepNext/>
      </w:pPr>
      <w:r>
        <w:t>To create a link to a web page:</w:t>
      </w:r>
    </w:p>
    <w:p w:rsidR="00E10597" w:rsidRDefault="00E10597" w:rsidP="00D378E7">
      <w:pPr>
        <w:numPr>
          <w:ilvl w:val="0"/>
          <w:numId w:val="3"/>
        </w:numPr>
        <w:ind w:left="360"/>
      </w:pPr>
      <w:r>
        <w:t>Select the word or phrase to use as the hyper text.</w:t>
      </w:r>
    </w:p>
    <w:p w:rsidR="00E10597" w:rsidRDefault="00E10597" w:rsidP="00D378E7">
      <w:pPr>
        <w:numPr>
          <w:ilvl w:val="0"/>
          <w:numId w:val="3"/>
        </w:numPr>
        <w:ind w:left="360"/>
      </w:pPr>
      <w:r>
        <w:rPr>
          <w:noProof/>
          <w:lang w:eastAsia="en-GB"/>
        </w:rPr>
        <w:drawing>
          <wp:anchor distT="0" distB="0" distL="114300" distR="114300" simplePos="0" relativeHeight="251696128" behindDoc="0" locked="1" layoutInCell="1" allowOverlap="1" wp14:anchorId="5B305412" wp14:editId="68162AE7">
            <wp:simplePos x="0" y="0"/>
            <wp:positionH relativeFrom="column">
              <wp:posOffset>1973580</wp:posOffset>
            </wp:positionH>
            <wp:positionV relativeFrom="paragraph">
              <wp:posOffset>6985</wp:posOffset>
            </wp:positionV>
            <wp:extent cx="207010" cy="207010"/>
            <wp:effectExtent l="0" t="0" r="2540" b="254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Click the </w:t>
      </w:r>
      <w:r>
        <w:rPr>
          <w:b/>
          <w:i/>
        </w:rPr>
        <w:t>Insert/Edit link</w:t>
      </w:r>
      <w:r w:rsidRPr="00B330CE">
        <w:t xml:space="preserve"> </w:t>
      </w:r>
      <w:r>
        <w:t>button.</w:t>
      </w:r>
      <w:r w:rsidRPr="00A20739">
        <w:t xml:space="preserve"> </w:t>
      </w:r>
    </w:p>
    <w:p w:rsidR="00E10597" w:rsidRDefault="00E10597" w:rsidP="00D378E7">
      <w:pPr>
        <w:numPr>
          <w:ilvl w:val="0"/>
          <w:numId w:val="3"/>
        </w:numPr>
        <w:ind w:left="360"/>
      </w:pPr>
      <w:r>
        <w:t>The system displays the Insert/Edit link dialog box:</w:t>
      </w:r>
      <w:r w:rsidR="0006792C">
        <w:rPr>
          <w:noProof/>
          <w:lang w:eastAsia="en-GB"/>
        </w:rPr>
        <w:drawing>
          <wp:anchor distT="0" distB="107950" distL="114300" distR="114300" simplePos="0" relativeHeight="251718656" behindDoc="0" locked="1" layoutInCell="1" allowOverlap="1" wp14:anchorId="3578BD21" wp14:editId="73FC7353">
            <wp:simplePos x="3299460" y="1860550"/>
            <wp:positionH relativeFrom="margin">
              <wp:align>center</wp:align>
            </wp:positionH>
            <wp:positionV relativeFrom="paragraph">
              <wp:posOffset>323850</wp:posOffset>
            </wp:positionV>
            <wp:extent cx="1530000" cy="1101600"/>
            <wp:effectExtent l="0" t="0" r="0" b="38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 link.png"/>
                    <pic:cNvPicPr/>
                  </pic:nvPicPr>
                  <pic:blipFill>
                    <a:blip r:embed="rId63">
                      <a:extLst>
                        <a:ext uri="{28A0092B-C50C-407E-A947-70E740481C1C}">
                          <a14:useLocalDpi xmlns:a14="http://schemas.microsoft.com/office/drawing/2010/main" val="0"/>
                        </a:ext>
                      </a:extLst>
                    </a:blip>
                    <a:stretch>
                      <a:fillRect/>
                    </a:stretch>
                  </pic:blipFill>
                  <pic:spPr>
                    <a:xfrm>
                      <a:off x="0" y="0"/>
                      <a:ext cx="1530000" cy="1101600"/>
                    </a:xfrm>
                    <a:prstGeom prst="rect">
                      <a:avLst/>
                    </a:prstGeom>
                  </pic:spPr>
                </pic:pic>
              </a:graphicData>
            </a:graphic>
            <wp14:sizeRelH relativeFrom="margin">
              <wp14:pctWidth>0</wp14:pctWidth>
            </wp14:sizeRelH>
            <wp14:sizeRelV relativeFrom="margin">
              <wp14:pctHeight>0</wp14:pctHeight>
            </wp14:sizeRelV>
          </wp:anchor>
        </w:drawing>
      </w:r>
    </w:p>
    <w:p w:rsidR="00E10597" w:rsidRDefault="00E10597" w:rsidP="00D378E7">
      <w:pPr>
        <w:keepNext/>
        <w:numPr>
          <w:ilvl w:val="0"/>
          <w:numId w:val="3"/>
        </w:numPr>
        <w:ind w:left="357" w:hanging="357"/>
      </w:pPr>
      <w:r>
        <w:t>Complete the link properties as follows:</w:t>
      </w:r>
    </w:p>
    <w:tbl>
      <w:tblPr>
        <w:tblW w:w="0" w:type="auto"/>
        <w:tblInd w:w="534" w:type="dxa"/>
        <w:tblLook w:val="04A0" w:firstRow="1" w:lastRow="0" w:firstColumn="1" w:lastColumn="0" w:noHBand="0" w:noVBand="1"/>
      </w:tblPr>
      <w:tblGrid>
        <w:gridCol w:w="2693"/>
        <w:gridCol w:w="6946"/>
      </w:tblGrid>
      <w:tr w:rsidR="00E10597" w:rsidRPr="000F2D73" w:rsidTr="00E10597">
        <w:tc>
          <w:tcPr>
            <w:tcW w:w="2693" w:type="dxa"/>
          </w:tcPr>
          <w:p w:rsidR="00E10597" w:rsidRPr="000F2D73" w:rsidRDefault="00E10597" w:rsidP="00E10597">
            <w:r>
              <w:t>Link URL</w:t>
            </w:r>
          </w:p>
        </w:tc>
        <w:tc>
          <w:tcPr>
            <w:tcW w:w="6946" w:type="dxa"/>
          </w:tcPr>
          <w:p w:rsidR="00E10597" w:rsidRPr="000F2D73" w:rsidRDefault="00E10597" w:rsidP="00E10597">
            <w:r>
              <w:t>The web address of the page you are linking to.</w:t>
            </w:r>
          </w:p>
        </w:tc>
      </w:tr>
      <w:tr w:rsidR="00145700" w:rsidRPr="000F2D73" w:rsidTr="00E10597">
        <w:tc>
          <w:tcPr>
            <w:tcW w:w="2693" w:type="dxa"/>
          </w:tcPr>
          <w:p w:rsidR="00145700" w:rsidRDefault="00145700" w:rsidP="00E10597">
            <w:r>
              <w:t>Target</w:t>
            </w:r>
          </w:p>
        </w:tc>
        <w:tc>
          <w:tcPr>
            <w:tcW w:w="6946" w:type="dxa"/>
          </w:tcPr>
          <w:p w:rsidR="00145700" w:rsidRDefault="00145700" w:rsidP="00E10597">
            <w:r>
              <w:t>Select whether the link should open in the same or a new browser window/tab.</w:t>
            </w:r>
          </w:p>
        </w:tc>
      </w:tr>
      <w:tr w:rsidR="00E10597" w:rsidRPr="000F2D73" w:rsidTr="00E10597">
        <w:tc>
          <w:tcPr>
            <w:tcW w:w="2693" w:type="dxa"/>
          </w:tcPr>
          <w:p w:rsidR="00E10597" w:rsidRDefault="00E10597" w:rsidP="00E10597">
            <w:r>
              <w:t>Title</w:t>
            </w:r>
          </w:p>
        </w:tc>
        <w:tc>
          <w:tcPr>
            <w:tcW w:w="6946" w:type="dxa"/>
          </w:tcPr>
          <w:p w:rsidR="00E10597" w:rsidRDefault="00E10597" w:rsidP="00E10597">
            <w:r>
              <w:t>A title for the link.</w:t>
            </w:r>
          </w:p>
        </w:tc>
      </w:tr>
    </w:tbl>
    <w:p w:rsidR="00E10597" w:rsidRDefault="00E10597" w:rsidP="00D378E7">
      <w:pPr>
        <w:numPr>
          <w:ilvl w:val="0"/>
          <w:numId w:val="3"/>
        </w:numPr>
        <w:ind w:left="360"/>
      </w:pPr>
      <w:r>
        <w:t xml:space="preserve">Click the </w:t>
      </w:r>
      <w:r>
        <w:rPr>
          <w:b/>
          <w:i/>
        </w:rPr>
        <w:t>Insert</w:t>
      </w:r>
      <w:r>
        <w:t xml:space="preserve"> button to create the link, or </w:t>
      </w:r>
      <w:r>
        <w:rPr>
          <w:b/>
          <w:i/>
        </w:rPr>
        <w:t>Cancel</w:t>
      </w:r>
      <w:r>
        <w:t xml:space="preserve"> to abandon the operation.</w:t>
      </w:r>
    </w:p>
    <w:sectPr w:rsidR="00E10597" w:rsidSect="00512EB1">
      <w:type w:val="oddPage"/>
      <w:pgSz w:w="11909" w:h="16834" w:code="9"/>
      <w:pgMar w:top="1134" w:right="851" w:bottom="1134" w:left="851" w:header="425" w:footer="56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4A15" w:rsidRDefault="008A4A15">
      <w:r>
        <w:separator/>
      </w:r>
    </w:p>
  </w:endnote>
  <w:endnote w:type="continuationSeparator" w:id="0">
    <w:p w:rsidR="008A4A15" w:rsidRDefault="008A4A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Light">
    <w:panose1 w:val="020B0403030403020204"/>
    <w:charset w:val="00"/>
    <w:family w:val="swiss"/>
    <w:notTrueType/>
    <w:pitch w:val="variable"/>
    <w:sig w:usb0="A00002AF" w:usb1="5000204B" w:usb2="00000000" w:usb3="00000000" w:csb0="0000009F" w:csb1="00000000"/>
  </w:font>
  <w:font w:name="Tahoma">
    <w:panose1 w:val="020B0604030504040204"/>
    <w:charset w:val="00"/>
    <w:family w:val="swiss"/>
    <w:pitch w:val="variable"/>
    <w:sig w:usb0="E1002EFF" w:usb1="C000605B" w:usb2="00000029" w:usb3="00000000" w:csb0="000101FF" w:csb1="00000000"/>
    <w:embedRegular r:id="rId1" w:fontKey="{913FA2EE-5269-41D4-BE18-4C197A17346E}"/>
    <w:embedBold r:id="rId2" w:fontKey="{51BD1C55-64AD-436F-8814-AF0BFE2A859A}"/>
    <w:embedItalic r:id="rId3" w:fontKey="{917D18DC-15CA-4318-822E-1C1AC37E48D2}"/>
  </w:font>
  <w:font w:name="Arial">
    <w:panose1 w:val="020B0604020202020204"/>
    <w:charset w:val="00"/>
    <w:family w:val="swiss"/>
    <w:pitch w:val="variable"/>
    <w:sig w:usb0="E0002AFF" w:usb1="C0007843" w:usb2="00000009" w:usb3="00000000" w:csb0="000001FF" w:csb1="00000000"/>
  </w:font>
  <w:font w:name="Adobe Ming Std L">
    <w:panose1 w:val="00000000000000000000"/>
    <w:charset w:val="80"/>
    <w:family w:val="roman"/>
    <w:notTrueType/>
    <w:pitch w:val="variable"/>
    <w:sig w:usb0="00000203" w:usb1="1A0F1900" w:usb2="00000016" w:usb3="00000000" w:csb0="00120005" w:csb1="00000000"/>
  </w:font>
  <w:font w:name="Calibri">
    <w:panose1 w:val="020F0502020204030204"/>
    <w:charset w:val="00"/>
    <w:family w:val="swiss"/>
    <w:pitch w:val="variable"/>
    <w:sig w:usb0="E10002FF" w:usb1="4000ACFF" w:usb2="00000009" w:usb3="00000000" w:csb0="0000019F" w:csb1="00000000"/>
    <w:embedRegular r:id="rId4" w:fontKey="{7DE0CB83-4DD7-4CF1-9703-0C1390809277}"/>
  </w:font>
  <w:font w:name="Cambria">
    <w:panose1 w:val="02040503050406030204"/>
    <w:charset w:val="00"/>
    <w:family w:val="roman"/>
    <w:pitch w:val="variable"/>
    <w:sig w:usb0="E00002FF" w:usb1="400004FF" w:usb2="00000000" w:usb3="00000000" w:csb0="0000019F" w:csb1="00000000"/>
    <w:embedRegular r:id="rId5" w:fontKey="{20251B7E-01BE-44F6-AA7F-245BBC8077F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4A15" w:rsidRDefault="008A4A15" w:rsidP="00345556">
    <w:pPr>
      <w:pStyle w:val="Footer"/>
      <w:tabs>
        <w:tab w:val="clear" w:pos="9072"/>
        <w:tab w:val="right" w:pos="10206"/>
      </w:tabs>
      <w:rPr>
        <w:rStyle w:val="PageNumber"/>
      </w:rPr>
    </w:pPr>
    <w:r>
      <w:t xml:space="preserve">Page </w:t>
    </w:r>
    <w:r>
      <w:rPr>
        <w:rStyle w:val="PageNumber"/>
      </w:rPr>
      <w:fldChar w:fldCharType="begin"/>
    </w:r>
    <w:r>
      <w:rPr>
        <w:rStyle w:val="PageNumber"/>
      </w:rPr>
      <w:instrText xml:space="preserve"> PAGE </w:instrText>
    </w:r>
    <w:r>
      <w:rPr>
        <w:rStyle w:val="PageNumber"/>
      </w:rPr>
      <w:fldChar w:fldCharType="separate"/>
    </w:r>
    <w:r w:rsidR="00A26969">
      <w:rPr>
        <w:rStyle w:val="PageNumber"/>
        <w:noProof/>
      </w:rPr>
      <w:t>38</w:t>
    </w:r>
    <w:r>
      <w:rPr>
        <w:rStyle w:val="PageNumber"/>
      </w:rPr>
      <w:fldChar w:fldCharType="end"/>
    </w:r>
    <w:r>
      <w:rPr>
        <w:rStyle w:val="PageNumber"/>
      </w:rPr>
      <w:t xml:space="preserve"> of </w:t>
    </w:r>
    <w:r>
      <w:rPr>
        <w:rStyle w:val="PageNumber"/>
      </w:rPr>
      <w:fldChar w:fldCharType="begin"/>
    </w:r>
    <w:r>
      <w:rPr>
        <w:rStyle w:val="PageNumber"/>
      </w:rPr>
      <w:instrText xml:space="preserve"> NUMPAGES  \* MERGEFORMAT </w:instrText>
    </w:r>
    <w:r>
      <w:rPr>
        <w:rStyle w:val="PageNumber"/>
      </w:rPr>
      <w:fldChar w:fldCharType="separate"/>
    </w:r>
    <w:r w:rsidR="00A26969">
      <w:rPr>
        <w:rStyle w:val="PageNumber"/>
        <w:noProof/>
      </w:rPr>
      <w:t>41</w:t>
    </w:r>
    <w:r>
      <w:rPr>
        <w:rStyle w:val="PageNumber"/>
      </w:rPr>
      <w:fldChar w:fldCharType="end"/>
    </w:r>
    <w:r>
      <w:rPr>
        <w:rStyle w:val="PageNumber"/>
      </w:rPr>
      <w:tab/>
    </w:r>
    <w:r>
      <w:t>London Borough of Redbridge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4A15" w:rsidRDefault="008A4A15" w:rsidP="003A6FC9">
    <w:pPr>
      <w:pStyle w:val="Footer"/>
      <w:tabs>
        <w:tab w:val="clear" w:pos="9072"/>
        <w:tab w:val="right" w:pos="10206"/>
      </w:tabs>
      <w:rPr>
        <w:rStyle w:val="PageNumber"/>
      </w:rPr>
    </w:pPr>
    <w:r>
      <w:t>London Borough of Redbridge</w:t>
    </w:r>
    <w:r>
      <w:rPr>
        <w:rStyle w:val="PageNumber"/>
      </w:rPr>
      <w:tab/>
    </w:r>
    <w:r>
      <w:t xml:space="preserve">Page </w:t>
    </w:r>
    <w:r>
      <w:rPr>
        <w:rStyle w:val="PageNumber"/>
      </w:rPr>
      <w:fldChar w:fldCharType="begin"/>
    </w:r>
    <w:r>
      <w:rPr>
        <w:rStyle w:val="PageNumber"/>
      </w:rPr>
      <w:instrText xml:space="preserve"> PAGE </w:instrText>
    </w:r>
    <w:r>
      <w:rPr>
        <w:rStyle w:val="PageNumber"/>
      </w:rPr>
      <w:fldChar w:fldCharType="separate"/>
    </w:r>
    <w:r w:rsidR="00A26969">
      <w:rPr>
        <w:rStyle w:val="PageNumber"/>
        <w:noProof/>
      </w:rPr>
      <w:t>39</w:t>
    </w:r>
    <w:r>
      <w:rPr>
        <w:rStyle w:val="PageNumber"/>
      </w:rPr>
      <w:fldChar w:fldCharType="end"/>
    </w:r>
    <w:r>
      <w:rPr>
        <w:rStyle w:val="PageNumber"/>
      </w:rPr>
      <w:t xml:space="preserve"> of </w:t>
    </w:r>
    <w:r>
      <w:rPr>
        <w:rStyle w:val="PageNumber"/>
      </w:rPr>
      <w:fldChar w:fldCharType="begin"/>
    </w:r>
    <w:r>
      <w:rPr>
        <w:rStyle w:val="PageNumber"/>
      </w:rPr>
      <w:instrText xml:space="preserve"> NUMPAGES  \* MERGEFORMAT </w:instrText>
    </w:r>
    <w:r>
      <w:rPr>
        <w:rStyle w:val="PageNumber"/>
      </w:rPr>
      <w:fldChar w:fldCharType="separate"/>
    </w:r>
    <w:r w:rsidR="00A26969">
      <w:rPr>
        <w:rStyle w:val="PageNumber"/>
        <w:noProof/>
      </w:rPr>
      <w:t>41</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4A15" w:rsidRDefault="008A4A15" w:rsidP="001B6C66">
    <w:pPr>
      <w:pStyle w:val="Footer"/>
      <w:tabs>
        <w:tab w:val="clear" w:pos="9072"/>
        <w:tab w:val="right" w:pos="10206"/>
      </w:tabs>
    </w:pPr>
    <w:r>
      <w:t xml:space="preserve">Page </w:t>
    </w:r>
    <w:r>
      <w:rPr>
        <w:rStyle w:val="PageNumber"/>
      </w:rPr>
      <w:fldChar w:fldCharType="begin"/>
    </w:r>
    <w:r>
      <w:rPr>
        <w:rStyle w:val="PageNumber"/>
      </w:rPr>
      <w:instrText xml:space="preserve"> PAGE </w:instrText>
    </w:r>
    <w:r>
      <w:rPr>
        <w:rStyle w:val="PageNumber"/>
      </w:rPr>
      <w:fldChar w:fldCharType="separate"/>
    </w:r>
    <w:r w:rsidR="00A26969">
      <w:rPr>
        <w:rStyle w:val="PageNumber"/>
        <w:noProof/>
      </w:rPr>
      <w:t>1</w:t>
    </w:r>
    <w:r>
      <w:rPr>
        <w:rStyle w:val="PageNumber"/>
      </w:rPr>
      <w:fldChar w:fldCharType="end"/>
    </w:r>
    <w:r>
      <w:rPr>
        <w:rStyle w:val="PageNumber"/>
      </w:rPr>
      <w:t xml:space="preserve"> of </w:t>
    </w:r>
    <w:r>
      <w:rPr>
        <w:rStyle w:val="PageNumber"/>
      </w:rPr>
      <w:fldChar w:fldCharType="begin"/>
    </w:r>
    <w:r>
      <w:rPr>
        <w:rStyle w:val="PageNumber"/>
      </w:rPr>
      <w:instrText xml:space="preserve"> NUMPAGES  \* MERGEFORMAT </w:instrText>
    </w:r>
    <w:r>
      <w:rPr>
        <w:rStyle w:val="PageNumber"/>
      </w:rPr>
      <w:fldChar w:fldCharType="separate"/>
    </w:r>
    <w:r w:rsidR="00A26969">
      <w:rPr>
        <w:rStyle w:val="PageNumber"/>
        <w:noProof/>
      </w:rPr>
      <w:t>1</w:t>
    </w:r>
    <w:r>
      <w:rPr>
        <w:rStyle w:val="PageNumber"/>
      </w:rPr>
      <w:fldChar w:fldCharType="end"/>
    </w:r>
    <w:r>
      <w:rPr>
        <w:rStyle w:val="PageNumber"/>
      </w:rPr>
      <w:tab/>
    </w:r>
    <w:r>
      <w:t>ICT Services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4A15" w:rsidRDefault="008A4A15">
      <w:r>
        <w:separator/>
      </w:r>
    </w:p>
  </w:footnote>
  <w:footnote w:type="continuationSeparator" w:id="0">
    <w:p w:rsidR="008A4A15" w:rsidRDefault="008A4A1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4A15" w:rsidRDefault="008A4A15" w:rsidP="00A0239D">
    <w:pPr>
      <w:pStyle w:val="Header"/>
      <w:tabs>
        <w:tab w:val="clear" w:pos="9072"/>
        <w:tab w:val="right" w:pos="10206"/>
      </w:tabs>
    </w:pPr>
    <w:r>
      <w:t>Admin User Guide</w:t>
    </w:r>
    <w:r>
      <w:tab/>
      <w:t>DataShare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4A15" w:rsidRDefault="008A4A15" w:rsidP="00A0239D">
    <w:pPr>
      <w:pStyle w:val="Header"/>
      <w:tabs>
        <w:tab w:val="clear" w:pos="9072"/>
        <w:tab w:val="right" w:pos="10206"/>
      </w:tabs>
    </w:pPr>
    <w:r>
      <w:t>DataShare</w:t>
    </w:r>
    <w:r>
      <w:tab/>
      <w:t>Admin User Guide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332786"/>
    <w:multiLevelType w:val="hybridMultilevel"/>
    <w:tmpl w:val="38D849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5BA6778"/>
    <w:multiLevelType w:val="hybridMultilevel"/>
    <w:tmpl w:val="51687142"/>
    <w:lvl w:ilvl="0" w:tplc="C87AACE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5DD1069"/>
    <w:multiLevelType w:val="hybridMultilevel"/>
    <w:tmpl w:val="B1B84D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7AE3EAD"/>
    <w:multiLevelType w:val="hybridMultilevel"/>
    <w:tmpl w:val="7E98EC6C"/>
    <w:lvl w:ilvl="0" w:tplc="BA1687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C356F40"/>
    <w:multiLevelType w:val="hybridMultilevel"/>
    <w:tmpl w:val="686C81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0067196"/>
    <w:multiLevelType w:val="hybridMultilevel"/>
    <w:tmpl w:val="1B7CD2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3107300"/>
    <w:multiLevelType w:val="hybridMultilevel"/>
    <w:tmpl w:val="5DB69F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4152500"/>
    <w:multiLevelType w:val="hybridMultilevel"/>
    <w:tmpl w:val="653E84A2"/>
    <w:lvl w:ilvl="0" w:tplc="BA168710">
      <w:start w:val="1"/>
      <w:numFmt w:val="decimal"/>
      <w:lvlText w:val="%1."/>
      <w:lvlJc w:val="left"/>
      <w:pPr>
        <w:ind w:left="761" w:hanging="360"/>
      </w:pPr>
      <w:rPr>
        <w:rFonts w:hint="default"/>
      </w:rPr>
    </w:lvl>
    <w:lvl w:ilvl="1" w:tplc="08090019" w:tentative="1">
      <w:start w:val="1"/>
      <w:numFmt w:val="lowerLetter"/>
      <w:lvlText w:val="%2."/>
      <w:lvlJc w:val="left"/>
      <w:pPr>
        <w:ind w:left="1481" w:hanging="360"/>
      </w:pPr>
    </w:lvl>
    <w:lvl w:ilvl="2" w:tplc="0809001B" w:tentative="1">
      <w:start w:val="1"/>
      <w:numFmt w:val="lowerRoman"/>
      <w:lvlText w:val="%3."/>
      <w:lvlJc w:val="right"/>
      <w:pPr>
        <w:ind w:left="2201" w:hanging="180"/>
      </w:pPr>
    </w:lvl>
    <w:lvl w:ilvl="3" w:tplc="0809000F" w:tentative="1">
      <w:start w:val="1"/>
      <w:numFmt w:val="decimal"/>
      <w:lvlText w:val="%4."/>
      <w:lvlJc w:val="left"/>
      <w:pPr>
        <w:ind w:left="2921" w:hanging="360"/>
      </w:pPr>
    </w:lvl>
    <w:lvl w:ilvl="4" w:tplc="08090019" w:tentative="1">
      <w:start w:val="1"/>
      <w:numFmt w:val="lowerLetter"/>
      <w:lvlText w:val="%5."/>
      <w:lvlJc w:val="left"/>
      <w:pPr>
        <w:ind w:left="3641" w:hanging="360"/>
      </w:pPr>
    </w:lvl>
    <w:lvl w:ilvl="5" w:tplc="0809001B" w:tentative="1">
      <w:start w:val="1"/>
      <w:numFmt w:val="lowerRoman"/>
      <w:lvlText w:val="%6."/>
      <w:lvlJc w:val="right"/>
      <w:pPr>
        <w:ind w:left="4361" w:hanging="180"/>
      </w:pPr>
    </w:lvl>
    <w:lvl w:ilvl="6" w:tplc="0809000F" w:tentative="1">
      <w:start w:val="1"/>
      <w:numFmt w:val="decimal"/>
      <w:lvlText w:val="%7."/>
      <w:lvlJc w:val="left"/>
      <w:pPr>
        <w:ind w:left="5081" w:hanging="360"/>
      </w:pPr>
    </w:lvl>
    <w:lvl w:ilvl="7" w:tplc="08090019" w:tentative="1">
      <w:start w:val="1"/>
      <w:numFmt w:val="lowerLetter"/>
      <w:lvlText w:val="%8."/>
      <w:lvlJc w:val="left"/>
      <w:pPr>
        <w:ind w:left="5801" w:hanging="360"/>
      </w:pPr>
    </w:lvl>
    <w:lvl w:ilvl="8" w:tplc="0809001B" w:tentative="1">
      <w:start w:val="1"/>
      <w:numFmt w:val="lowerRoman"/>
      <w:lvlText w:val="%9."/>
      <w:lvlJc w:val="right"/>
      <w:pPr>
        <w:ind w:left="6521" w:hanging="180"/>
      </w:pPr>
    </w:lvl>
  </w:abstractNum>
  <w:abstractNum w:abstractNumId="8">
    <w:nsid w:val="158830EA"/>
    <w:multiLevelType w:val="hybridMultilevel"/>
    <w:tmpl w:val="F9DE74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83139EE"/>
    <w:multiLevelType w:val="hybridMultilevel"/>
    <w:tmpl w:val="4C723F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94E7068"/>
    <w:multiLevelType w:val="hybridMultilevel"/>
    <w:tmpl w:val="3A286ABA"/>
    <w:lvl w:ilvl="0" w:tplc="0809000F">
      <w:start w:val="1"/>
      <w:numFmt w:val="decimal"/>
      <w:lvlText w:val="%1."/>
      <w:lvlJc w:val="left"/>
      <w:pPr>
        <w:ind w:left="766" w:hanging="360"/>
      </w:pPr>
    </w:lvl>
    <w:lvl w:ilvl="1" w:tplc="08090019" w:tentative="1">
      <w:start w:val="1"/>
      <w:numFmt w:val="lowerLetter"/>
      <w:lvlText w:val="%2."/>
      <w:lvlJc w:val="left"/>
      <w:pPr>
        <w:ind w:left="1486" w:hanging="360"/>
      </w:pPr>
    </w:lvl>
    <w:lvl w:ilvl="2" w:tplc="0809001B" w:tentative="1">
      <w:start w:val="1"/>
      <w:numFmt w:val="lowerRoman"/>
      <w:lvlText w:val="%3."/>
      <w:lvlJc w:val="right"/>
      <w:pPr>
        <w:ind w:left="2206" w:hanging="180"/>
      </w:pPr>
    </w:lvl>
    <w:lvl w:ilvl="3" w:tplc="0809000F" w:tentative="1">
      <w:start w:val="1"/>
      <w:numFmt w:val="decimal"/>
      <w:lvlText w:val="%4."/>
      <w:lvlJc w:val="left"/>
      <w:pPr>
        <w:ind w:left="2926" w:hanging="360"/>
      </w:pPr>
    </w:lvl>
    <w:lvl w:ilvl="4" w:tplc="08090019" w:tentative="1">
      <w:start w:val="1"/>
      <w:numFmt w:val="lowerLetter"/>
      <w:lvlText w:val="%5."/>
      <w:lvlJc w:val="left"/>
      <w:pPr>
        <w:ind w:left="3646" w:hanging="360"/>
      </w:pPr>
    </w:lvl>
    <w:lvl w:ilvl="5" w:tplc="0809001B" w:tentative="1">
      <w:start w:val="1"/>
      <w:numFmt w:val="lowerRoman"/>
      <w:lvlText w:val="%6."/>
      <w:lvlJc w:val="right"/>
      <w:pPr>
        <w:ind w:left="4366" w:hanging="180"/>
      </w:pPr>
    </w:lvl>
    <w:lvl w:ilvl="6" w:tplc="0809000F" w:tentative="1">
      <w:start w:val="1"/>
      <w:numFmt w:val="decimal"/>
      <w:lvlText w:val="%7."/>
      <w:lvlJc w:val="left"/>
      <w:pPr>
        <w:ind w:left="5086" w:hanging="360"/>
      </w:pPr>
    </w:lvl>
    <w:lvl w:ilvl="7" w:tplc="08090019" w:tentative="1">
      <w:start w:val="1"/>
      <w:numFmt w:val="lowerLetter"/>
      <w:lvlText w:val="%8."/>
      <w:lvlJc w:val="left"/>
      <w:pPr>
        <w:ind w:left="5806" w:hanging="360"/>
      </w:pPr>
    </w:lvl>
    <w:lvl w:ilvl="8" w:tplc="0809001B" w:tentative="1">
      <w:start w:val="1"/>
      <w:numFmt w:val="lowerRoman"/>
      <w:lvlText w:val="%9."/>
      <w:lvlJc w:val="right"/>
      <w:pPr>
        <w:ind w:left="6526" w:hanging="180"/>
      </w:pPr>
    </w:lvl>
  </w:abstractNum>
  <w:abstractNum w:abstractNumId="11">
    <w:nsid w:val="1E415F61"/>
    <w:multiLevelType w:val="hybridMultilevel"/>
    <w:tmpl w:val="98F43B34"/>
    <w:lvl w:ilvl="0" w:tplc="E62E05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3DC58D5"/>
    <w:multiLevelType w:val="hybridMultilevel"/>
    <w:tmpl w:val="1B7CD2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7C558F2"/>
    <w:multiLevelType w:val="hybridMultilevel"/>
    <w:tmpl w:val="186C4CFE"/>
    <w:lvl w:ilvl="0" w:tplc="ACA6D08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94D2A54"/>
    <w:multiLevelType w:val="hybridMultilevel"/>
    <w:tmpl w:val="51687142"/>
    <w:lvl w:ilvl="0" w:tplc="C87AACE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2A4E26F2"/>
    <w:multiLevelType w:val="hybridMultilevel"/>
    <w:tmpl w:val="7BB6717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6">
    <w:nsid w:val="2C3B0B91"/>
    <w:multiLevelType w:val="hybridMultilevel"/>
    <w:tmpl w:val="1B7CD2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DBB1497"/>
    <w:multiLevelType w:val="hybridMultilevel"/>
    <w:tmpl w:val="C2E695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F3D7C96"/>
    <w:multiLevelType w:val="hybridMultilevel"/>
    <w:tmpl w:val="4C723F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21801B9"/>
    <w:multiLevelType w:val="hybridMultilevel"/>
    <w:tmpl w:val="60F88F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5B77D55"/>
    <w:multiLevelType w:val="hybridMultilevel"/>
    <w:tmpl w:val="F0BC0E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B1E36C1"/>
    <w:multiLevelType w:val="hybridMultilevel"/>
    <w:tmpl w:val="3AB23D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F9F712C"/>
    <w:multiLevelType w:val="hybridMultilevel"/>
    <w:tmpl w:val="FC3A06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125694A"/>
    <w:multiLevelType w:val="hybridMultilevel"/>
    <w:tmpl w:val="CAEE97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349133B"/>
    <w:multiLevelType w:val="hybridMultilevel"/>
    <w:tmpl w:val="CA9405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59A64E6"/>
    <w:multiLevelType w:val="hybridMultilevel"/>
    <w:tmpl w:val="67CA10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2C35014"/>
    <w:multiLevelType w:val="hybridMultilevel"/>
    <w:tmpl w:val="EE5247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538C5B37"/>
    <w:multiLevelType w:val="hybridMultilevel"/>
    <w:tmpl w:val="87A093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78D140D"/>
    <w:multiLevelType w:val="hybridMultilevel"/>
    <w:tmpl w:val="DF4ACD3C"/>
    <w:lvl w:ilvl="0" w:tplc="871470B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8655E44"/>
    <w:multiLevelType w:val="hybridMultilevel"/>
    <w:tmpl w:val="37D8BEC4"/>
    <w:lvl w:ilvl="0" w:tplc="CBDC43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A8152D9"/>
    <w:multiLevelType w:val="hybridMultilevel"/>
    <w:tmpl w:val="FC3A06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AF83352"/>
    <w:multiLevelType w:val="hybridMultilevel"/>
    <w:tmpl w:val="3F3428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C1B381A"/>
    <w:multiLevelType w:val="hybridMultilevel"/>
    <w:tmpl w:val="FE02319E"/>
    <w:lvl w:ilvl="0" w:tplc="C87AACEA">
      <w:start w:val="1"/>
      <w:numFmt w:val="decimal"/>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3">
    <w:nsid w:val="60654D88"/>
    <w:multiLevelType w:val="hybridMultilevel"/>
    <w:tmpl w:val="46326AF4"/>
    <w:lvl w:ilvl="0" w:tplc="E62E05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61D02A39"/>
    <w:multiLevelType w:val="hybridMultilevel"/>
    <w:tmpl w:val="1B7CD2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655A00EB"/>
    <w:multiLevelType w:val="hybridMultilevel"/>
    <w:tmpl w:val="B1B84D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69C5042B"/>
    <w:multiLevelType w:val="hybridMultilevel"/>
    <w:tmpl w:val="4C723F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6FB36984"/>
    <w:multiLevelType w:val="hybridMultilevel"/>
    <w:tmpl w:val="F852FE5A"/>
    <w:lvl w:ilvl="0" w:tplc="D19250BE">
      <w:start w:val="1"/>
      <w:numFmt w:val="bullet"/>
      <w:lvlText w:val=""/>
      <w:lvlJc w:val="left"/>
      <w:pPr>
        <w:tabs>
          <w:tab w:val="num" w:pos="720"/>
        </w:tabs>
        <w:ind w:left="720" w:hanging="360"/>
      </w:pPr>
      <w:rPr>
        <w:rFonts w:ascii="Symbol" w:hAnsi="Symbol" w:hint="default"/>
      </w:rPr>
    </w:lvl>
    <w:lvl w:ilvl="1" w:tplc="D50817E0">
      <w:start w:val="1"/>
      <w:numFmt w:val="bullet"/>
      <w:pStyle w:val="BoxedTex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6FFD1FAC"/>
    <w:multiLevelType w:val="hybridMultilevel"/>
    <w:tmpl w:val="8D8486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702F04B2"/>
    <w:multiLevelType w:val="hybridMultilevel"/>
    <w:tmpl w:val="B1A82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90E5428"/>
    <w:multiLevelType w:val="hybridMultilevel"/>
    <w:tmpl w:val="0ADC0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CC029F5"/>
    <w:multiLevelType w:val="hybridMultilevel"/>
    <w:tmpl w:val="A2B0BC92"/>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num w:numId="1">
    <w:abstractNumId w:val="37"/>
  </w:num>
  <w:num w:numId="2">
    <w:abstractNumId w:val="41"/>
  </w:num>
  <w:num w:numId="3">
    <w:abstractNumId w:val="4"/>
  </w:num>
  <w:num w:numId="4">
    <w:abstractNumId w:val="27"/>
  </w:num>
  <w:num w:numId="5">
    <w:abstractNumId w:val="9"/>
  </w:num>
  <w:num w:numId="6">
    <w:abstractNumId w:val="28"/>
  </w:num>
  <w:num w:numId="7">
    <w:abstractNumId w:val="17"/>
  </w:num>
  <w:num w:numId="8">
    <w:abstractNumId w:val="23"/>
  </w:num>
  <w:num w:numId="9">
    <w:abstractNumId w:val="40"/>
  </w:num>
  <w:num w:numId="10">
    <w:abstractNumId w:val="39"/>
  </w:num>
  <w:num w:numId="11">
    <w:abstractNumId w:val="12"/>
  </w:num>
  <w:num w:numId="12">
    <w:abstractNumId w:val="18"/>
  </w:num>
  <w:num w:numId="13">
    <w:abstractNumId w:val="5"/>
  </w:num>
  <w:num w:numId="14">
    <w:abstractNumId w:val="10"/>
  </w:num>
  <w:num w:numId="15">
    <w:abstractNumId w:val="38"/>
  </w:num>
  <w:num w:numId="16">
    <w:abstractNumId w:val="16"/>
  </w:num>
  <w:num w:numId="17">
    <w:abstractNumId w:val="8"/>
  </w:num>
  <w:num w:numId="18">
    <w:abstractNumId w:val="30"/>
  </w:num>
  <w:num w:numId="19">
    <w:abstractNumId w:val="35"/>
  </w:num>
  <w:num w:numId="20">
    <w:abstractNumId w:val="24"/>
  </w:num>
  <w:num w:numId="21">
    <w:abstractNumId w:val="31"/>
  </w:num>
  <w:num w:numId="22">
    <w:abstractNumId w:val="19"/>
  </w:num>
  <w:num w:numId="23">
    <w:abstractNumId w:val="21"/>
  </w:num>
  <w:num w:numId="24">
    <w:abstractNumId w:val="33"/>
  </w:num>
  <w:num w:numId="25">
    <w:abstractNumId w:val="11"/>
  </w:num>
  <w:num w:numId="26">
    <w:abstractNumId w:val="20"/>
  </w:num>
  <w:num w:numId="27">
    <w:abstractNumId w:val="22"/>
  </w:num>
  <w:num w:numId="28">
    <w:abstractNumId w:val="2"/>
  </w:num>
  <w:num w:numId="29">
    <w:abstractNumId w:val="25"/>
  </w:num>
  <w:num w:numId="30">
    <w:abstractNumId w:val="0"/>
  </w:num>
  <w:num w:numId="31">
    <w:abstractNumId w:val="6"/>
  </w:num>
  <w:num w:numId="32">
    <w:abstractNumId w:val="26"/>
  </w:num>
  <w:num w:numId="33">
    <w:abstractNumId w:val="13"/>
  </w:num>
  <w:num w:numId="34">
    <w:abstractNumId w:val="1"/>
  </w:num>
  <w:num w:numId="35">
    <w:abstractNumId w:val="14"/>
  </w:num>
  <w:num w:numId="36">
    <w:abstractNumId w:val="15"/>
  </w:num>
  <w:num w:numId="37">
    <w:abstractNumId w:val="32"/>
  </w:num>
  <w:num w:numId="38">
    <w:abstractNumId w:val="3"/>
  </w:num>
  <w:num w:numId="39">
    <w:abstractNumId w:val="7"/>
  </w:num>
  <w:num w:numId="40">
    <w:abstractNumId w:val="36"/>
  </w:num>
  <w:num w:numId="41">
    <w:abstractNumId w:val="34"/>
  </w:num>
  <w:num w:numId="42">
    <w:abstractNumId w:val="2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TrueType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evenAndOddHeaders/>
  <w:displayHorizontalDrawingGridEvery w:val="0"/>
  <w:displayVerticalDrawingGridEvery w:val="0"/>
  <w:doNotUseMarginsForDrawingGridOrigin/>
  <w:noPunctuationKerning/>
  <w:characterSpacingControl w:val="doNotCompress"/>
  <w:hdrShapeDefaults>
    <o:shapedefaults v:ext="edit" spidmax="2050" fill="f" fillcolor="white" strokecolor="none [3213]">
      <v:fill color="white" on="f"/>
      <v:stroke color="none [3213]" weight=".5pt"/>
      <o:colormru v:ext="edit" colors="#eaeaea,#80c31c,#069,#b80066"/>
      <o:colormenu v:ext="edit" fillcolor="none [2732]" strokecolor="none"/>
    </o:shapedefaults>
    <o:shapelayout v:ext="edit">
      <o:regrouptable v:ext="edit">
        <o:entry new="1" old="0"/>
      </o:regrouptable>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7E1D"/>
    <w:rsid w:val="00000091"/>
    <w:rsid w:val="0000012F"/>
    <w:rsid w:val="000011C1"/>
    <w:rsid w:val="0000168B"/>
    <w:rsid w:val="00001D30"/>
    <w:rsid w:val="000022C1"/>
    <w:rsid w:val="000039B6"/>
    <w:rsid w:val="00003C39"/>
    <w:rsid w:val="00003CDF"/>
    <w:rsid w:val="000045FB"/>
    <w:rsid w:val="00004BFF"/>
    <w:rsid w:val="0000526D"/>
    <w:rsid w:val="00005FA1"/>
    <w:rsid w:val="0000682C"/>
    <w:rsid w:val="00006BC8"/>
    <w:rsid w:val="00010278"/>
    <w:rsid w:val="00010BB2"/>
    <w:rsid w:val="00011087"/>
    <w:rsid w:val="00011735"/>
    <w:rsid w:val="00012461"/>
    <w:rsid w:val="000127E1"/>
    <w:rsid w:val="00012ECA"/>
    <w:rsid w:val="00013821"/>
    <w:rsid w:val="00015289"/>
    <w:rsid w:val="00015620"/>
    <w:rsid w:val="00015B4B"/>
    <w:rsid w:val="000166F4"/>
    <w:rsid w:val="00016B4F"/>
    <w:rsid w:val="00017651"/>
    <w:rsid w:val="00017EA6"/>
    <w:rsid w:val="000201EA"/>
    <w:rsid w:val="000203ED"/>
    <w:rsid w:val="000206B6"/>
    <w:rsid w:val="00020C4B"/>
    <w:rsid w:val="00020D97"/>
    <w:rsid w:val="00021C99"/>
    <w:rsid w:val="000220D9"/>
    <w:rsid w:val="00022348"/>
    <w:rsid w:val="00023A56"/>
    <w:rsid w:val="00023B76"/>
    <w:rsid w:val="0002400E"/>
    <w:rsid w:val="00024256"/>
    <w:rsid w:val="00025700"/>
    <w:rsid w:val="000264C9"/>
    <w:rsid w:val="00026E9C"/>
    <w:rsid w:val="00027593"/>
    <w:rsid w:val="000306B7"/>
    <w:rsid w:val="00030ACC"/>
    <w:rsid w:val="00032565"/>
    <w:rsid w:val="00032F51"/>
    <w:rsid w:val="00033190"/>
    <w:rsid w:val="00033879"/>
    <w:rsid w:val="00034B9F"/>
    <w:rsid w:val="00034CE0"/>
    <w:rsid w:val="0003637D"/>
    <w:rsid w:val="000363BE"/>
    <w:rsid w:val="0003692D"/>
    <w:rsid w:val="00040240"/>
    <w:rsid w:val="0004067B"/>
    <w:rsid w:val="00040B51"/>
    <w:rsid w:val="00043585"/>
    <w:rsid w:val="00043613"/>
    <w:rsid w:val="00043833"/>
    <w:rsid w:val="0004621F"/>
    <w:rsid w:val="000463E6"/>
    <w:rsid w:val="000476BE"/>
    <w:rsid w:val="0005191E"/>
    <w:rsid w:val="00051AC1"/>
    <w:rsid w:val="0005416E"/>
    <w:rsid w:val="00054304"/>
    <w:rsid w:val="00054700"/>
    <w:rsid w:val="00054D34"/>
    <w:rsid w:val="00055085"/>
    <w:rsid w:val="000555D0"/>
    <w:rsid w:val="00057B1B"/>
    <w:rsid w:val="000607E3"/>
    <w:rsid w:val="000609A4"/>
    <w:rsid w:val="00060CE9"/>
    <w:rsid w:val="000615AF"/>
    <w:rsid w:val="00061825"/>
    <w:rsid w:val="0006349A"/>
    <w:rsid w:val="00063E10"/>
    <w:rsid w:val="000641C3"/>
    <w:rsid w:val="0006599D"/>
    <w:rsid w:val="0006635C"/>
    <w:rsid w:val="000667CA"/>
    <w:rsid w:val="00066CB1"/>
    <w:rsid w:val="000676F5"/>
    <w:rsid w:val="0006786F"/>
    <w:rsid w:val="0006792C"/>
    <w:rsid w:val="0007143D"/>
    <w:rsid w:val="00071959"/>
    <w:rsid w:val="000723C2"/>
    <w:rsid w:val="00073587"/>
    <w:rsid w:val="00074195"/>
    <w:rsid w:val="0007600B"/>
    <w:rsid w:val="0007689C"/>
    <w:rsid w:val="00077A93"/>
    <w:rsid w:val="00077C5B"/>
    <w:rsid w:val="00080EFD"/>
    <w:rsid w:val="00081C7B"/>
    <w:rsid w:val="00083107"/>
    <w:rsid w:val="0008404C"/>
    <w:rsid w:val="0008408E"/>
    <w:rsid w:val="0008645D"/>
    <w:rsid w:val="000870E8"/>
    <w:rsid w:val="00087233"/>
    <w:rsid w:val="000874EC"/>
    <w:rsid w:val="00090484"/>
    <w:rsid w:val="0009098D"/>
    <w:rsid w:val="00090FA0"/>
    <w:rsid w:val="0009144A"/>
    <w:rsid w:val="00091770"/>
    <w:rsid w:val="000923AE"/>
    <w:rsid w:val="0009335E"/>
    <w:rsid w:val="00094595"/>
    <w:rsid w:val="000947EC"/>
    <w:rsid w:val="00094FF5"/>
    <w:rsid w:val="00095756"/>
    <w:rsid w:val="000958CC"/>
    <w:rsid w:val="00095AD1"/>
    <w:rsid w:val="00095F1E"/>
    <w:rsid w:val="000978FC"/>
    <w:rsid w:val="000A0249"/>
    <w:rsid w:val="000A0B4F"/>
    <w:rsid w:val="000A0C05"/>
    <w:rsid w:val="000A1C1B"/>
    <w:rsid w:val="000A22F5"/>
    <w:rsid w:val="000A232A"/>
    <w:rsid w:val="000A2C35"/>
    <w:rsid w:val="000A322D"/>
    <w:rsid w:val="000A33E9"/>
    <w:rsid w:val="000A3DA6"/>
    <w:rsid w:val="000A41A2"/>
    <w:rsid w:val="000A429E"/>
    <w:rsid w:val="000A4F30"/>
    <w:rsid w:val="000A5A97"/>
    <w:rsid w:val="000A5B35"/>
    <w:rsid w:val="000A7E2A"/>
    <w:rsid w:val="000B005A"/>
    <w:rsid w:val="000B022C"/>
    <w:rsid w:val="000B1003"/>
    <w:rsid w:val="000B2EEA"/>
    <w:rsid w:val="000B353D"/>
    <w:rsid w:val="000B4F26"/>
    <w:rsid w:val="000B533D"/>
    <w:rsid w:val="000B69EA"/>
    <w:rsid w:val="000B6A03"/>
    <w:rsid w:val="000B6CC5"/>
    <w:rsid w:val="000B7B7B"/>
    <w:rsid w:val="000C0141"/>
    <w:rsid w:val="000C05B2"/>
    <w:rsid w:val="000C0794"/>
    <w:rsid w:val="000C0AEE"/>
    <w:rsid w:val="000C1322"/>
    <w:rsid w:val="000C1CF6"/>
    <w:rsid w:val="000C1F5C"/>
    <w:rsid w:val="000C2645"/>
    <w:rsid w:val="000C2A6F"/>
    <w:rsid w:val="000C2C4E"/>
    <w:rsid w:val="000C315C"/>
    <w:rsid w:val="000C3D82"/>
    <w:rsid w:val="000C4137"/>
    <w:rsid w:val="000C416D"/>
    <w:rsid w:val="000C5964"/>
    <w:rsid w:val="000C6481"/>
    <w:rsid w:val="000C64F1"/>
    <w:rsid w:val="000C68F6"/>
    <w:rsid w:val="000D0E9C"/>
    <w:rsid w:val="000D24E9"/>
    <w:rsid w:val="000D27F9"/>
    <w:rsid w:val="000D3160"/>
    <w:rsid w:val="000D3F79"/>
    <w:rsid w:val="000D4C60"/>
    <w:rsid w:val="000D5553"/>
    <w:rsid w:val="000D5EB3"/>
    <w:rsid w:val="000D5FBF"/>
    <w:rsid w:val="000D7188"/>
    <w:rsid w:val="000D7BA5"/>
    <w:rsid w:val="000E05DC"/>
    <w:rsid w:val="000E07C1"/>
    <w:rsid w:val="000E1155"/>
    <w:rsid w:val="000E1847"/>
    <w:rsid w:val="000E2EED"/>
    <w:rsid w:val="000E4244"/>
    <w:rsid w:val="000E5F02"/>
    <w:rsid w:val="000E6526"/>
    <w:rsid w:val="000E65AC"/>
    <w:rsid w:val="000E6ACF"/>
    <w:rsid w:val="000F0622"/>
    <w:rsid w:val="000F094A"/>
    <w:rsid w:val="000F176D"/>
    <w:rsid w:val="000F19B1"/>
    <w:rsid w:val="000F1A9F"/>
    <w:rsid w:val="000F219D"/>
    <w:rsid w:val="000F254D"/>
    <w:rsid w:val="000F2974"/>
    <w:rsid w:val="000F2D73"/>
    <w:rsid w:val="000F2F7E"/>
    <w:rsid w:val="000F3DBA"/>
    <w:rsid w:val="000F4333"/>
    <w:rsid w:val="000F5E88"/>
    <w:rsid w:val="000F6681"/>
    <w:rsid w:val="00101812"/>
    <w:rsid w:val="00101CE5"/>
    <w:rsid w:val="001022E3"/>
    <w:rsid w:val="001023FE"/>
    <w:rsid w:val="00103534"/>
    <w:rsid w:val="00103A09"/>
    <w:rsid w:val="00103C66"/>
    <w:rsid w:val="00104E9A"/>
    <w:rsid w:val="00105466"/>
    <w:rsid w:val="0010556F"/>
    <w:rsid w:val="00105955"/>
    <w:rsid w:val="00105F69"/>
    <w:rsid w:val="0010623A"/>
    <w:rsid w:val="0011066A"/>
    <w:rsid w:val="00110C41"/>
    <w:rsid w:val="0011191F"/>
    <w:rsid w:val="001120B3"/>
    <w:rsid w:val="00112449"/>
    <w:rsid w:val="00113198"/>
    <w:rsid w:val="00113F39"/>
    <w:rsid w:val="00114439"/>
    <w:rsid w:val="001144F1"/>
    <w:rsid w:val="00114801"/>
    <w:rsid w:val="00114B55"/>
    <w:rsid w:val="00114C07"/>
    <w:rsid w:val="00114C64"/>
    <w:rsid w:val="00114DFD"/>
    <w:rsid w:val="00114F43"/>
    <w:rsid w:val="001155FA"/>
    <w:rsid w:val="00115608"/>
    <w:rsid w:val="00115637"/>
    <w:rsid w:val="00117E17"/>
    <w:rsid w:val="00117E62"/>
    <w:rsid w:val="00120A09"/>
    <w:rsid w:val="001216E7"/>
    <w:rsid w:val="001228E3"/>
    <w:rsid w:val="00122CDF"/>
    <w:rsid w:val="00122E06"/>
    <w:rsid w:val="001234C1"/>
    <w:rsid w:val="00123D23"/>
    <w:rsid w:val="0012431B"/>
    <w:rsid w:val="00124A48"/>
    <w:rsid w:val="00124C17"/>
    <w:rsid w:val="00124C7D"/>
    <w:rsid w:val="00125A33"/>
    <w:rsid w:val="001267AA"/>
    <w:rsid w:val="00127360"/>
    <w:rsid w:val="001306E2"/>
    <w:rsid w:val="001310B5"/>
    <w:rsid w:val="00131367"/>
    <w:rsid w:val="0013380A"/>
    <w:rsid w:val="001359B6"/>
    <w:rsid w:val="00135B41"/>
    <w:rsid w:val="00135BFA"/>
    <w:rsid w:val="001378EF"/>
    <w:rsid w:val="0014077A"/>
    <w:rsid w:val="001412A2"/>
    <w:rsid w:val="0014134F"/>
    <w:rsid w:val="00142B17"/>
    <w:rsid w:val="00143F85"/>
    <w:rsid w:val="0014401E"/>
    <w:rsid w:val="0014480B"/>
    <w:rsid w:val="001452D6"/>
    <w:rsid w:val="00145700"/>
    <w:rsid w:val="00145869"/>
    <w:rsid w:val="00145C5F"/>
    <w:rsid w:val="001466B6"/>
    <w:rsid w:val="00147025"/>
    <w:rsid w:val="0014758A"/>
    <w:rsid w:val="00147CB6"/>
    <w:rsid w:val="00147F03"/>
    <w:rsid w:val="00150AC0"/>
    <w:rsid w:val="00150FFA"/>
    <w:rsid w:val="00151F56"/>
    <w:rsid w:val="0015293C"/>
    <w:rsid w:val="00153297"/>
    <w:rsid w:val="00153DFD"/>
    <w:rsid w:val="00154026"/>
    <w:rsid w:val="001549A3"/>
    <w:rsid w:val="00155325"/>
    <w:rsid w:val="00155AF9"/>
    <w:rsid w:val="00155CBB"/>
    <w:rsid w:val="00156D01"/>
    <w:rsid w:val="00160A8F"/>
    <w:rsid w:val="00160C17"/>
    <w:rsid w:val="0016166E"/>
    <w:rsid w:val="00161BFD"/>
    <w:rsid w:val="00162B8E"/>
    <w:rsid w:val="00163446"/>
    <w:rsid w:val="00164299"/>
    <w:rsid w:val="001644EE"/>
    <w:rsid w:val="0016480F"/>
    <w:rsid w:val="00165222"/>
    <w:rsid w:val="00165684"/>
    <w:rsid w:val="00165951"/>
    <w:rsid w:val="00165B36"/>
    <w:rsid w:val="00167558"/>
    <w:rsid w:val="001676D1"/>
    <w:rsid w:val="001709CE"/>
    <w:rsid w:val="00170E8B"/>
    <w:rsid w:val="00174327"/>
    <w:rsid w:val="001754B1"/>
    <w:rsid w:val="00175A7C"/>
    <w:rsid w:val="00175D92"/>
    <w:rsid w:val="00176BE9"/>
    <w:rsid w:val="00180197"/>
    <w:rsid w:val="00180464"/>
    <w:rsid w:val="00180B68"/>
    <w:rsid w:val="00180F17"/>
    <w:rsid w:val="00181AF3"/>
    <w:rsid w:val="0018281A"/>
    <w:rsid w:val="00183240"/>
    <w:rsid w:val="00183620"/>
    <w:rsid w:val="0018559C"/>
    <w:rsid w:val="00185A23"/>
    <w:rsid w:val="00185F24"/>
    <w:rsid w:val="001861E7"/>
    <w:rsid w:val="00186F68"/>
    <w:rsid w:val="00187E0E"/>
    <w:rsid w:val="00190E22"/>
    <w:rsid w:val="001915A6"/>
    <w:rsid w:val="00192F92"/>
    <w:rsid w:val="00193C0F"/>
    <w:rsid w:val="00193DFB"/>
    <w:rsid w:val="0019440A"/>
    <w:rsid w:val="00195770"/>
    <w:rsid w:val="00195A86"/>
    <w:rsid w:val="00197F5C"/>
    <w:rsid w:val="001A03A2"/>
    <w:rsid w:val="001A13F1"/>
    <w:rsid w:val="001A2084"/>
    <w:rsid w:val="001A25EE"/>
    <w:rsid w:val="001A26A0"/>
    <w:rsid w:val="001A2813"/>
    <w:rsid w:val="001A32F7"/>
    <w:rsid w:val="001A4081"/>
    <w:rsid w:val="001A40BD"/>
    <w:rsid w:val="001A44FB"/>
    <w:rsid w:val="001A5266"/>
    <w:rsid w:val="001A7764"/>
    <w:rsid w:val="001B01F6"/>
    <w:rsid w:val="001B0908"/>
    <w:rsid w:val="001B168F"/>
    <w:rsid w:val="001B301D"/>
    <w:rsid w:val="001B3142"/>
    <w:rsid w:val="001B46EA"/>
    <w:rsid w:val="001B4B8D"/>
    <w:rsid w:val="001B4DE3"/>
    <w:rsid w:val="001B5886"/>
    <w:rsid w:val="001B5DBB"/>
    <w:rsid w:val="001B6C66"/>
    <w:rsid w:val="001C0ED4"/>
    <w:rsid w:val="001C11F0"/>
    <w:rsid w:val="001C16E8"/>
    <w:rsid w:val="001C1831"/>
    <w:rsid w:val="001C1C3B"/>
    <w:rsid w:val="001C2074"/>
    <w:rsid w:val="001C221D"/>
    <w:rsid w:val="001C22BB"/>
    <w:rsid w:val="001C2417"/>
    <w:rsid w:val="001C277C"/>
    <w:rsid w:val="001C2DD6"/>
    <w:rsid w:val="001C2F17"/>
    <w:rsid w:val="001C4425"/>
    <w:rsid w:val="001C4C4D"/>
    <w:rsid w:val="001C678C"/>
    <w:rsid w:val="001C6B3E"/>
    <w:rsid w:val="001C78A7"/>
    <w:rsid w:val="001C7F1C"/>
    <w:rsid w:val="001C7F37"/>
    <w:rsid w:val="001D089A"/>
    <w:rsid w:val="001D0F9E"/>
    <w:rsid w:val="001D10B6"/>
    <w:rsid w:val="001D10D5"/>
    <w:rsid w:val="001D16FD"/>
    <w:rsid w:val="001D193B"/>
    <w:rsid w:val="001D1C9C"/>
    <w:rsid w:val="001D30D5"/>
    <w:rsid w:val="001D33A1"/>
    <w:rsid w:val="001D41F1"/>
    <w:rsid w:val="001D4358"/>
    <w:rsid w:val="001D44BA"/>
    <w:rsid w:val="001D55FE"/>
    <w:rsid w:val="001D5BB4"/>
    <w:rsid w:val="001D6210"/>
    <w:rsid w:val="001D777F"/>
    <w:rsid w:val="001D7C70"/>
    <w:rsid w:val="001E017A"/>
    <w:rsid w:val="001E12AF"/>
    <w:rsid w:val="001E1A27"/>
    <w:rsid w:val="001E2453"/>
    <w:rsid w:val="001E2805"/>
    <w:rsid w:val="001E3E15"/>
    <w:rsid w:val="001E43A0"/>
    <w:rsid w:val="001E4568"/>
    <w:rsid w:val="001E49CA"/>
    <w:rsid w:val="001E56C8"/>
    <w:rsid w:val="001E5F1A"/>
    <w:rsid w:val="001E5FB2"/>
    <w:rsid w:val="001E6457"/>
    <w:rsid w:val="001E6DCC"/>
    <w:rsid w:val="001F00CF"/>
    <w:rsid w:val="001F0325"/>
    <w:rsid w:val="001F2379"/>
    <w:rsid w:val="001F3991"/>
    <w:rsid w:val="001F40D2"/>
    <w:rsid w:val="001F58D0"/>
    <w:rsid w:val="001F6267"/>
    <w:rsid w:val="001F640C"/>
    <w:rsid w:val="001F644F"/>
    <w:rsid w:val="001F7832"/>
    <w:rsid w:val="001F7C62"/>
    <w:rsid w:val="00200516"/>
    <w:rsid w:val="00200998"/>
    <w:rsid w:val="00200F02"/>
    <w:rsid w:val="002014B0"/>
    <w:rsid w:val="00202291"/>
    <w:rsid w:val="002024FC"/>
    <w:rsid w:val="00202B7D"/>
    <w:rsid w:val="002040E6"/>
    <w:rsid w:val="00205DBF"/>
    <w:rsid w:val="00206AE6"/>
    <w:rsid w:val="00206FA8"/>
    <w:rsid w:val="00207537"/>
    <w:rsid w:val="00207921"/>
    <w:rsid w:val="002102EB"/>
    <w:rsid w:val="0021100A"/>
    <w:rsid w:val="002110C7"/>
    <w:rsid w:val="0021209D"/>
    <w:rsid w:val="0021210E"/>
    <w:rsid w:val="002123A3"/>
    <w:rsid w:val="00212FEA"/>
    <w:rsid w:val="002142AB"/>
    <w:rsid w:val="00214508"/>
    <w:rsid w:val="00214FDC"/>
    <w:rsid w:val="00215789"/>
    <w:rsid w:val="00215A29"/>
    <w:rsid w:val="00216008"/>
    <w:rsid w:val="00216226"/>
    <w:rsid w:val="00216564"/>
    <w:rsid w:val="00217329"/>
    <w:rsid w:val="00217D6E"/>
    <w:rsid w:val="0022058C"/>
    <w:rsid w:val="002214C1"/>
    <w:rsid w:val="002238F8"/>
    <w:rsid w:val="0022397B"/>
    <w:rsid w:val="00223AD9"/>
    <w:rsid w:val="0022574D"/>
    <w:rsid w:val="00225D6D"/>
    <w:rsid w:val="00225FD2"/>
    <w:rsid w:val="00226625"/>
    <w:rsid w:val="00226862"/>
    <w:rsid w:val="002269CB"/>
    <w:rsid w:val="00226BAA"/>
    <w:rsid w:val="002274F6"/>
    <w:rsid w:val="002308D0"/>
    <w:rsid w:val="002309EB"/>
    <w:rsid w:val="00231422"/>
    <w:rsid w:val="0023167E"/>
    <w:rsid w:val="002316B8"/>
    <w:rsid w:val="002321C8"/>
    <w:rsid w:val="00232889"/>
    <w:rsid w:val="00234D72"/>
    <w:rsid w:val="00235EFC"/>
    <w:rsid w:val="0023725D"/>
    <w:rsid w:val="0023756E"/>
    <w:rsid w:val="002407A5"/>
    <w:rsid w:val="00240823"/>
    <w:rsid w:val="00241362"/>
    <w:rsid w:val="00242E26"/>
    <w:rsid w:val="00243892"/>
    <w:rsid w:val="00244E3A"/>
    <w:rsid w:val="002465A8"/>
    <w:rsid w:val="00246CB0"/>
    <w:rsid w:val="00250002"/>
    <w:rsid w:val="002505C8"/>
    <w:rsid w:val="0025080F"/>
    <w:rsid w:val="0025281C"/>
    <w:rsid w:val="002538B6"/>
    <w:rsid w:val="0025486F"/>
    <w:rsid w:val="002573D2"/>
    <w:rsid w:val="00260984"/>
    <w:rsid w:val="00260BAA"/>
    <w:rsid w:val="00260CF2"/>
    <w:rsid w:val="002613AE"/>
    <w:rsid w:val="00261625"/>
    <w:rsid w:val="00261DBD"/>
    <w:rsid w:val="00262001"/>
    <w:rsid w:val="00262B57"/>
    <w:rsid w:val="0026328B"/>
    <w:rsid w:val="002634B1"/>
    <w:rsid w:val="00263A32"/>
    <w:rsid w:val="00263B3E"/>
    <w:rsid w:val="00263DFE"/>
    <w:rsid w:val="00264481"/>
    <w:rsid w:val="002644B8"/>
    <w:rsid w:val="002658B5"/>
    <w:rsid w:val="0026641A"/>
    <w:rsid w:val="002679F9"/>
    <w:rsid w:val="00270F02"/>
    <w:rsid w:val="00270F51"/>
    <w:rsid w:val="002718C1"/>
    <w:rsid w:val="002748F0"/>
    <w:rsid w:val="00274B68"/>
    <w:rsid w:val="002753D4"/>
    <w:rsid w:val="00275777"/>
    <w:rsid w:val="0027595F"/>
    <w:rsid w:val="00276FFA"/>
    <w:rsid w:val="0027727F"/>
    <w:rsid w:val="00277382"/>
    <w:rsid w:val="002838E7"/>
    <w:rsid w:val="00283924"/>
    <w:rsid w:val="00283F50"/>
    <w:rsid w:val="00283FC9"/>
    <w:rsid w:val="00284384"/>
    <w:rsid w:val="00284518"/>
    <w:rsid w:val="00284C18"/>
    <w:rsid w:val="002855A2"/>
    <w:rsid w:val="00285BE5"/>
    <w:rsid w:val="0028626E"/>
    <w:rsid w:val="002874A3"/>
    <w:rsid w:val="00291A64"/>
    <w:rsid w:val="00292344"/>
    <w:rsid w:val="00292750"/>
    <w:rsid w:val="00293763"/>
    <w:rsid w:val="00296C68"/>
    <w:rsid w:val="002A09A0"/>
    <w:rsid w:val="002A1EE3"/>
    <w:rsid w:val="002A348E"/>
    <w:rsid w:val="002A35DE"/>
    <w:rsid w:val="002A40B5"/>
    <w:rsid w:val="002A731C"/>
    <w:rsid w:val="002A734D"/>
    <w:rsid w:val="002B0A4D"/>
    <w:rsid w:val="002B1199"/>
    <w:rsid w:val="002B138B"/>
    <w:rsid w:val="002B2FF6"/>
    <w:rsid w:val="002B3C9E"/>
    <w:rsid w:val="002B4A2A"/>
    <w:rsid w:val="002B50CD"/>
    <w:rsid w:val="002B6412"/>
    <w:rsid w:val="002B65C9"/>
    <w:rsid w:val="002C0134"/>
    <w:rsid w:val="002C22B7"/>
    <w:rsid w:val="002C3DDC"/>
    <w:rsid w:val="002C535C"/>
    <w:rsid w:val="002C620B"/>
    <w:rsid w:val="002C66F0"/>
    <w:rsid w:val="002D2D17"/>
    <w:rsid w:val="002D3333"/>
    <w:rsid w:val="002D37DA"/>
    <w:rsid w:val="002D4035"/>
    <w:rsid w:val="002D417F"/>
    <w:rsid w:val="002D4272"/>
    <w:rsid w:val="002D5614"/>
    <w:rsid w:val="002D5648"/>
    <w:rsid w:val="002D5D5A"/>
    <w:rsid w:val="002D6460"/>
    <w:rsid w:val="002D73B4"/>
    <w:rsid w:val="002D76EE"/>
    <w:rsid w:val="002E0114"/>
    <w:rsid w:val="002E02D6"/>
    <w:rsid w:val="002E0C5D"/>
    <w:rsid w:val="002E191A"/>
    <w:rsid w:val="002E1B90"/>
    <w:rsid w:val="002E1BBF"/>
    <w:rsid w:val="002E2BCD"/>
    <w:rsid w:val="002E2C43"/>
    <w:rsid w:val="002E2DCD"/>
    <w:rsid w:val="002E3815"/>
    <w:rsid w:val="002E4B1E"/>
    <w:rsid w:val="002E6B9D"/>
    <w:rsid w:val="002E7A7F"/>
    <w:rsid w:val="002F02BA"/>
    <w:rsid w:val="002F063E"/>
    <w:rsid w:val="002F0A48"/>
    <w:rsid w:val="002F1036"/>
    <w:rsid w:val="002F142E"/>
    <w:rsid w:val="002F1827"/>
    <w:rsid w:val="002F1C35"/>
    <w:rsid w:val="002F1C85"/>
    <w:rsid w:val="002F2974"/>
    <w:rsid w:val="002F37A9"/>
    <w:rsid w:val="002F38A1"/>
    <w:rsid w:val="002F4032"/>
    <w:rsid w:val="002F457E"/>
    <w:rsid w:val="002F684A"/>
    <w:rsid w:val="002F6F74"/>
    <w:rsid w:val="0030079D"/>
    <w:rsid w:val="003009C4"/>
    <w:rsid w:val="00302248"/>
    <w:rsid w:val="00304989"/>
    <w:rsid w:val="00305BAA"/>
    <w:rsid w:val="00306169"/>
    <w:rsid w:val="0030662E"/>
    <w:rsid w:val="00306FCD"/>
    <w:rsid w:val="0030748A"/>
    <w:rsid w:val="003076E7"/>
    <w:rsid w:val="00307B53"/>
    <w:rsid w:val="00307FC5"/>
    <w:rsid w:val="00307FF9"/>
    <w:rsid w:val="0031117B"/>
    <w:rsid w:val="00311FC0"/>
    <w:rsid w:val="00312168"/>
    <w:rsid w:val="0031343F"/>
    <w:rsid w:val="00314DA7"/>
    <w:rsid w:val="00315503"/>
    <w:rsid w:val="00315AC8"/>
    <w:rsid w:val="003164A7"/>
    <w:rsid w:val="00316ABE"/>
    <w:rsid w:val="00316D2E"/>
    <w:rsid w:val="003176D2"/>
    <w:rsid w:val="0032002A"/>
    <w:rsid w:val="00320C91"/>
    <w:rsid w:val="00321095"/>
    <w:rsid w:val="00321871"/>
    <w:rsid w:val="00321A70"/>
    <w:rsid w:val="003231A7"/>
    <w:rsid w:val="0032395C"/>
    <w:rsid w:val="00323AEF"/>
    <w:rsid w:val="00324C92"/>
    <w:rsid w:val="00325567"/>
    <w:rsid w:val="00325809"/>
    <w:rsid w:val="00325A20"/>
    <w:rsid w:val="00326F25"/>
    <w:rsid w:val="00327647"/>
    <w:rsid w:val="00330388"/>
    <w:rsid w:val="00330C74"/>
    <w:rsid w:val="00331414"/>
    <w:rsid w:val="00331860"/>
    <w:rsid w:val="00332D3B"/>
    <w:rsid w:val="00333538"/>
    <w:rsid w:val="00335C15"/>
    <w:rsid w:val="00335C91"/>
    <w:rsid w:val="00336C12"/>
    <w:rsid w:val="00337392"/>
    <w:rsid w:val="003374D1"/>
    <w:rsid w:val="0033777D"/>
    <w:rsid w:val="00340176"/>
    <w:rsid w:val="003420AC"/>
    <w:rsid w:val="00342580"/>
    <w:rsid w:val="00343E64"/>
    <w:rsid w:val="00345556"/>
    <w:rsid w:val="0034716A"/>
    <w:rsid w:val="003475FD"/>
    <w:rsid w:val="00347FCF"/>
    <w:rsid w:val="00350C05"/>
    <w:rsid w:val="0035184A"/>
    <w:rsid w:val="00351883"/>
    <w:rsid w:val="00351B99"/>
    <w:rsid w:val="00351BDD"/>
    <w:rsid w:val="003525B7"/>
    <w:rsid w:val="00353466"/>
    <w:rsid w:val="003546EA"/>
    <w:rsid w:val="00354879"/>
    <w:rsid w:val="00354C54"/>
    <w:rsid w:val="003553F1"/>
    <w:rsid w:val="003555D8"/>
    <w:rsid w:val="00355749"/>
    <w:rsid w:val="00355856"/>
    <w:rsid w:val="00356E5B"/>
    <w:rsid w:val="003573F3"/>
    <w:rsid w:val="00361133"/>
    <w:rsid w:val="003614FF"/>
    <w:rsid w:val="00361C1A"/>
    <w:rsid w:val="0036207B"/>
    <w:rsid w:val="0036226D"/>
    <w:rsid w:val="0036237D"/>
    <w:rsid w:val="00363408"/>
    <w:rsid w:val="003635A8"/>
    <w:rsid w:val="0036531E"/>
    <w:rsid w:val="00366BBE"/>
    <w:rsid w:val="003673E1"/>
    <w:rsid w:val="003701E1"/>
    <w:rsid w:val="00370720"/>
    <w:rsid w:val="003707E1"/>
    <w:rsid w:val="00370D9F"/>
    <w:rsid w:val="00371612"/>
    <w:rsid w:val="00371A40"/>
    <w:rsid w:val="00371C48"/>
    <w:rsid w:val="00371E92"/>
    <w:rsid w:val="00372106"/>
    <w:rsid w:val="00373942"/>
    <w:rsid w:val="00374816"/>
    <w:rsid w:val="003751E2"/>
    <w:rsid w:val="0037545D"/>
    <w:rsid w:val="00375811"/>
    <w:rsid w:val="003761D2"/>
    <w:rsid w:val="003762ED"/>
    <w:rsid w:val="003766B2"/>
    <w:rsid w:val="003766DB"/>
    <w:rsid w:val="00376A50"/>
    <w:rsid w:val="003774DA"/>
    <w:rsid w:val="003775B6"/>
    <w:rsid w:val="00377747"/>
    <w:rsid w:val="00377DED"/>
    <w:rsid w:val="0038127A"/>
    <w:rsid w:val="003820C1"/>
    <w:rsid w:val="0038262D"/>
    <w:rsid w:val="0038471E"/>
    <w:rsid w:val="00385B48"/>
    <w:rsid w:val="00386449"/>
    <w:rsid w:val="00386938"/>
    <w:rsid w:val="00386D75"/>
    <w:rsid w:val="0038748F"/>
    <w:rsid w:val="00387587"/>
    <w:rsid w:val="003878C8"/>
    <w:rsid w:val="003900BD"/>
    <w:rsid w:val="003919FD"/>
    <w:rsid w:val="00391C8B"/>
    <w:rsid w:val="00391EEA"/>
    <w:rsid w:val="0039212F"/>
    <w:rsid w:val="003926FC"/>
    <w:rsid w:val="00394337"/>
    <w:rsid w:val="00394501"/>
    <w:rsid w:val="00394AC6"/>
    <w:rsid w:val="00395593"/>
    <w:rsid w:val="00395839"/>
    <w:rsid w:val="00395FEA"/>
    <w:rsid w:val="003962E2"/>
    <w:rsid w:val="00397971"/>
    <w:rsid w:val="003A01FB"/>
    <w:rsid w:val="003A1D3A"/>
    <w:rsid w:val="003A3EC3"/>
    <w:rsid w:val="003A4092"/>
    <w:rsid w:val="003A554E"/>
    <w:rsid w:val="003A5A39"/>
    <w:rsid w:val="003A5A7F"/>
    <w:rsid w:val="003A6FC9"/>
    <w:rsid w:val="003A76CF"/>
    <w:rsid w:val="003A7FD1"/>
    <w:rsid w:val="003B01D4"/>
    <w:rsid w:val="003B0FF8"/>
    <w:rsid w:val="003B1925"/>
    <w:rsid w:val="003B2433"/>
    <w:rsid w:val="003B3ED9"/>
    <w:rsid w:val="003B56EE"/>
    <w:rsid w:val="003B5A72"/>
    <w:rsid w:val="003B6B1E"/>
    <w:rsid w:val="003C0EE8"/>
    <w:rsid w:val="003C12A3"/>
    <w:rsid w:val="003C1B1A"/>
    <w:rsid w:val="003C3427"/>
    <w:rsid w:val="003C39C8"/>
    <w:rsid w:val="003C3B2D"/>
    <w:rsid w:val="003C45B3"/>
    <w:rsid w:val="003C46F6"/>
    <w:rsid w:val="003C48EE"/>
    <w:rsid w:val="003C6EFC"/>
    <w:rsid w:val="003C7135"/>
    <w:rsid w:val="003C7365"/>
    <w:rsid w:val="003C747D"/>
    <w:rsid w:val="003C75DE"/>
    <w:rsid w:val="003C77DB"/>
    <w:rsid w:val="003C7C60"/>
    <w:rsid w:val="003D0C7B"/>
    <w:rsid w:val="003D1DEC"/>
    <w:rsid w:val="003D27FF"/>
    <w:rsid w:val="003D3588"/>
    <w:rsid w:val="003D3D8D"/>
    <w:rsid w:val="003D408A"/>
    <w:rsid w:val="003D50D3"/>
    <w:rsid w:val="003D5D4B"/>
    <w:rsid w:val="003D6CF0"/>
    <w:rsid w:val="003D71D6"/>
    <w:rsid w:val="003D736D"/>
    <w:rsid w:val="003D73D3"/>
    <w:rsid w:val="003E08BB"/>
    <w:rsid w:val="003E0F4B"/>
    <w:rsid w:val="003E1292"/>
    <w:rsid w:val="003E21DE"/>
    <w:rsid w:val="003E297B"/>
    <w:rsid w:val="003E2DFB"/>
    <w:rsid w:val="003E2FE9"/>
    <w:rsid w:val="003E3020"/>
    <w:rsid w:val="003E32E0"/>
    <w:rsid w:val="003E3339"/>
    <w:rsid w:val="003E3753"/>
    <w:rsid w:val="003E396F"/>
    <w:rsid w:val="003E408C"/>
    <w:rsid w:val="003E587C"/>
    <w:rsid w:val="003E5A2D"/>
    <w:rsid w:val="003E60B0"/>
    <w:rsid w:val="003F0511"/>
    <w:rsid w:val="003F0E72"/>
    <w:rsid w:val="003F1040"/>
    <w:rsid w:val="003F11C4"/>
    <w:rsid w:val="003F24AD"/>
    <w:rsid w:val="003F256A"/>
    <w:rsid w:val="003F2889"/>
    <w:rsid w:val="003F31F3"/>
    <w:rsid w:val="003F3240"/>
    <w:rsid w:val="003F46C6"/>
    <w:rsid w:val="003F4C05"/>
    <w:rsid w:val="003F4C0B"/>
    <w:rsid w:val="003F5763"/>
    <w:rsid w:val="003F5DB3"/>
    <w:rsid w:val="003F6DF5"/>
    <w:rsid w:val="003F71FC"/>
    <w:rsid w:val="003F7528"/>
    <w:rsid w:val="00400210"/>
    <w:rsid w:val="00400448"/>
    <w:rsid w:val="00400898"/>
    <w:rsid w:val="00400E55"/>
    <w:rsid w:val="004011C7"/>
    <w:rsid w:val="004032FE"/>
    <w:rsid w:val="004035FC"/>
    <w:rsid w:val="00403651"/>
    <w:rsid w:val="00403BD5"/>
    <w:rsid w:val="00404203"/>
    <w:rsid w:val="00404832"/>
    <w:rsid w:val="0040486F"/>
    <w:rsid w:val="00404AA5"/>
    <w:rsid w:val="004057EA"/>
    <w:rsid w:val="00405EFE"/>
    <w:rsid w:val="00406276"/>
    <w:rsid w:val="0040651B"/>
    <w:rsid w:val="004073BE"/>
    <w:rsid w:val="00407449"/>
    <w:rsid w:val="0040775E"/>
    <w:rsid w:val="00407B75"/>
    <w:rsid w:val="00407BAA"/>
    <w:rsid w:val="00407E3A"/>
    <w:rsid w:val="00411CAC"/>
    <w:rsid w:val="00412D54"/>
    <w:rsid w:val="00413076"/>
    <w:rsid w:val="0041311F"/>
    <w:rsid w:val="00413150"/>
    <w:rsid w:val="0041369B"/>
    <w:rsid w:val="00414D45"/>
    <w:rsid w:val="0042064B"/>
    <w:rsid w:val="00421C0D"/>
    <w:rsid w:val="00422086"/>
    <w:rsid w:val="004227B1"/>
    <w:rsid w:val="004230D5"/>
    <w:rsid w:val="004234AD"/>
    <w:rsid w:val="004234C6"/>
    <w:rsid w:val="00423D56"/>
    <w:rsid w:val="00424432"/>
    <w:rsid w:val="00424658"/>
    <w:rsid w:val="00424BC5"/>
    <w:rsid w:val="004260C3"/>
    <w:rsid w:val="00426EAF"/>
    <w:rsid w:val="00427247"/>
    <w:rsid w:val="0042733A"/>
    <w:rsid w:val="004329A8"/>
    <w:rsid w:val="00433726"/>
    <w:rsid w:val="00433E10"/>
    <w:rsid w:val="00435261"/>
    <w:rsid w:val="00435865"/>
    <w:rsid w:val="0043635E"/>
    <w:rsid w:val="004365A2"/>
    <w:rsid w:val="0043688B"/>
    <w:rsid w:val="004372AB"/>
    <w:rsid w:val="00437EFF"/>
    <w:rsid w:val="0044224E"/>
    <w:rsid w:val="004427F9"/>
    <w:rsid w:val="004431B6"/>
    <w:rsid w:val="00443E2E"/>
    <w:rsid w:val="004445E6"/>
    <w:rsid w:val="004448B0"/>
    <w:rsid w:val="0044552C"/>
    <w:rsid w:val="00446991"/>
    <w:rsid w:val="00446B56"/>
    <w:rsid w:val="00446B75"/>
    <w:rsid w:val="0044703A"/>
    <w:rsid w:val="00447A2C"/>
    <w:rsid w:val="00447BE3"/>
    <w:rsid w:val="00447C16"/>
    <w:rsid w:val="00447D78"/>
    <w:rsid w:val="00447F47"/>
    <w:rsid w:val="004506BE"/>
    <w:rsid w:val="004523EF"/>
    <w:rsid w:val="00452587"/>
    <w:rsid w:val="00453730"/>
    <w:rsid w:val="00454476"/>
    <w:rsid w:val="00455860"/>
    <w:rsid w:val="004558D9"/>
    <w:rsid w:val="0045599E"/>
    <w:rsid w:val="00457064"/>
    <w:rsid w:val="004616AD"/>
    <w:rsid w:val="0046246D"/>
    <w:rsid w:val="00462679"/>
    <w:rsid w:val="0046291C"/>
    <w:rsid w:val="004644A6"/>
    <w:rsid w:val="004647CA"/>
    <w:rsid w:val="00464956"/>
    <w:rsid w:val="004650BB"/>
    <w:rsid w:val="004654C2"/>
    <w:rsid w:val="00465F50"/>
    <w:rsid w:val="0046619B"/>
    <w:rsid w:val="0046646F"/>
    <w:rsid w:val="0046686D"/>
    <w:rsid w:val="00467392"/>
    <w:rsid w:val="0047067D"/>
    <w:rsid w:val="00471C85"/>
    <w:rsid w:val="004725B4"/>
    <w:rsid w:val="00472E43"/>
    <w:rsid w:val="004730E3"/>
    <w:rsid w:val="0047328D"/>
    <w:rsid w:val="0047373E"/>
    <w:rsid w:val="00476293"/>
    <w:rsid w:val="00477C80"/>
    <w:rsid w:val="00480A0D"/>
    <w:rsid w:val="00483488"/>
    <w:rsid w:val="004850A6"/>
    <w:rsid w:val="00485EEF"/>
    <w:rsid w:val="00486A4D"/>
    <w:rsid w:val="00486D04"/>
    <w:rsid w:val="00487070"/>
    <w:rsid w:val="004874BC"/>
    <w:rsid w:val="00487E8F"/>
    <w:rsid w:val="00490F3C"/>
    <w:rsid w:val="0049103A"/>
    <w:rsid w:val="004910E2"/>
    <w:rsid w:val="00492042"/>
    <w:rsid w:val="00495B97"/>
    <w:rsid w:val="00497CCA"/>
    <w:rsid w:val="00497E25"/>
    <w:rsid w:val="00497EF8"/>
    <w:rsid w:val="004A0DA4"/>
    <w:rsid w:val="004A1236"/>
    <w:rsid w:val="004A18F1"/>
    <w:rsid w:val="004A1A6D"/>
    <w:rsid w:val="004A2102"/>
    <w:rsid w:val="004A23FC"/>
    <w:rsid w:val="004A346D"/>
    <w:rsid w:val="004A3EED"/>
    <w:rsid w:val="004A4317"/>
    <w:rsid w:val="004A475D"/>
    <w:rsid w:val="004A5573"/>
    <w:rsid w:val="004A6369"/>
    <w:rsid w:val="004A6A19"/>
    <w:rsid w:val="004A6BFD"/>
    <w:rsid w:val="004A6C76"/>
    <w:rsid w:val="004A6E57"/>
    <w:rsid w:val="004A7485"/>
    <w:rsid w:val="004A75A9"/>
    <w:rsid w:val="004A7950"/>
    <w:rsid w:val="004B0CC2"/>
    <w:rsid w:val="004B189E"/>
    <w:rsid w:val="004B3A96"/>
    <w:rsid w:val="004B4016"/>
    <w:rsid w:val="004B4332"/>
    <w:rsid w:val="004B4EDC"/>
    <w:rsid w:val="004B6433"/>
    <w:rsid w:val="004B7084"/>
    <w:rsid w:val="004B7C99"/>
    <w:rsid w:val="004B7DD8"/>
    <w:rsid w:val="004C00AD"/>
    <w:rsid w:val="004C1A99"/>
    <w:rsid w:val="004C1D00"/>
    <w:rsid w:val="004C242F"/>
    <w:rsid w:val="004C3BC6"/>
    <w:rsid w:val="004C4ECB"/>
    <w:rsid w:val="004C5970"/>
    <w:rsid w:val="004C5B44"/>
    <w:rsid w:val="004C62C3"/>
    <w:rsid w:val="004C6709"/>
    <w:rsid w:val="004C6900"/>
    <w:rsid w:val="004C7BDA"/>
    <w:rsid w:val="004C7E78"/>
    <w:rsid w:val="004C7F1B"/>
    <w:rsid w:val="004D10A5"/>
    <w:rsid w:val="004D1656"/>
    <w:rsid w:val="004D1676"/>
    <w:rsid w:val="004D3449"/>
    <w:rsid w:val="004D41AC"/>
    <w:rsid w:val="004D5F71"/>
    <w:rsid w:val="004E01BA"/>
    <w:rsid w:val="004E0786"/>
    <w:rsid w:val="004E0CEC"/>
    <w:rsid w:val="004E201A"/>
    <w:rsid w:val="004E27A2"/>
    <w:rsid w:val="004E28EB"/>
    <w:rsid w:val="004E3063"/>
    <w:rsid w:val="004E32CC"/>
    <w:rsid w:val="004E3496"/>
    <w:rsid w:val="004E4E8A"/>
    <w:rsid w:val="004E6E67"/>
    <w:rsid w:val="004F00AA"/>
    <w:rsid w:val="004F031C"/>
    <w:rsid w:val="004F0A49"/>
    <w:rsid w:val="004F12EC"/>
    <w:rsid w:val="004F1DE0"/>
    <w:rsid w:val="004F1E37"/>
    <w:rsid w:val="004F37A4"/>
    <w:rsid w:val="004F3A65"/>
    <w:rsid w:val="004F4292"/>
    <w:rsid w:val="004F48AC"/>
    <w:rsid w:val="004F6FD0"/>
    <w:rsid w:val="004F7116"/>
    <w:rsid w:val="004F79B9"/>
    <w:rsid w:val="00501128"/>
    <w:rsid w:val="00501849"/>
    <w:rsid w:val="00501A92"/>
    <w:rsid w:val="0050279D"/>
    <w:rsid w:val="005043A7"/>
    <w:rsid w:val="00504A5B"/>
    <w:rsid w:val="00504C1F"/>
    <w:rsid w:val="00505630"/>
    <w:rsid w:val="00505AA9"/>
    <w:rsid w:val="00506A39"/>
    <w:rsid w:val="00507ED7"/>
    <w:rsid w:val="00510CF7"/>
    <w:rsid w:val="00510DED"/>
    <w:rsid w:val="005119CD"/>
    <w:rsid w:val="0051268E"/>
    <w:rsid w:val="0051279E"/>
    <w:rsid w:val="00512EB1"/>
    <w:rsid w:val="005135F1"/>
    <w:rsid w:val="0051631E"/>
    <w:rsid w:val="005165C6"/>
    <w:rsid w:val="00517352"/>
    <w:rsid w:val="005219ED"/>
    <w:rsid w:val="00521E27"/>
    <w:rsid w:val="0052203C"/>
    <w:rsid w:val="00523801"/>
    <w:rsid w:val="00523A84"/>
    <w:rsid w:val="00523A86"/>
    <w:rsid w:val="00523B3C"/>
    <w:rsid w:val="00524B4F"/>
    <w:rsid w:val="00524CA2"/>
    <w:rsid w:val="0052669A"/>
    <w:rsid w:val="0052777A"/>
    <w:rsid w:val="00530407"/>
    <w:rsid w:val="005306CA"/>
    <w:rsid w:val="00530938"/>
    <w:rsid w:val="005313A7"/>
    <w:rsid w:val="0053176E"/>
    <w:rsid w:val="005320B8"/>
    <w:rsid w:val="00534257"/>
    <w:rsid w:val="00534FC4"/>
    <w:rsid w:val="0053503C"/>
    <w:rsid w:val="0053546E"/>
    <w:rsid w:val="00540D26"/>
    <w:rsid w:val="0054219E"/>
    <w:rsid w:val="0054366F"/>
    <w:rsid w:val="00543710"/>
    <w:rsid w:val="0054562A"/>
    <w:rsid w:val="005502F0"/>
    <w:rsid w:val="005503AE"/>
    <w:rsid w:val="005505A2"/>
    <w:rsid w:val="00550A59"/>
    <w:rsid w:val="00550C34"/>
    <w:rsid w:val="00550F1B"/>
    <w:rsid w:val="00550FFE"/>
    <w:rsid w:val="005537C6"/>
    <w:rsid w:val="00553B34"/>
    <w:rsid w:val="00553C6D"/>
    <w:rsid w:val="00553E6C"/>
    <w:rsid w:val="00554009"/>
    <w:rsid w:val="005554C7"/>
    <w:rsid w:val="0055565F"/>
    <w:rsid w:val="00556ECB"/>
    <w:rsid w:val="005576F1"/>
    <w:rsid w:val="005577F3"/>
    <w:rsid w:val="00560514"/>
    <w:rsid w:val="00560704"/>
    <w:rsid w:val="00562756"/>
    <w:rsid w:val="0056316F"/>
    <w:rsid w:val="00565135"/>
    <w:rsid w:val="005652C7"/>
    <w:rsid w:val="00571956"/>
    <w:rsid w:val="00571A19"/>
    <w:rsid w:val="00571F18"/>
    <w:rsid w:val="005727F4"/>
    <w:rsid w:val="00573E48"/>
    <w:rsid w:val="00574E03"/>
    <w:rsid w:val="005751AC"/>
    <w:rsid w:val="005751AF"/>
    <w:rsid w:val="00575575"/>
    <w:rsid w:val="0057574F"/>
    <w:rsid w:val="00575B11"/>
    <w:rsid w:val="00576B53"/>
    <w:rsid w:val="00577264"/>
    <w:rsid w:val="00582A5B"/>
    <w:rsid w:val="00582C00"/>
    <w:rsid w:val="00582FA8"/>
    <w:rsid w:val="005833B9"/>
    <w:rsid w:val="00583CCA"/>
    <w:rsid w:val="0058415A"/>
    <w:rsid w:val="00584275"/>
    <w:rsid w:val="00585194"/>
    <w:rsid w:val="005854C9"/>
    <w:rsid w:val="00585C3E"/>
    <w:rsid w:val="00586040"/>
    <w:rsid w:val="00590FAC"/>
    <w:rsid w:val="0059146A"/>
    <w:rsid w:val="00591D24"/>
    <w:rsid w:val="00592469"/>
    <w:rsid w:val="005925D0"/>
    <w:rsid w:val="0059266D"/>
    <w:rsid w:val="005933E9"/>
    <w:rsid w:val="00593615"/>
    <w:rsid w:val="00594AEA"/>
    <w:rsid w:val="005955A8"/>
    <w:rsid w:val="0059637F"/>
    <w:rsid w:val="005977C3"/>
    <w:rsid w:val="005A0466"/>
    <w:rsid w:val="005A09BD"/>
    <w:rsid w:val="005A0EE8"/>
    <w:rsid w:val="005A0F9E"/>
    <w:rsid w:val="005A1F42"/>
    <w:rsid w:val="005A2076"/>
    <w:rsid w:val="005A2136"/>
    <w:rsid w:val="005A3C7F"/>
    <w:rsid w:val="005A4106"/>
    <w:rsid w:val="005A4717"/>
    <w:rsid w:val="005A4C10"/>
    <w:rsid w:val="005A4D31"/>
    <w:rsid w:val="005A4ED1"/>
    <w:rsid w:val="005A68BA"/>
    <w:rsid w:val="005A69E2"/>
    <w:rsid w:val="005B01BB"/>
    <w:rsid w:val="005B01EF"/>
    <w:rsid w:val="005B1C4A"/>
    <w:rsid w:val="005B28A9"/>
    <w:rsid w:val="005B2EFD"/>
    <w:rsid w:val="005B3EB3"/>
    <w:rsid w:val="005B3FDF"/>
    <w:rsid w:val="005B4167"/>
    <w:rsid w:val="005B5E4F"/>
    <w:rsid w:val="005B78FD"/>
    <w:rsid w:val="005B7B25"/>
    <w:rsid w:val="005C05E8"/>
    <w:rsid w:val="005C0983"/>
    <w:rsid w:val="005C131A"/>
    <w:rsid w:val="005C27AC"/>
    <w:rsid w:val="005C2979"/>
    <w:rsid w:val="005C31E1"/>
    <w:rsid w:val="005C4C67"/>
    <w:rsid w:val="005C522F"/>
    <w:rsid w:val="005C55C2"/>
    <w:rsid w:val="005C57DD"/>
    <w:rsid w:val="005C6554"/>
    <w:rsid w:val="005C7FEA"/>
    <w:rsid w:val="005D1CFD"/>
    <w:rsid w:val="005D1F6D"/>
    <w:rsid w:val="005D22B4"/>
    <w:rsid w:val="005D3BCD"/>
    <w:rsid w:val="005D3D2E"/>
    <w:rsid w:val="005D598B"/>
    <w:rsid w:val="005D603D"/>
    <w:rsid w:val="005D63EC"/>
    <w:rsid w:val="005E086F"/>
    <w:rsid w:val="005E0B26"/>
    <w:rsid w:val="005E103B"/>
    <w:rsid w:val="005E19D1"/>
    <w:rsid w:val="005E2068"/>
    <w:rsid w:val="005E2C7B"/>
    <w:rsid w:val="005E2ECA"/>
    <w:rsid w:val="005E2F7A"/>
    <w:rsid w:val="005E3D3A"/>
    <w:rsid w:val="005E3ED0"/>
    <w:rsid w:val="005E58AE"/>
    <w:rsid w:val="005E6094"/>
    <w:rsid w:val="005E67B3"/>
    <w:rsid w:val="005E7185"/>
    <w:rsid w:val="005E7967"/>
    <w:rsid w:val="005E7BE7"/>
    <w:rsid w:val="005E7E35"/>
    <w:rsid w:val="005F0722"/>
    <w:rsid w:val="005F0861"/>
    <w:rsid w:val="005F10AA"/>
    <w:rsid w:val="005F1432"/>
    <w:rsid w:val="005F1D44"/>
    <w:rsid w:val="005F20AA"/>
    <w:rsid w:val="005F2254"/>
    <w:rsid w:val="005F2F1E"/>
    <w:rsid w:val="005F2FBC"/>
    <w:rsid w:val="005F2FE8"/>
    <w:rsid w:val="005F353E"/>
    <w:rsid w:val="005F3583"/>
    <w:rsid w:val="005F4AEA"/>
    <w:rsid w:val="005F4EFF"/>
    <w:rsid w:val="005F5FDC"/>
    <w:rsid w:val="005F7D41"/>
    <w:rsid w:val="006006F7"/>
    <w:rsid w:val="00600A2A"/>
    <w:rsid w:val="006017AA"/>
    <w:rsid w:val="0060185B"/>
    <w:rsid w:val="00602E4B"/>
    <w:rsid w:val="006031D0"/>
    <w:rsid w:val="006039C7"/>
    <w:rsid w:val="00603EDD"/>
    <w:rsid w:val="0060532D"/>
    <w:rsid w:val="006063AC"/>
    <w:rsid w:val="00607677"/>
    <w:rsid w:val="00607C0C"/>
    <w:rsid w:val="00607CE4"/>
    <w:rsid w:val="0061014D"/>
    <w:rsid w:val="006110D3"/>
    <w:rsid w:val="00611AB0"/>
    <w:rsid w:val="0061437C"/>
    <w:rsid w:val="00615418"/>
    <w:rsid w:val="00617CEE"/>
    <w:rsid w:val="00620163"/>
    <w:rsid w:val="00620725"/>
    <w:rsid w:val="006218EE"/>
    <w:rsid w:val="006226D4"/>
    <w:rsid w:val="00622910"/>
    <w:rsid w:val="00622C77"/>
    <w:rsid w:val="006232DD"/>
    <w:rsid w:val="00623961"/>
    <w:rsid w:val="00624977"/>
    <w:rsid w:val="006257BF"/>
    <w:rsid w:val="00625865"/>
    <w:rsid w:val="00626D8B"/>
    <w:rsid w:val="006277F2"/>
    <w:rsid w:val="006279CC"/>
    <w:rsid w:val="006302E1"/>
    <w:rsid w:val="00630419"/>
    <w:rsid w:val="00632225"/>
    <w:rsid w:val="006332E3"/>
    <w:rsid w:val="00635726"/>
    <w:rsid w:val="00635DEE"/>
    <w:rsid w:val="00636139"/>
    <w:rsid w:val="00640765"/>
    <w:rsid w:val="0064189B"/>
    <w:rsid w:val="00643802"/>
    <w:rsid w:val="00647178"/>
    <w:rsid w:val="00647329"/>
    <w:rsid w:val="00651141"/>
    <w:rsid w:val="00651958"/>
    <w:rsid w:val="006523F9"/>
    <w:rsid w:val="00652D2E"/>
    <w:rsid w:val="00653473"/>
    <w:rsid w:val="00654284"/>
    <w:rsid w:val="00654B6A"/>
    <w:rsid w:val="00655633"/>
    <w:rsid w:val="00656D82"/>
    <w:rsid w:val="0065742E"/>
    <w:rsid w:val="00657CA6"/>
    <w:rsid w:val="00660250"/>
    <w:rsid w:val="00661975"/>
    <w:rsid w:val="0066379A"/>
    <w:rsid w:val="00664D75"/>
    <w:rsid w:val="0066675F"/>
    <w:rsid w:val="006669D8"/>
    <w:rsid w:val="0066712C"/>
    <w:rsid w:val="00667360"/>
    <w:rsid w:val="006701F9"/>
    <w:rsid w:val="00670AC1"/>
    <w:rsid w:val="00670EE0"/>
    <w:rsid w:val="00672FA5"/>
    <w:rsid w:val="006739EB"/>
    <w:rsid w:val="00673D58"/>
    <w:rsid w:val="00673D6B"/>
    <w:rsid w:val="0067412E"/>
    <w:rsid w:val="00674484"/>
    <w:rsid w:val="006755F1"/>
    <w:rsid w:val="00676EEE"/>
    <w:rsid w:val="00680958"/>
    <w:rsid w:val="0068164A"/>
    <w:rsid w:val="00682B6C"/>
    <w:rsid w:val="00682BA2"/>
    <w:rsid w:val="00683A8D"/>
    <w:rsid w:val="00684195"/>
    <w:rsid w:val="00684393"/>
    <w:rsid w:val="00685739"/>
    <w:rsid w:val="00685C47"/>
    <w:rsid w:val="00686E33"/>
    <w:rsid w:val="006872B8"/>
    <w:rsid w:val="006874DA"/>
    <w:rsid w:val="0069004B"/>
    <w:rsid w:val="00692DE5"/>
    <w:rsid w:val="006940B2"/>
    <w:rsid w:val="006951E8"/>
    <w:rsid w:val="0069559B"/>
    <w:rsid w:val="006956F5"/>
    <w:rsid w:val="00695BBB"/>
    <w:rsid w:val="00696A42"/>
    <w:rsid w:val="00696D4B"/>
    <w:rsid w:val="0069756B"/>
    <w:rsid w:val="006A0A5A"/>
    <w:rsid w:val="006A0A98"/>
    <w:rsid w:val="006A1D21"/>
    <w:rsid w:val="006A1D81"/>
    <w:rsid w:val="006A1E7F"/>
    <w:rsid w:val="006A2C7B"/>
    <w:rsid w:val="006A33F3"/>
    <w:rsid w:val="006A4416"/>
    <w:rsid w:val="006A4E26"/>
    <w:rsid w:val="006A6181"/>
    <w:rsid w:val="006A6E20"/>
    <w:rsid w:val="006B007D"/>
    <w:rsid w:val="006B0462"/>
    <w:rsid w:val="006B0605"/>
    <w:rsid w:val="006B2EB7"/>
    <w:rsid w:val="006B3685"/>
    <w:rsid w:val="006B4A53"/>
    <w:rsid w:val="006B56CE"/>
    <w:rsid w:val="006B67A8"/>
    <w:rsid w:val="006B7383"/>
    <w:rsid w:val="006B7D2E"/>
    <w:rsid w:val="006C0057"/>
    <w:rsid w:val="006C05E7"/>
    <w:rsid w:val="006C0C85"/>
    <w:rsid w:val="006C2426"/>
    <w:rsid w:val="006C2A46"/>
    <w:rsid w:val="006C31F9"/>
    <w:rsid w:val="006C38CE"/>
    <w:rsid w:val="006C4A65"/>
    <w:rsid w:val="006C53E2"/>
    <w:rsid w:val="006C7597"/>
    <w:rsid w:val="006C7F2F"/>
    <w:rsid w:val="006D0F72"/>
    <w:rsid w:val="006D134A"/>
    <w:rsid w:val="006D23A5"/>
    <w:rsid w:val="006D27D0"/>
    <w:rsid w:val="006D2CA1"/>
    <w:rsid w:val="006D5493"/>
    <w:rsid w:val="006D5B4F"/>
    <w:rsid w:val="006D6ADB"/>
    <w:rsid w:val="006D7081"/>
    <w:rsid w:val="006D74C8"/>
    <w:rsid w:val="006E0219"/>
    <w:rsid w:val="006E15FB"/>
    <w:rsid w:val="006E2427"/>
    <w:rsid w:val="006E37F3"/>
    <w:rsid w:val="006E483E"/>
    <w:rsid w:val="006E4E10"/>
    <w:rsid w:val="006E7D16"/>
    <w:rsid w:val="006F0D95"/>
    <w:rsid w:val="006F135D"/>
    <w:rsid w:val="006F18E0"/>
    <w:rsid w:val="006F2278"/>
    <w:rsid w:val="006F2E3B"/>
    <w:rsid w:val="006F55F8"/>
    <w:rsid w:val="006F578A"/>
    <w:rsid w:val="006F5C88"/>
    <w:rsid w:val="006F6809"/>
    <w:rsid w:val="006F700E"/>
    <w:rsid w:val="006F7605"/>
    <w:rsid w:val="00702BB0"/>
    <w:rsid w:val="00703A9D"/>
    <w:rsid w:val="00703CAA"/>
    <w:rsid w:val="00704BD6"/>
    <w:rsid w:val="00704C46"/>
    <w:rsid w:val="00705492"/>
    <w:rsid w:val="00710425"/>
    <w:rsid w:val="007106B4"/>
    <w:rsid w:val="00711887"/>
    <w:rsid w:val="00711DC2"/>
    <w:rsid w:val="00712EC3"/>
    <w:rsid w:val="00713C14"/>
    <w:rsid w:val="00713FBA"/>
    <w:rsid w:val="00714724"/>
    <w:rsid w:val="00715E64"/>
    <w:rsid w:val="00715E82"/>
    <w:rsid w:val="007163AD"/>
    <w:rsid w:val="00716534"/>
    <w:rsid w:val="007168AB"/>
    <w:rsid w:val="00716E69"/>
    <w:rsid w:val="0071748E"/>
    <w:rsid w:val="0071766C"/>
    <w:rsid w:val="00720604"/>
    <w:rsid w:val="007206F3"/>
    <w:rsid w:val="007210C6"/>
    <w:rsid w:val="00721300"/>
    <w:rsid w:val="00721CF9"/>
    <w:rsid w:val="00722319"/>
    <w:rsid w:val="0072248E"/>
    <w:rsid w:val="00722825"/>
    <w:rsid w:val="00722E90"/>
    <w:rsid w:val="00724723"/>
    <w:rsid w:val="0072485B"/>
    <w:rsid w:val="007249F5"/>
    <w:rsid w:val="00725465"/>
    <w:rsid w:val="00725999"/>
    <w:rsid w:val="00730732"/>
    <w:rsid w:val="00731079"/>
    <w:rsid w:val="00732B9E"/>
    <w:rsid w:val="0073396F"/>
    <w:rsid w:val="00733CFB"/>
    <w:rsid w:val="00735062"/>
    <w:rsid w:val="00735457"/>
    <w:rsid w:val="00735655"/>
    <w:rsid w:val="0073566B"/>
    <w:rsid w:val="00735A06"/>
    <w:rsid w:val="007360DC"/>
    <w:rsid w:val="0073664E"/>
    <w:rsid w:val="0073720E"/>
    <w:rsid w:val="00737746"/>
    <w:rsid w:val="00737B5E"/>
    <w:rsid w:val="00737D68"/>
    <w:rsid w:val="0074016F"/>
    <w:rsid w:val="007406A8"/>
    <w:rsid w:val="007410EC"/>
    <w:rsid w:val="00742828"/>
    <w:rsid w:val="00744371"/>
    <w:rsid w:val="00745210"/>
    <w:rsid w:val="00746166"/>
    <w:rsid w:val="00746AD6"/>
    <w:rsid w:val="0074706F"/>
    <w:rsid w:val="00750461"/>
    <w:rsid w:val="007506E1"/>
    <w:rsid w:val="0075196F"/>
    <w:rsid w:val="00752ECF"/>
    <w:rsid w:val="00753E68"/>
    <w:rsid w:val="00756E3F"/>
    <w:rsid w:val="007579BA"/>
    <w:rsid w:val="00760917"/>
    <w:rsid w:val="007612C1"/>
    <w:rsid w:val="00761482"/>
    <w:rsid w:val="00761C8A"/>
    <w:rsid w:val="00762182"/>
    <w:rsid w:val="00764744"/>
    <w:rsid w:val="00765A3C"/>
    <w:rsid w:val="007663C2"/>
    <w:rsid w:val="0077045B"/>
    <w:rsid w:val="00770B18"/>
    <w:rsid w:val="00770DE3"/>
    <w:rsid w:val="00770E80"/>
    <w:rsid w:val="00771401"/>
    <w:rsid w:val="00772E1A"/>
    <w:rsid w:val="007739E4"/>
    <w:rsid w:val="00773C24"/>
    <w:rsid w:val="00773DBA"/>
    <w:rsid w:val="007741F8"/>
    <w:rsid w:val="00774B24"/>
    <w:rsid w:val="00774C32"/>
    <w:rsid w:val="00775E5E"/>
    <w:rsid w:val="00775FD7"/>
    <w:rsid w:val="00776DC8"/>
    <w:rsid w:val="00781754"/>
    <w:rsid w:val="00781A9E"/>
    <w:rsid w:val="00782F1B"/>
    <w:rsid w:val="00783022"/>
    <w:rsid w:val="00783C3A"/>
    <w:rsid w:val="0078401D"/>
    <w:rsid w:val="00784049"/>
    <w:rsid w:val="00784232"/>
    <w:rsid w:val="00784A33"/>
    <w:rsid w:val="00784EA8"/>
    <w:rsid w:val="00786B51"/>
    <w:rsid w:val="00786FF0"/>
    <w:rsid w:val="00787F4D"/>
    <w:rsid w:val="0079108A"/>
    <w:rsid w:val="00791159"/>
    <w:rsid w:val="00791B70"/>
    <w:rsid w:val="00791D65"/>
    <w:rsid w:val="00791E7E"/>
    <w:rsid w:val="007922E2"/>
    <w:rsid w:val="00792ACF"/>
    <w:rsid w:val="00792C34"/>
    <w:rsid w:val="0079360A"/>
    <w:rsid w:val="00793E6E"/>
    <w:rsid w:val="00794077"/>
    <w:rsid w:val="00795FB2"/>
    <w:rsid w:val="007965FC"/>
    <w:rsid w:val="0079671D"/>
    <w:rsid w:val="007973A0"/>
    <w:rsid w:val="007A04B9"/>
    <w:rsid w:val="007A1119"/>
    <w:rsid w:val="007A1DCB"/>
    <w:rsid w:val="007A4628"/>
    <w:rsid w:val="007A5DDA"/>
    <w:rsid w:val="007A66DD"/>
    <w:rsid w:val="007A7AE7"/>
    <w:rsid w:val="007B06AB"/>
    <w:rsid w:val="007B10C1"/>
    <w:rsid w:val="007B192D"/>
    <w:rsid w:val="007B1DAA"/>
    <w:rsid w:val="007B207E"/>
    <w:rsid w:val="007B2F1C"/>
    <w:rsid w:val="007B2FC3"/>
    <w:rsid w:val="007B2FFA"/>
    <w:rsid w:val="007B3003"/>
    <w:rsid w:val="007B3F33"/>
    <w:rsid w:val="007B446F"/>
    <w:rsid w:val="007B5BF3"/>
    <w:rsid w:val="007B5C27"/>
    <w:rsid w:val="007C00F3"/>
    <w:rsid w:val="007C07A7"/>
    <w:rsid w:val="007C09B0"/>
    <w:rsid w:val="007C17AB"/>
    <w:rsid w:val="007C1B4D"/>
    <w:rsid w:val="007C1CF7"/>
    <w:rsid w:val="007C231A"/>
    <w:rsid w:val="007C2FBC"/>
    <w:rsid w:val="007C418B"/>
    <w:rsid w:val="007C44D7"/>
    <w:rsid w:val="007C5432"/>
    <w:rsid w:val="007C7A4B"/>
    <w:rsid w:val="007D1105"/>
    <w:rsid w:val="007D1551"/>
    <w:rsid w:val="007D158A"/>
    <w:rsid w:val="007D158F"/>
    <w:rsid w:val="007D1B1D"/>
    <w:rsid w:val="007D2B6A"/>
    <w:rsid w:val="007D36BA"/>
    <w:rsid w:val="007D374C"/>
    <w:rsid w:val="007D3875"/>
    <w:rsid w:val="007D3ACA"/>
    <w:rsid w:val="007D3AEA"/>
    <w:rsid w:val="007D3B7B"/>
    <w:rsid w:val="007D438B"/>
    <w:rsid w:val="007D489B"/>
    <w:rsid w:val="007D4F77"/>
    <w:rsid w:val="007D52C2"/>
    <w:rsid w:val="007D614C"/>
    <w:rsid w:val="007D6170"/>
    <w:rsid w:val="007D6577"/>
    <w:rsid w:val="007D6997"/>
    <w:rsid w:val="007D7051"/>
    <w:rsid w:val="007D79ED"/>
    <w:rsid w:val="007E0365"/>
    <w:rsid w:val="007E248B"/>
    <w:rsid w:val="007E2C7E"/>
    <w:rsid w:val="007E36F1"/>
    <w:rsid w:val="007E380B"/>
    <w:rsid w:val="007E4379"/>
    <w:rsid w:val="007E48BD"/>
    <w:rsid w:val="007E4BA7"/>
    <w:rsid w:val="007E5267"/>
    <w:rsid w:val="007E630C"/>
    <w:rsid w:val="007F0453"/>
    <w:rsid w:val="007F2656"/>
    <w:rsid w:val="007F31C0"/>
    <w:rsid w:val="007F3E40"/>
    <w:rsid w:val="007F3E67"/>
    <w:rsid w:val="007F7287"/>
    <w:rsid w:val="00800EBB"/>
    <w:rsid w:val="00801AA3"/>
    <w:rsid w:val="00803606"/>
    <w:rsid w:val="008037E3"/>
    <w:rsid w:val="008044F5"/>
    <w:rsid w:val="00804A2E"/>
    <w:rsid w:val="0080551F"/>
    <w:rsid w:val="00805B1C"/>
    <w:rsid w:val="00805D3C"/>
    <w:rsid w:val="00805F23"/>
    <w:rsid w:val="00806501"/>
    <w:rsid w:val="008073C7"/>
    <w:rsid w:val="00810154"/>
    <w:rsid w:val="008106A6"/>
    <w:rsid w:val="008115B7"/>
    <w:rsid w:val="00812706"/>
    <w:rsid w:val="008131A0"/>
    <w:rsid w:val="0081339B"/>
    <w:rsid w:val="008137F5"/>
    <w:rsid w:val="00813E84"/>
    <w:rsid w:val="0081439F"/>
    <w:rsid w:val="008148B3"/>
    <w:rsid w:val="00814DB6"/>
    <w:rsid w:val="00814ECD"/>
    <w:rsid w:val="00815084"/>
    <w:rsid w:val="008160C8"/>
    <w:rsid w:val="008168DC"/>
    <w:rsid w:val="00816924"/>
    <w:rsid w:val="0081700A"/>
    <w:rsid w:val="008170EE"/>
    <w:rsid w:val="00817DF9"/>
    <w:rsid w:val="00821C83"/>
    <w:rsid w:val="00823263"/>
    <w:rsid w:val="008239EF"/>
    <w:rsid w:val="00824302"/>
    <w:rsid w:val="008267B7"/>
    <w:rsid w:val="008268F6"/>
    <w:rsid w:val="0083232F"/>
    <w:rsid w:val="008329CD"/>
    <w:rsid w:val="00832AD7"/>
    <w:rsid w:val="0083409A"/>
    <w:rsid w:val="00834536"/>
    <w:rsid w:val="00834A83"/>
    <w:rsid w:val="00834BD0"/>
    <w:rsid w:val="00835902"/>
    <w:rsid w:val="008359BF"/>
    <w:rsid w:val="00835C05"/>
    <w:rsid w:val="00836B30"/>
    <w:rsid w:val="00836F73"/>
    <w:rsid w:val="008377CB"/>
    <w:rsid w:val="00840514"/>
    <w:rsid w:val="00840ADD"/>
    <w:rsid w:val="0084159E"/>
    <w:rsid w:val="00841C2F"/>
    <w:rsid w:val="008425FA"/>
    <w:rsid w:val="008458F4"/>
    <w:rsid w:val="00847570"/>
    <w:rsid w:val="00847ED8"/>
    <w:rsid w:val="00847F7B"/>
    <w:rsid w:val="0085034C"/>
    <w:rsid w:val="00850CD5"/>
    <w:rsid w:val="00850D26"/>
    <w:rsid w:val="00850DDF"/>
    <w:rsid w:val="0085311F"/>
    <w:rsid w:val="008542E6"/>
    <w:rsid w:val="0085459B"/>
    <w:rsid w:val="008546C8"/>
    <w:rsid w:val="00855301"/>
    <w:rsid w:val="00856310"/>
    <w:rsid w:val="00856858"/>
    <w:rsid w:val="008570A5"/>
    <w:rsid w:val="00860B28"/>
    <w:rsid w:val="00860FB8"/>
    <w:rsid w:val="008617A1"/>
    <w:rsid w:val="00862045"/>
    <w:rsid w:val="0086325A"/>
    <w:rsid w:val="00864053"/>
    <w:rsid w:val="008647E9"/>
    <w:rsid w:val="00864858"/>
    <w:rsid w:val="00864909"/>
    <w:rsid w:val="0086645B"/>
    <w:rsid w:val="00866CFA"/>
    <w:rsid w:val="0086773A"/>
    <w:rsid w:val="00867A23"/>
    <w:rsid w:val="00867A79"/>
    <w:rsid w:val="00867BDA"/>
    <w:rsid w:val="00867EBE"/>
    <w:rsid w:val="0087052A"/>
    <w:rsid w:val="00870B9C"/>
    <w:rsid w:val="008710FE"/>
    <w:rsid w:val="00871D13"/>
    <w:rsid w:val="00871F5D"/>
    <w:rsid w:val="008722BA"/>
    <w:rsid w:val="008723D8"/>
    <w:rsid w:val="00872966"/>
    <w:rsid w:val="00873046"/>
    <w:rsid w:val="00873797"/>
    <w:rsid w:val="00873B3E"/>
    <w:rsid w:val="00875AB1"/>
    <w:rsid w:val="00875C18"/>
    <w:rsid w:val="00876767"/>
    <w:rsid w:val="00876AC3"/>
    <w:rsid w:val="0088004B"/>
    <w:rsid w:val="00882476"/>
    <w:rsid w:val="00882C48"/>
    <w:rsid w:val="00886A27"/>
    <w:rsid w:val="00886BA7"/>
    <w:rsid w:val="00886FA9"/>
    <w:rsid w:val="00887D39"/>
    <w:rsid w:val="008908D9"/>
    <w:rsid w:val="00890C31"/>
    <w:rsid w:val="008923D8"/>
    <w:rsid w:val="0089244D"/>
    <w:rsid w:val="00892F56"/>
    <w:rsid w:val="00893BA1"/>
    <w:rsid w:val="00895EBC"/>
    <w:rsid w:val="0089664A"/>
    <w:rsid w:val="00896810"/>
    <w:rsid w:val="00897092"/>
    <w:rsid w:val="008A06A1"/>
    <w:rsid w:val="008A0916"/>
    <w:rsid w:val="008A24C7"/>
    <w:rsid w:val="008A2A8D"/>
    <w:rsid w:val="008A36D8"/>
    <w:rsid w:val="008A4A15"/>
    <w:rsid w:val="008A4DCD"/>
    <w:rsid w:val="008A5580"/>
    <w:rsid w:val="008A5632"/>
    <w:rsid w:val="008A59B0"/>
    <w:rsid w:val="008A65FA"/>
    <w:rsid w:val="008A70DD"/>
    <w:rsid w:val="008A7337"/>
    <w:rsid w:val="008A77B7"/>
    <w:rsid w:val="008B03A7"/>
    <w:rsid w:val="008B0C55"/>
    <w:rsid w:val="008B170C"/>
    <w:rsid w:val="008B195D"/>
    <w:rsid w:val="008B1DA1"/>
    <w:rsid w:val="008B3B88"/>
    <w:rsid w:val="008B3F81"/>
    <w:rsid w:val="008B58BC"/>
    <w:rsid w:val="008B6A38"/>
    <w:rsid w:val="008B721F"/>
    <w:rsid w:val="008B72BE"/>
    <w:rsid w:val="008C035F"/>
    <w:rsid w:val="008C09AE"/>
    <w:rsid w:val="008C2F92"/>
    <w:rsid w:val="008C35F9"/>
    <w:rsid w:val="008C3799"/>
    <w:rsid w:val="008C3AEA"/>
    <w:rsid w:val="008C3C04"/>
    <w:rsid w:val="008C3EDD"/>
    <w:rsid w:val="008C462A"/>
    <w:rsid w:val="008C6494"/>
    <w:rsid w:val="008C7581"/>
    <w:rsid w:val="008D07E0"/>
    <w:rsid w:val="008D0BB4"/>
    <w:rsid w:val="008D1D75"/>
    <w:rsid w:val="008D1E59"/>
    <w:rsid w:val="008D1F90"/>
    <w:rsid w:val="008D204B"/>
    <w:rsid w:val="008D21EE"/>
    <w:rsid w:val="008D228C"/>
    <w:rsid w:val="008D2602"/>
    <w:rsid w:val="008D4514"/>
    <w:rsid w:val="008D49CC"/>
    <w:rsid w:val="008D4FE8"/>
    <w:rsid w:val="008D545F"/>
    <w:rsid w:val="008D64D0"/>
    <w:rsid w:val="008D7F33"/>
    <w:rsid w:val="008E06CD"/>
    <w:rsid w:val="008E1A9F"/>
    <w:rsid w:val="008E1AE4"/>
    <w:rsid w:val="008E2FA8"/>
    <w:rsid w:val="008E3E7E"/>
    <w:rsid w:val="008E4A8C"/>
    <w:rsid w:val="008E58BB"/>
    <w:rsid w:val="008E5C6C"/>
    <w:rsid w:val="008E5D7A"/>
    <w:rsid w:val="008E6DB6"/>
    <w:rsid w:val="008E6E39"/>
    <w:rsid w:val="008F084F"/>
    <w:rsid w:val="008F213C"/>
    <w:rsid w:val="008F3C71"/>
    <w:rsid w:val="008F3FBC"/>
    <w:rsid w:val="008F4B4B"/>
    <w:rsid w:val="008F5F96"/>
    <w:rsid w:val="008F62FF"/>
    <w:rsid w:val="008F7E1E"/>
    <w:rsid w:val="00901B7C"/>
    <w:rsid w:val="00901E2B"/>
    <w:rsid w:val="00902CB5"/>
    <w:rsid w:val="00903748"/>
    <w:rsid w:val="00903925"/>
    <w:rsid w:val="009050C3"/>
    <w:rsid w:val="009052DB"/>
    <w:rsid w:val="00905408"/>
    <w:rsid w:val="00905D24"/>
    <w:rsid w:val="00906AA6"/>
    <w:rsid w:val="009071DC"/>
    <w:rsid w:val="00907279"/>
    <w:rsid w:val="00907554"/>
    <w:rsid w:val="0091135E"/>
    <w:rsid w:val="00912BA1"/>
    <w:rsid w:val="00913A00"/>
    <w:rsid w:val="009145EC"/>
    <w:rsid w:val="00914CFB"/>
    <w:rsid w:val="009169C5"/>
    <w:rsid w:val="0091709C"/>
    <w:rsid w:val="00917207"/>
    <w:rsid w:val="00920691"/>
    <w:rsid w:val="00922016"/>
    <w:rsid w:val="0092353B"/>
    <w:rsid w:val="009237C2"/>
    <w:rsid w:val="00924B31"/>
    <w:rsid w:val="00924BC0"/>
    <w:rsid w:val="00925FC5"/>
    <w:rsid w:val="0092797C"/>
    <w:rsid w:val="0093141C"/>
    <w:rsid w:val="0093151E"/>
    <w:rsid w:val="00931823"/>
    <w:rsid w:val="00931FB6"/>
    <w:rsid w:val="0093266A"/>
    <w:rsid w:val="0093275C"/>
    <w:rsid w:val="00934725"/>
    <w:rsid w:val="00935199"/>
    <w:rsid w:val="00935B21"/>
    <w:rsid w:val="0093628B"/>
    <w:rsid w:val="009370DE"/>
    <w:rsid w:val="0093773B"/>
    <w:rsid w:val="00937CB9"/>
    <w:rsid w:val="00940076"/>
    <w:rsid w:val="009400A8"/>
    <w:rsid w:val="009404AD"/>
    <w:rsid w:val="00940C6E"/>
    <w:rsid w:val="009422CA"/>
    <w:rsid w:val="009429DA"/>
    <w:rsid w:val="00942AAD"/>
    <w:rsid w:val="009431AB"/>
    <w:rsid w:val="00943F43"/>
    <w:rsid w:val="00944F56"/>
    <w:rsid w:val="00945FB8"/>
    <w:rsid w:val="0094639D"/>
    <w:rsid w:val="00950ABA"/>
    <w:rsid w:val="00950F9A"/>
    <w:rsid w:val="00951608"/>
    <w:rsid w:val="00951729"/>
    <w:rsid w:val="00951C9C"/>
    <w:rsid w:val="009522FB"/>
    <w:rsid w:val="0095239C"/>
    <w:rsid w:val="00952457"/>
    <w:rsid w:val="009539E9"/>
    <w:rsid w:val="00953EC3"/>
    <w:rsid w:val="00953F80"/>
    <w:rsid w:val="0095505B"/>
    <w:rsid w:val="00955C3F"/>
    <w:rsid w:val="00956BA0"/>
    <w:rsid w:val="009579DB"/>
    <w:rsid w:val="00960ED4"/>
    <w:rsid w:val="00964480"/>
    <w:rsid w:val="0096488A"/>
    <w:rsid w:val="00964D6A"/>
    <w:rsid w:val="0096608D"/>
    <w:rsid w:val="00966357"/>
    <w:rsid w:val="00966F3D"/>
    <w:rsid w:val="00967B8F"/>
    <w:rsid w:val="00967F0A"/>
    <w:rsid w:val="009702C3"/>
    <w:rsid w:val="00971604"/>
    <w:rsid w:val="00971825"/>
    <w:rsid w:val="00971F35"/>
    <w:rsid w:val="00973139"/>
    <w:rsid w:val="009739C1"/>
    <w:rsid w:val="00973ACE"/>
    <w:rsid w:val="009745A6"/>
    <w:rsid w:val="00974713"/>
    <w:rsid w:val="009749E6"/>
    <w:rsid w:val="00974CC5"/>
    <w:rsid w:val="00975076"/>
    <w:rsid w:val="00975AE5"/>
    <w:rsid w:val="00977082"/>
    <w:rsid w:val="00977E34"/>
    <w:rsid w:val="00980B08"/>
    <w:rsid w:val="00981865"/>
    <w:rsid w:val="00981EF3"/>
    <w:rsid w:val="00982010"/>
    <w:rsid w:val="0098393D"/>
    <w:rsid w:val="00984DD1"/>
    <w:rsid w:val="0098525C"/>
    <w:rsid w:val="00987A0C"/>
    <w:rsid w:val="00987EB0"/>
    <w:rsid w:val="009900B2"/>
    <w:rsid w:val="0099118F"/>
    <w:rsid w:val="009928EF"/>
    <w:rsid w:val="00993964"/>
    <w:rsid w:val="00994EB2"/>
    <w:rsid w:val="0099518C"/>
    <w:rsid w:val="0099560C"/>
    <w:rsid w:val="009959F0"/>
    <w:rsid w:val="00995D8A"/>
    <w:rsid w:val="00996172"/>
    <w:rsid w:val="009962C6"/>
    <w:rsid w:val="00996D53"/>
    <w:rsid w:val="00997B77"/>
    <w:rsid w:val="009A04DC"/>
    <w:rsid w:val="009A09BC"/>
    <w:rsid w:val="009A1385"/>
    <w:rsid w:val="009A14E0"/>
    <w:rsid w:val="009A2636"/>
    <w:rsid w:val="009A2BC2"/>
    <w:rsid w:val="009A2F28"/>
    <w:rsid w:val="009A4B50"/>
    <w:rsid w:val="009A6017"/>
    <w:rsid w:val="009A6144"/>
    <w:rsid w:val="009A619D"/>
    <w:rsid w:val="009A63A8"/>
    <w:rsid w:val="009A683C"/>
    <w:rsid w:val="009A784F"/>
    <w:rsid w:val="009B0331"/>
    <w:rsid w:val="009B0889"/>
    <w:rsid w:val="009B0E39"/>
    <w:rsid w:val="009B12A1"/>
    <w:rsid w:val="009B196E"/>
    <w:rsid w:val="009B1CDE"/>
    <w:rsid w:val="009B3844"/>
    <w:rsid w:val="009B45FB"/>
    <w:rsid w:val="009B47ED"/>
    <w:rsid w:val="009B50FA"/>
    <w:rsid w:val="009B52BE"/>
    <w:rsid w:val="009B6499"/>
    <w:rsid w:val="009B651F"/>
    <w:rsid w:val="009B6A42"/>
    <w:rsid w:val="009B7102"/>
    <w:rsid w:val="009B7F5E"/>
    <w:rsid w:val="009C0E1A"/>
    <w:rsid w:val="009C1007"/>
    <w:rsid w:val="009C1874"/>
    <w:rsid w:val="009C18A5"/>
    <w:rsid w:val="009C1CB3"/>
    <w:rsid w:val="009C226F"/>
    <w:rsid w:val="009C422B"/>
    <w:rsid w:val="009C4B11"/>
    <w:rsid w:val="009C5082"/>
    <w:rsid w:val="009C52B2"/>
    <w:rsid w:val="009C6946"/>
    <w:rsid w:val="009C6B64"/>
    <w:rsid w:val="009C7169"/>
    <w:rsid w:val="009C741B"/>
    <w:rsid w:val="009C7C31"/>
    <w:rsid w:val="009D03AD"/>
    <w:rsid w:val="009D113B"/>
    <w:rsid w:val="009D1182"/>
    <w:rsid w:val="009D45DB"/>
    <w:rsid w:val="009D48D6"/>
    <w:rsid w:val="009D59A1"/>
    <w:rsid w:val="009D5DE9"/>
    <w:rsid w:val="009D603D"/>
    <w:rsid w:val="009D6259"/>
    <w:rsid w:val="009D665B"/>
    <w:rsid w:val="009D7767"/>
    <w:rsid w:val="009E105A"/>
    <w:rsid w:val="009E1487"/>
    <w:rsid w:val="009E2098"/>
    <w:rsid w:val="009E2375"/>
    <w:rsid w:val="009E2AC0"/>
    <w:rsid w:val="009E5262"/>
    <w:rsid w:val="009E5AFA"/>
    <w:rsid w:val="009E61B9"/>
    <w:rsid w:val="009E7124"/>
    <w:rsid w:val="009E7986"/>
    <w:rsid w:val="009F0661"/>
    <w:rsid w:val="009F1514"/>
    <w:rsid w:val="009F1C9F"/>
    <w:rsid w:val="009F4FA6"/>
    <w:rsid w:val="009F5129"/>
    <w:rsid w:val="009F576E"/>
    <w:rsid w:val="009F59B7"/>
    <w:rsid w:val="009F6B97"/>
    <w:rsid w:val="009F6DC3"/>
    <w:rsid w:val="009F6EF9"/>
    <w:rsid w:val="009F6F92"/>
    <w:rsid w:val="009F6FA0"/>
    <w:rsid w:val="009F7413"/>
    <w:rsid w:val="009F7559"/>
    <w:rsid w:val="00A00C68"/>
    <w:rsid w:val="00A00E85"/>
    <w:rsid w:val="00A00F10"/>
    <w:rsid w:val="00A01001"/>
    <w:rsid w:val="00A0217B"/>
    <w:rsid w:val="00A02205"/>
    <w:rsid w:val="00A0239D"/>
    <w:rsid w:val="00A02CE2"/>
    <w:rsid w:val="00A03283"/>
    <w:rsid w:val="00A03BAD"/>
    <w:rsid w:val="00A03F0C"/>
    <w:rsid w:val="00A061CC"/>
    <w:rsid w:val="00A0761E"/>
    <w:rsid w:val="00A10F5E"/>
    <w:rsid w:val="00A11352"/>
    <w:rsid w:val="00A12980"/>
    <w:rsid w:val="00A135BE"/>
    <w:rsid w:val="00A145F5"/>
    <w:rsid w:val="00A154E7"/>
    <w:rsid w:val="00A15AE5"/>
    <w:rsid w:val="00A15C88"/>
    <w:rsid w:val="00A171EF"/>
    <w:rsid w:val="00A1763B"/>
    <w:rsid w:val="00A17E59"/>
    <w:rsid w:val="00A2020D"/>
    <w:rsid w:val="00A20423"/>
    <w:rsid w:val="00A20739"/>
    <w:rsid w:val="00A217EF"/>
    <w:rsid w:val="00A2267F"/>
    <w:rsid w:val="00A22B3E"/>
    <w:rsid w:val="00A22F13"/>
    <w:rsid w:val="00A2435C"/>
    <w:rsid w:val="00A24830"/>
    <w:rsid w:val="00A25670"/>
    <w:rsid w:val="00A26969"/>
    <w:rsid w:val="00A27252"/>
    <w:rsid w:val="00A27FE8"/>
    <w:rsid w:val="00A3035A"/>
    <w:rsid w:val="00A30F20"/>
    <w:rsid w:val="00A31D5C"/>
    <w:rsid w:val="00A323FB"/>
    <w:rsid w:val="00A335A4"/>
    <w:rsid w:val="00A33899"/>
    <w:rsid w:val="00A33E31"/>
    <w:rsid w:val="00A341E5"/>
    <w:rsid w:val="00A3481B"/>
    <w:rsid w:val="00A34A42"/>
    <w:rsid w:val="00A34D9B"/>
    <w:rsid w:val="00A36480"/>
    <w:rsid w:val="00A36569"/>
    <w:rsid w:val="00A4368C"/>
    <w:rsid w:val="00A44375"/>
    <w:rsid w:val="00A44A04"/>
    <w:rsid w:val="00A45208"/>
    <w:rsid w:val="00A4615B"/>
    <w:rsid w:val="00A47B27"/>
    <w:rsid w:val="00A5005C"/>
    <w:rsid w:val="00A520A3"/>
    <w:rsid w:val="00A526EF"/>
    <w:rsid w:val="00A52842"/>
    <w:rsid w:val="00A52B7C"/>
    <w:rsid w:val="00A5435D"/>
    <w:rsid w:val="00A557E6"/>
    <w:rsid w:val="00A5765C"/>
    <w:rsid w:val="00A638E3"/>
    <w:rsid w:val="00A63EB1"/>
    <w:rsid w:val="00A65FF0"/>
    <w:rsid w:val="00A66B8E"/>
    <w:rsid w:val="00A6746E"/>
    <w:rsid w:val="00A67BC4"/>
    <w:rsid w:val="00A67DFC"/>
    <w:rsid w:val="00A705E1"/>
    <w:rsid w:val="00A71614"/>
    <w:rsid w:val="00A726D0"/>
    <w:rsid w:val="00A7420F"/>
    <w:rsid w:val="00A74886"/>
    <w:rsid w:val="00A74A87"/>
    <w:rsid w:val="00A769A2"/>
    <w:rsid w:val="00A76A29"/>
    <w:rsid w:val="00A777DA"/>
    <w:rsid w:val="00A77CBA"/>
    <w:rsid w:val="00A80370"/>
    <w:rsid w:val="00A81736"/>
    <w:rsid w:val="00A81A66"/>
    <w:rsid w:val="00A82C2B"/>
    <w:rsid w:val="00A83B0F"/>
    <w:rsid w:val="00A8434D"/>
    <w:rsid w:val="00A84912"/>
    <w:rsid w:val="00A85FA6"/>
    <w:rsid w:val="00A8619E"/>
    <w:rsid w:val="00A86544"/>
    <w:rsid w:val="00A870D6"/>
    <w:rsid w:val="00A90185"/>
    <w:rsid w:val="00A902D1"/>
    <w:rsid w:val="00A909DC"/>
    <w:rsid w:val="00A91F08"/>
    <w:rsid w:val="00A92B78"/>
    <w:rsid w:val="00A92BE4"/>
    <w:rsid w:val="00A936A9"/>
    <w:rsid w:val="00A936BC"/>
    <w:rsid w:val="00A93891"/>
    <w:rsid w:val="00A93B14"/>
    <w:rsid w:val="00A93F70"/>
    <w:rsid w:val="00A9407C"/>
    <w:rsid w:val="00A95D34"/>
    <w:rsid w:val="00A96332"/>
    <w:rsid w:val="00A96C4F"/>
    <w:rsid w:val="00A96D84"/>
    <w:rsid w:val="00AA09DF"/>
    <w:rsid w:val="00AA13D0"/>
    <w:rsid w:val="00AA1774"/>
    <w:rsid w:val="00AA2264"/>
    <w:rsid w:val="00AA2416"/>
    <w:rsid w:val="00AA3BD1"/>
    <w:rsid w:val="00AA4AC8"/>
    <w:rsid w:val="00AA4F96"/>
    <w:rsid w:val="00AA5B65"/>
    <w:rsid w:val="00AA5B85"/>
    <w:rsid w:val="00AA5C7A"/>
    <w:rsid w:val="00AA6399"/>
    <w:rsid w:val="00AA6CC2"/>
    <w:rsid w:val="00AA7462"/>
    <w:rsid w:val="00AA781E"/>
    <w:rsid w:val="00AA7BAB"/>
    <w:rsid w:val="00AA7C2D"/>
    <w:rsid w:val="00AA7CFE"/>
    <w:rsid w:val="00AB0066"/>
    <w:rsid w:val="00AB3411"/>
    <w:rsid w:val="00AB3749"/>
    <w:rsid w:val="00AB4DA8"/>
    <w:rsid w:val="00AB514E"/>
    <w:rsid w:val="00AB5857"/>
    <w:rsid w:val="00AB5A2B"/>
    <w:rsid w:val="00AB74E4"/>
    <w:rsid w:val="00AC0146"/>
    <w:rsid w:val="00AC0609"/>
    <w:rsid w:val="00AC1504"/>
    <w:rsid w:val="00AC1D56"/>
    <w:rsid w:val="00AC2040"/>
    <w:rsid w:val="00AC24CE"/>
    <w:rsid w:val="00AC3EA7"/>
    <w:rsid w:val="00AC5095"/>
    <w:rsid w:val="00AC6270"/>
    <w:rsid w:val="00AC719A"/>
    <w:rsid w:val="00AC7938"/>
    <w:rsid w:val="00AD0107"/>
    <w:rsid w:val="00AD1954"/>
    <w:rsid w:val="00AD2699"/>
    <w:rsid w:val="00AD2CC4"/>
    <w:rsid w:val="00AD31B6"/>
    <w:rsid w:val="00AD32A4"/>
    <w:rsid w:val="00AD3ECA"/>
    <w:rsid w:val="00AD447C"/>
    <w:rsid w:val="00AD4A8B"/>
    <w:rsid w:val="00AD524F"/>
    <w:rsid w:val="00AD551A"/>
    <w:rsid w:val="00AD56FC"/>
    <w:rsid w:val="00AD57C5"/>
    <w:rsid w:val="00AD5E44"/>
    <w:rsid w:val="00AD71D6"/>
    <w:rsid w:val="00AD757C"/>
    <w:rsid w:val="00AE30AD"/>
    <w:rsid w:val="00AE333F"/>
    <w:rsid w:val="00AE342E"/>
    <w:rsid w:val="00AE5099"/>
    <w:rsid w:val="00AF19A3"/>
    <w:rsid w:val="00AF3363"/>
    <w:rsid w:val="00AF57D5"/>
    <w:rsid w:val="00AF580E"/>
    <w:rsid w:val="00AF7117"/>
    <w:rsid w:val="00AF7A48"/>
    <w:rsid w:val="00AF7AB6"/>
    <w:rsid w:val="00AF7FC0"/>
    <w:rsid w:val="00B0029A"/>
    <w:rsid w:val="00B00991"/>
    <w:rsid w:val="00B00BC2"/>
    <w:rsid w:val="00B00FB0"/>
    <w:rsid w:val="00B02599"/>
    <w:rsid w:val="00B02F63"/>
    <w:rsid w:val="00B030EF"/>
    <w:rsid w:val="00B040C9"/>
    <w:rsid w:val="00B041B7"/>
    <w:rsid w:val="00B045E4"/>
    <w:rsid w:val="00B04BEF"/>
    <w:rsid w:val="00B06993"/>
    <w:rsid w:val="00B06CF0"/>
    <w:rsid w:val="00B078B9"/>
    <w:rsid w:val="00B10558"/>
    <w:rsid w:val="00B121E2"/>
    <w:rsid w:val="00B13059"/>
    <w:rsid w:val="00B13522"/>
    <w:rsid w:val="00B13BFF"/>
    <w:rsid w:val="00B15A4D"/>
    <w:rsid w:val="00B1658F"/>
    <w:rsid w:val="00B1659C"/>
    <w:rsid w:val="00B20B16"/>
    <w:rsid w:val="00B21047"/>
    <w:rsid w:val="00B2157A"/>
    <w:rsid w:val="00B24553"/>
    <w:rsid w:val="00B24A47"/>
    <w:rsid w:val="00B2618C"/>
    <w:rsid w:val="00B261F3"/>
    <w:rsid w:val="00B32775"/>
    <w:rsid w:val="00B330CE"/>
    <w:rsid w:val="00B374CB"/>
    <w:rsid w:val="00B37F26"/>
    <w:rsid w:val="00B414DD"/>
    <w:rsid w:val="00B4210A"/>
    <w:rsid w:val="00B4219D"/>
    <w:rsid w:val="00B4238E"/>
    <w:rsid w:val="00B42701"/>
    <w:rsid w:val="00B42C2E"/>
    <w:rsid w:val="00B433AD"/>
    <w:rsid w:val="00B43FFB"/>
    <w:rsid w:val="00B444D9"/>
    <w:rsid w:val="00B4520D"/>
    <w:rsid w:val="00B456C0"/>
    <w:rsid w:val="00B46270"/>
    <w:rsid w:val="00B4676B"/>
    <w:rsid w:val="00B4688A"/>
    <w:rsid w:val="00B472F2"/>
    <w:rsid w:val="00B47485"/>
    <w:rsid w:val="00B47627"/>
    <w:rsid w:val="00B512C8"/>
    <w:rsid w:val="00B51BE1"/>
    <w:rsid w:val="00B528FA"/>
    <w:rsid w:val="00B52F8F"/>
    <w:rsid w:val="00B53372"/>
    <w:rsid w:val="00B53A2D"/>
    <w:rsid w:val="00B540EA"/>
    <w:rsid w:val="00B542C6"/>
    <w:rsid w:val="00B54A4F"/>
    <w:rsid w:val="00B54C72"/>
    <w:rsid w:val="00B55F48"/>
    <w:rsid w:val="00B564D1"/>
    <w:rsid w:val="00B56A98"/>
    <w:rsid w:val="00B56F7F"/>
    <w:rsid w:val="00B57204"/>
    <w:rsid w:val="00B575C4"/>
    <w:rsid w:val="00B57751"/>
    <w:rsid w:val="00B60804"/>
    <w:rsid w:val="00B60997"/>
    <w:rsid w:val="00B60A40"/>
    <w:rsid w:val="00B611BF"/>
    <w:rsid w:val="00B612EC"/>
    <w:rsid w:val="00B61983"/>
    <w:rsid w:val="00B6362B"/>
    <w:rsid w:val="00B63796"/>
    <w:rsid w:val="00B63A9E"/>
    <w:rsid w:val="00B649B3"/>
    <w:rsid w:val="00B64C35"/>
    <w:rsid w:val="00B64CC1"/>
    <w:rsid w:val="00B64EFE"/>
    <w:rsid w:val="00B654CE"/>
    <w:rsid w:val="00B65639"/>
    <w:rsid w:val="00B65A83"/>
    <w:rsid w:val="00B65C9D"/>
    <w:rsid w:val="00B6671C"/>
    <w:rsid w:val="00B66723"/>
    <w:rsid w:val="00B67428"/>
    <w:rsid w:val="00B7022C"/>
    <w:rsid w:val="00B70533"/>
    <w:rsid w:val="00B70AD4"/>
    <w:rsid w:val="00B72C09"/>
    <w:rsid w:val="00B73243"/>
    <w:rsid w:val="00B73D42"/>
    <w:rsid w:val="00B7554A"/>
    <w:rsid w:val="00B758B1"/>
    <w:rsid w:val="00B7768A"/>
    <w:rsid w:val="00B80728"/>
    <w:rsid w:val="00B81982"/>
    <w:rsid w:val="00B82230"/>
    <w:rsid w:val="00B826C8"/>
    <w:rsid w:val="00B82943"/>
    <w:rsid w:val="00B82AC3"/>
    <w:rsid w:val="00B82CBF"/>
    <w:rsid w:val="00B83112"/>
    <w:rsid w:val="00B833BD"/>
    <w:rsid w:val="00B90126"/>
    <w:rsid w:val="00B90AA8"/>
    <w:rsid w:val="00B913C7"/>
    <w:rsid w:val="00B92EAC"/>
    <w:rsid w:val="00B93161"/>
    <w:rsid w:val="00B942AE"/>
    <w:rsid w:val="00B9440E"/>
    <w:rsid w:val="00B94646"/>
    <w:rsid w:val="00B94A6B"/>
    <w:rsid w:val="00B94CEC"/>
    <w:rsid w:val="00B95081"/>
    <w:rsid w:val="00B962AA"/>
    <w:rsid w:val="00B96DE8"/>
    <w:rsid w:val="00B978A2"/>
    <w:rsid w:val="00B97B61"/>
    <w:rsid w:val="00BA07D3"/>
    <w:rsid w:val="00BA1C57"/>
    <w:rsid w:val="00BA3DF5"/>
    <w:rsid w:val="00BA4A80"/>
    <w:rsid w:val="00BA58B2"/>
    <w:rsid w:val="00BA5B01"/>
    <w:rsid w:val="00BA5F6C"/>
    <w:rsid w:val="00BA6704"/>
    <w:rsid w:val="00BA6F9D"/>
    <w:rsid w:val="00BA79DB"/>
    <w:rsid w:val="00BA7CB3"/>
    <w:rsid w:val="00BB01F9"/>
    <w:rsid w:val="00BB0EDD"/>
    <w:rsid w:val="00BB153C"/>
    <w:rsid w:val="00BB1D95"/>
    <w:rsid w:val="00BB270E"/>
    <w:rsid w:val="00BB285C"/>
    <w:rsid w:val="00BB2BA3"/>
    <w:rsid w:val="00BB33C9"/>
    <w:rsid w:val="00BB3686"/>
    <w:rsid w:val="00BB3EF4"/>
    <w:rsid w:val="00BB6332"/>
    <w:rsid w:val="00BB760E"/>
    <w:rsid w:val="00BB76AD"/>
    <w:rsid w:val="00BB792B"/>
    <w:rsid w:val="00BB7B7D"/>
    <w:rsid w:val="00BC00DA"/>
    <w:rsid w:val="00BC02E5"/>
    <w:rsid w:val="00BC05BD"/>
    <w:rsid w:val="00BC2062"/>
    <w:rsid w:val="00BC2502"/>
    <w:rsid w:val="00BC366B"/>
    <w:rsid w:val="00BC4768"/>
    <w:rsid w:val="00BC4AE4"/>
    <w:rsid w:val="00BC4E7B"/>
    <w:rsid w:val="00BC5757"/>
    <w:rsid w:val="00BC5EF4"/>
    <w:rsid w:val="00BC61E3"/>
    <w:rsid w:val="00BC62F4"/>
    <w:rsid w:val="00BD1210"/>
    <w:rsid w:val="00BD18FD"/>
    <w:rsid w:val="00BD2A59"/>
    <w:rsid w:val="00BD34F5"/>
    <w:rsid w:val="00BD3B82"/>
    <w:rsid w:val="00BD4233"/>
    <w:rsid w:val="00BD4CFE"/>
    <w:rsid w:val="00BD52D8"/>
    <w:rsid w:val="00BD5A8C"/>
    <w:rsid w:val="00BD5F36"/>
    <w:rsid w:val="00BD6345"/>
    <w:rsid w:val="00BD7BF6"/>
    <w:rsid w:val="00BD7EFC"/>
    <w:rsid w:val="00BE0650"/>
    <w:rsid w:val="00BE1167"/>
    <w:rsid w:val="00BE17FA"/>
    <w:rsid w:val="00BE1BCE"/>
    <w:rsid w:val="00BE275E"/>
    <w:rsid w:val="00BE2ADE"/>
    <w:rsid w:val="00BE2E2B"/>
    <w:rsid w:val="00BE3D34"/>
    <w:rsid w:val="00BE443A"/>
    <w:rsid w:val="00BE5067"/>
    <w:rsid w:val="00BE77FF"/>
    <w:rsid w:val="00BE79C5"/>
    <w:rsid w:val="00BF0608"/>
    <w:rsid w:val="00BF274B"/>
    <w:rsid w:val="00BF2AEA"/>
    <w:rsid w:val="00BF396F"/>
    <w:rsid w:val="00BF51AA"/>
    <w:rsid w:val="00BF6269"/>
    <w:rsid w:val="00BF62CD"/>
    <w:rsid w:val="00BF6CC0"/>
    <w:rsid w:val="00BF6DE3"/>
    <w:rsid w:val="00BF7938"/>
    <w:rsid w:val="00C000CC"/>
    <w:rsid w:val="00C004CB"/>
    <w:rsid w:val="00C0137F"/>
    <w:rsid w:val="00C01694"/>
    <w:rsid w:val="00C01F26"/>
    <w:rsid w:val="00C02E1A"/>
    <w:rsid w:val="00C033D4"/>
    <w:rsid w:val="00C05288"/>
    <w:rsid w:val="00C057CB"/>
    <w:rsid w:val="00C05CE6"/>
    <w:rsid w:val="00C062C4"/>
    <w:rsid w:val="00C07028"/>
    <w:rsid w:val="00C07B78"/>
    <w:rsid w:val="00C1099B"/>
    <w:rsid w:val="00C11085"/>
    <w:rsid w:val="00C1193B"/>
    <w:rsid w:val="00C124EF"/>
    <w:rsid w:val="00C136EF"/>
    <w:rsid w:val="00C1460B"/>
    <w:rsid w:val="00C146D2"/>
    <w:rsid w:val="00C14EB7"/>
    <w:rsid w:val="00C151E9"/>
    <w:rsid w:val="00C154BE"/>
    <w:rsid w:val="00C20E71"/>
    <w:rsid w:val="00C21AA0"/>
    <w:rsid w:val="00C22C9D"/>
    <w:rsid w:val="00C230B0"/>
    <w:rsid w:val="00C23A2B"/>
    <w:rsid w:val="00C253DC"/>
    <w:rsid w:val="00C25B2C"/>
    <w:rsid w:val="00C25F8F"/>
    <w:rsid w:val="00C2770A"/>
    <w:rsid w:val="00C301D2"/>
    <w:rsid w:val="00C30388"/>
    <w:rsid w:val="00C31424"/>
    <w:rsid w:val="00C315BE"/>
    <w:rsid w:val="00C31815"/>
    <w:rsid w:val="00C346F2"/>
    <w:rsid w:val="00C353AD"/>
    <w:rsid w:val="00C36E17"/>
    <w:rsid w:val="00C378C0"/>
    <w:rsid w:val="00C3799C"/>
    <w:rsid w:val="00C37B20"/>
    <w:rsid w:val="00C402D6"/>
    <w:rsid w:val="00C40E71"/>
    <w:rsid w:val="00C4103F"/>
    <w:rsid w:val="00C41359"/>
    <w:rsid w:val="00C41FB3"/>
    <w:rsid w:val="00C42195"/>
    <w:rsid w:val="00C42AEC"/>
    <w:rsid w:val="00C43650"/>
    <w:rsid w:val="00C44657"/>
    <w:rsid w:val="00C45A7E"/>
    <w:rsid w:val="00C45CC5"/>
    <w:rsid w:val="00C4652D"/>
    <w:rsid w:val="00C46F95"/>
    <w:rsid w:val="00C47565"/>
    <w:rsid w:val="00C50CDF"/>
    <w:rsid w:val="00C50E9F"/>
    <w:rsid w:val="00C511E8"/>
    <w:rsid w:val="00C519C6"/>
    <w:rsid w:val="00C51F94"/>
    <w:rsid w:val="00C523AA"/>
    <w:rsid w:val="00C534D5"/>
    <w:rsid w:val="00C5394F"/>
    <w:rsid w:val="00C542FF"/>
    <w:rsid w:val="00C54A41"/>
    <w:rsid w:val="00C54BC3"/>
    <w:rsid w:val="00C5649B"/>
    <w:rsid w:val="00C578BF"/>
    <w:rsid w:val="00C609EF"/>
    <w:rsid w:val="00C62F82"/>
    <w:rsid w:val="00C63DA2"/>
    <w:rsid w:val="00C6451A"/>
    <w:rsid w:val="00C66277"/>
    <w:rsid w:val="00C70C5F"/>
    <w:rsid w:val="00C72A16"/>
    <w:rsid w:val="00C72FE7"/>
    <w:rsid w:val="00C73193"/>
    <w:rsid w:val="00C73DA9"/>
    <w:rsid w:val="00C74409"/>
    <w:rsid w:val="00C74D44"/>
    <w:rsid w:val="00C758AD"/>
    <w:rsid w:val="00C75EF5"/>
    <w:rsid w:val="00C76250"/>
    <w:rsid w:val="00C80338"/>
    <w:rsid w:val="00C84648"/>
    <w:rsid w:val="00C84748"/>
    <w:rsid w:val="00C84EDE"/>
    <w:rsid w:val="00C855AB"/>
    <w:rsid w:val="00C8563A"/>
    <w:rsid w:val="00C85ED2"/>
    <w:rsid w:val="00C864A8"/>
    <w:rsid w:val="00C86A25"/>
    <w:rsid w:val="00C86EE5"/>
    <w:rsid w:val="00C8772F"/>
    <w:rsid w:val="00C8792A"/>
    <w:rsid w:val="00C90456"/>
    <w:rsid w:val="00C908C0"/>
    <w:rsid w:val="00C90E06"/>
    <w:rsid w:val="00C91080"/>
    <w:rsid w:val="00C912C6"/>
    <w:rsid w:val="00C9190F"/>
    <w:rsid w:val="00C91A2E"/>
    <w:rsid w:val="00C925B4"/>
    <w:rsid w:val="00C92A4F"/>
    <w:rsid w:val="00C92C30"/>
    <w:rsid w:val="00C9444F"/>
    <w:rsid w:val="00C946CF"/>
    <w:rsid w:val="00C95461"/>
    <w:rsid w:val="00C9572D"/>
    <w:rsid w:val="00C95A82"/>
    <w:rsid w:val="00C966BD"/>
    <w:rsid w:val="00C969B7"/>
    <w:rsid w:val="00C973CE"/>
    <w:rsid w:val="00C97A3C"/>
    <w:rsid w:val="00C97AD4"/>
    <w:rsid w:val="00C97DAD"/>
    <w:rsid w:val="00CA1940"/>
    <w:rsid w:val="00CA19FD"/>
    <w:rsid w:val="00CA1D4C"/>
    <w:rsid w:val="00CA3A4B"/>
    <w:rsid w:val="00CA3F8E"/>
    <w:rsid w:val="00CA4906"/>
    <w:rsid w:val="00CA5367"/>
    <w:rsid w:val="00CA61B8"/>
    <w:rsid w:val="00CA6829"/>
    <w:rsid w:val="00CB0857"/>
    <w:rsid w:val="00CB1A49"/>
    <w:rsid w:val="00CB27A4"/>
    <w:rsid w:val="00CB4011"/>
    <w:rsid w:val="00CB4444"/>
    <w:rsid w:val="00CB4586"/>
    <w:rsid w:val="00CB4708"/>
    <w:rsid w:val="00CB52C0"/>
    <w:rsid w:val="00CB5611"/>
    <w:rsid w:val="00CB60C3"/>
    <w:rsid w:val="00CB6230"/>
    <w:rsid w:val="00CB793E"/>
    <w:rsid w:val="00CC0A37"/>
    <w:rsid w:val="00CC1A04"/>
    <w:rsid w:val="00CC1D67"/>
    <w:rsid w:val="00CC1EC3"/>
    <w:rsid w:val="00CC28F9"/>
    <w:rsid w:val="00CC28FF"/>
    <w:rsid w:val="00CC2B5C"/>
    <w:rsid w:val="00CC3F15"/>
    <w:rsid w:val="00CC4C43"/>
    <w:rsid w:val="00CC5536"/>
    <w:rsid w:val="00CC59B0"/>
    <w:rsid w:val="00CC5CE6"/>
    <w:rsid w:val="00CC67A7"/>
    <w:rsid w:val="00CC6A54"/>
    <w:rsid w:val="00CC6BA8"/>
    <w:rsid w:val="00CC6C4A"/>
    <w:rsid w:val="00CC7136"/>
    <w:rsid w:val="00CC7AE8"/>
    <w:rsid w:val="00CD01B5"/>
    <w:rsid w:val="00CD0651"/>
    <w:rsid w:val="00CD1857"/>
    <w:rsid w:val="00CD1C42"/>
    <w:rsid w:val="00CD302E"/>
    <w:rsid w:val="00CD3BFA"/>
    <w:rsid w:val="00CD437B"/>
    <w:rsid w:val="00CD4A90"/>
    <w:rsid w:val="00CD5B0E"/>
    <w:rsid w:val="00CD64A8"/>
    <w:rsid w:val="00CD6C8E"/>
    <w:rsid w:val="00CD7D04"/>
    <w:rsid w:val="00CE1C43"/>
    <w:rsid w:val="00CE1C59"/>
    <w:rsid w:val="00CE23B8"/>
    <w:rsid w:val="00CE277B"/>
    <w:rsid w:val="00CE35B7"/>
    <w:rsid w:val="00CE44B5"/>
    <w:rsid w:val="00CE4B31"/>
    <w:rsid w:val="00CE50CC"/>
    <w:rsid w:val="00CE512F"/>
    <w:rsid w:val="00CE68E6"/>
    <w:rsid w:val="00CE7541"/>
    <w:rsid w:val="00CE784A"/>
    <w:rsid w:val="00CE7BC8"/>
    <w:rsid w:val="00CF12CB"/>
    <w:rsid w:val="00CF13F1"/>
    <w:rsid w:val="00CF4641"/>
    <w:rsid w:val="00CF4C73"/>
    <w:rsid w:val="00CF5254"/>
    <w:rsid w:val="00CF5839"/>
    <w:rsid w:val="00CF64F0"/>
    <w:rsid w:val="00CF7022"/>
    <w:rsid w:val="00CF724B"/>
    <w:rsid w:val="00CF76C0"/>
    <w:rsid w:val="00CF7DDF"/>
    <w:rsid w:val="00D00338"/>
    <w:rsid w:val="00D00754"/>
    <w:rsid w:val="00D00EE5"/>
    <w:rsid w:val="00D017E1"/>
    <w:rsid w:val="00D03AAD"/>
    <w:rsid w:val="00D043D5"/>
    <w:rsid w:val="00D056DF"/>
    <w:rsid w:val="00D10091"/>
    <w:rsid w:val="00D11824"/>
    <w:rsid w:val="00D11B10"/>
    <w:rsid w:val="00D124AE"/>
    <w:rsid w:val="00D131C4"/>
    <w:rsid w:val="00D1362E"/>
    <w:rsid w:val="00D141F4"/>
    <w:rsid w:val="00D153A6"/>
    <w:rsid w:val="00D15FFF"/>
    <w:rsid w:val="00D16666"/>
    <w:rsid w:val="00D178F2"/>
    <w:rsid w:val="00D17CED"/>
    <w:rsid w:val="00D17F59"/>
    <w:rsid w:val="00D20B6B"/>
    <w:rsid w:val="00D22559"/>
    <w:rsid w:val="00D241C2"/>
    <w:rsid w:val="00D24515"/>
    <w:rsid w:val="00D245D2"/>
    <w:rsid w:val="00D272BF"/>
    <w:rsid w:val="00D274C6"/>
    <w:rsid w:val="00D31B28"/>
    <w:rsid w:val="00D339DA"/>
    <w:rsid w:val="00D33B8B"/>
    <w:rsid w:val="00D34313"/>
    <w:rsid w:val="00D34E0D"/>
    <w:rsid w:val="00D35592"/>
    <w:rsid w:val="00D36737"/>
    <w:rsid w:val="00D374B2"/>
    <w:rsid w:val="00D37708"/>
    <w:rsid w:val="00D378E7"/>
    <w:rsid w:val="00D37C8E"/>
    <w:rsid w:val="00D40531"/>
    <w:rsid w:val="00D40D1A"/>
    <w:rsid w:val="00D41518"/>
    <w:rsid w:val="00D42E03"/>
    <w:rsid w:val="00D43CAA"/>
    <w:rsid w:val="00D43F0B"/>
    <w:rsid w:val="00D45400"/>
    <w:rsid w:val="00D4580A"/>
    <w:rsid w:val="00D467FF"/>
    <w:rsid w:val="00D46C26"/>
    <w:rsid w:val="00D47EA4"/>
    <w:rsid w:val="00D523F2"/>
    <w:rsid w:val="00D52D28"/>
    <w:rsid w:val="00D53284"/>
    <w:rsid w:val="00D55F2B"/>
    <w:rsid w:val="00D56310"/>
    <w:rsid w:val="00D570F4"/>
    <w:rsid w:val="00D57630"/>
    <w:rsid w:val="00D57E6E"/>
    <w:rsid w:val="00D60A30"/>
    <w:rsid w:val="00D60EB2"/>
    <w:rsid w:val="00D612D0"/>
    <w:rsid w:val="00D61617"/>
    <w:rsid w:val="00D61814"/>
    <w:rsid w:val="00D619C9"/>
    <w:rsid w:val="00D61CF5"/>
    <w:rsid w:val="00D6218D"/>
    <w:rsid w:val="00D62458"/>
    <w:rsid w:val="00D63514"/>
    <w:rsid w:val="00D63C2E"/>
    <w:rsid w:val="00D63E0F"/>
    <w:rsid w:val="00D654B4"/>
    <w:rsid w:val="00D65666"/>
    <w:rsid w:val="00D67E1E"/>
    <w:rsid w:val="00D71561"/>
    <w:rsid w:val="00D72F9A"/>
    <w:rsid w:val="00D734E3"/>
    <w:rsid w:val="00D74173"/>
    <w:rsid w:val="00D75911"/>
    <w:rsid w:val="00D75B7E"/>
    <w:rsid w:val="00D75DA8"/>
    <w:rsid w:val="00D7706A"/>
    <w:rsid w:val="00D77328"/>
    <w:rsid w:val="00D7732E"/>
    <w:rsid w:val="00D77449"/>
    <w:rsid w:val="00D77D6A"/>
    <w:rsid w:val="00D80742"/>
    <w:rsid w:val="00D80F7C"/>
    <w:rsid w:val="00D8177C"/>
    <w:rsid w:val="00D82DAC"/>
    <w:rsid w:val="00D834CF"/>
    <w:rsid w:val="00D8351B"/>
    <w:rsid w:val="00D8498C"/>
    <w:rsid w:val="00D85861"/>
    <w:rsid w:val="00D85FA1"/>
    <w:rsid w:val="00D86676"/>
    <w:rsid w:val="00D86A86"/>
    <w:rsid w:val="00D9053A"/>
    <w:rsid w:val="00D911B8"/>
    <w:rsid w:val="00D92EFD"/>
    <w:rsid w:val="00D94F1D"/>
    <w:rsid w:val="00D95842"/>
    <w:rsid w:val="00D96CEC"/>
    <w:rsid w:val="00DA281A"/>
    <w:rsid w:val="00DA2A9A"/>
    <w:rsid w:val="00DA2EBB"/>
    <w:rsid w:val="00DA381F"/>
    <w:rsid w:val="00DA3A43"/>
    <w:rsid w:val="00DA3AB2"/>
    <w:rsid w:val="00DA3D27"/>
    <w:rsid w:val="00DA3EF0"/>
    <w:rsid w:val="00DA49C6"/>
    <w:rsid w:val="00DA4F9D"/>
    <w:rsid w:val="00DA5072"/>
    <w:rsid w:val="00DA5BDA"/>
    <w:rsid w:val="00DB0D54"/>
    <w:rsid w:val="00DB15CB"/>
    <w:rsid w:val="00DB1639"/>
    <w:rsid w:val="00DB1F10"/>
    <w:rsid w:val="00DB22EC"/>
    <w:rsid w:val="00DB2B20"/>
    <w:rsid w:val="00DB39E9"/>
    <w:rsid w:val="00DB39F1"/>
    <w:rsid w:val="00DB414F"/>
    <w:rsid w:val="00DB44EA"/>
    <w:rsid w:val="00DB4752"/>
    <w:rsid w:val="00DB567C"/>
    <w:rsid w:val="00DB5E60"/>
    <w:rsid w:val="00DB607C"/>
    <w:rsid w:val="00DB6889"/>
    <w:rsid w:val="00DB7D1C"/>
    <w:rsid w:val="00DC05C5"/>
    <w:rsid w:val="00DC1FED"/>
    <w:rsid w:val="00DC237B"/>
    <w:rsid w:val="00DC3AE9"/>
    <w:rsid w:val="00DC3BDF"/>
    <w:rsid w:val="00DC4414"/>
    <w:rsid w:val="00DC51BB"/>
    <w:rsid w:val="00DC6704"/>
    <w:rsid w:val="00DC79EC"/>
    <w:rsid w:val="00DD00B2"/>
    <w:rsid w:val="00DD02C6"/>
    <w:rsid w:val="00DD0502"/>
    <w:rsid w:val="00DD1751"/>
    <w:rsid w:val="00DD1A9E"/>
    <w:rsid w:val="00DD3843"/>
    <w:rsid w:val="00DD3D58"/>
    <w:rsid w:val="00DD52F8"/>
    <w:rsid w:val="00DD5C1C"/>
    <w:rsid w:val="00DD759C"/>
    <w:rsid w:val="00DD772D"/>
    <w:rsid w:val="00DD776E"/>
    <w:rsid w:val="00DD7CC8"/>
    <w:rsid w:val="00DE03B1"/>
    <w:rsid w:val="00DE05F2"/>
    <w:rsid w:val="00DE088C"/>
    <w:rsid w:val="00DE0AD8"/>
    <w:rsid w:val="00DE1DB8"/>
    <w:rsid w:val="00DE2B50"/>
    <w:rsid w:val="00DE2C95"/>
    <w:rsid w:val="00DE2F19"/>
    <w:rsid w:val="00DE2FC8"/>
    <w:rsid w:val="00DE3643"/>
    <w:rsid w:val="00DE38E0"/>
    <w:rsid w:val="00DE3CD4"/>
    <w:rsid w:val="00DE468B"/>
    <w:rsid w:val="00DE67A9"/>
    <w:rsid w:val="00DE6CC9"/>
    <w:rsid w:val="00DE6DFE"/>
    <w:rsid w:val="00DE6E70"/>
    <w:rsid w:val="00DE70B4"/>
    <w:rsid w:val="00DE7386"/>
    <w:rsid w:val="00DE7F21"/>
    <w:rsid w:val="00DF24FA"/>
    <w:rsid w:val="00DF2616"/>
    <w:rsid w:val="00DF33CE"/>
    <w:rsid w:val="00DF3835"/>
    <w:rsid w:val="00DF38CF"/>
    <w:rsid w:val="00DF4384"/>
    <w:rsid w:val="00DF57B6"/>
    <w:rsid w:val="00DF612D"/>
    <w:rsid w:val="00DF683E"/>
    <w:rsid w:val="00E007B5"/>
    <w:rsid w:val="00E00C16"/>
    <w:rsid w:val="00E00CBA"/>
    <w:rsid w:val="00E016BA"/>
    <w:rsid w:val="00E017EC"/>
    <w:rsid w:val="00E01952"/>
    <w:rsid w:val="00E01A2C"/>
    <w:rsid w:val="00E01D12"/>
    <w:rsid w:val="00E01F0C"/>
    <w:rsid w:val="00E022F3"/>
    <w:rsid w:val="00E028AF"/>
    <w:rsid w:val="00E02B17"/>
    <w:rsid w:val="00E0316E"/>
    <w:rsid w:val="00E0371A"/>
    <w:rsid w:val="00E050CD"/>
    <w:rsid w:val="00E05234"/>
    <w:rsid w:val="00E05795"/>
    <w:rsid w:val="00E05A30"/>
    <w:rsid w:val="00E06163"/>
    <w:rsid w:val="00E06EC8"/>
    <w:rsid w:val="00E074F4"/>
    <w:rsid w:val="00E07F9D"/>
    <w:rsid w:val="00E102A8"/>
    <w:rsid w:val="00E10597"/>
    <w:rsid w:val="00E10BC8"/>
    <w:rsid w:val="00E111B1"/>
    <w:rsid w:val="00E119EE"/>
    <w:rsid w:val="00E11A97"/>
    <w:rsid w:val="00E1239C"/>
    <w:rsid w:val="00E12CE7"/>
    <w:rsid w:val="00E13133"/>
    <w:rsid w:val="00E134B1"/>
    <w:rsid w:val="00E1355F"/>
    <w:rsid w:val="00E13B6F"/>
    <w:rsid w:val="00E14F5D"/>
    <w:rsid w:val="00E15660"/>
    <w:rsid w:val="00E15A25"/>
    <w:rsid w:val="00E1714A"/>
    <w:rsid w:val="00E176FC"/>
    <w:rsid w:val="00E17BC3"/>
    <w:rsid w:val="00E17E33"/>
    <w:rsid w:val="00E20816"/>
    <w:rsid w:val="00E20863"/>
    <w:rsid w:val="00E20993"/>
    <w:rsid w:val="00E20A1F"/>
    <w:rsid w:val="00E21377"/>
    <w:rsid w:val="00E22A7F"/>
    <w:rsid w:val="00E238D7"/>
    <w:rsid w:val="00E24472"/>
    <w:rsid w:val="00E2452F"/>
    <w:rsid w:val="00E252EB"/>
    <w:rsid w:val="00E25A26"/>
    <w:rsid w:val="00E25AA8"/>
    <w:rsid w:val="00E26B5E"/>
    <w:rsid w:val="00E2715C"/>
    <w:rsid w:val="00E27A40"/>
    <w:rsid w:val="00E31CD0"/>
    <w:rsid w:val="00E3257C"/>
    <w:rsid w:val="00E329BD"/>
    <w:rsid w:val="00E32C51"/>
    <w:rsid w:val="00E335C6"/>
    <w:rsid w:val="00E337DC"/>
    <w:rsid w:val="00E33BEC"/>
    <w:rsid w:val="00E33F38"/>
    <w:rsid w:val="00E342A4"/>
    <w:rsid w:val="00E348C0"/>
    <w:rsid w:val="00E35B6B"/>
    <w:rsid w:val="00E36E99"/>
    <w:rsid w:val="00E37105"/>
    <w:rsid w:val="00E40E99"/>
    <w:rsid w:val="00E417B6"/>
    <w:rsid w:val="00E41A22"/>
    <w:rsid w:val="00E41E19"/>
    <w:rsid w:val="00E437B8"/>
    <w:rsid w:val="00E4397E"/>
    <w:rsid w:val="00E459AA"/>
    <w:rsid w:val="00E45DE7"/>
    <w:rsid w:val="00E45E2B"/>
    <w:rsid w:val="00E47734"/>
    <w:rsid w:val="00E47DE0"/>
    <w:rsid w:val="00E50C77"/>
    <w:rsid w:val="00E51EF0"/>
    <w:rsid w:val="00E5210A"/>
    <w:rsid w:val="00E52734"/>
    <w:rsid w:val="00E549E4"/>
    <w:rsid w:val="00E55B07"/>
    <w:rsid w:val="00E601F6"/>
    <w:rsid w:val="00E60BD6"/>
    <w:rsid w:val="00E62412"/>
    <w:rsid w:val="00E62A61"/>
    <w:rsid w:val="00E62B28"/>
    <w:rsid w:val="00E64623"/>
    <w:rsid w:val="00E65CED"/>
    <w:rsid w:val="00E666E7"/>
    <w:rsid w:val="00E669D6"/>
    <w:rsid w:val="00E66A85"/>
    <w:rsid w:val="00E66C8F"/>
    <w:rsid w:val="00E67E1D"/>
    <w:rsid w:val="00E701CC"/>
    <w:rsid w:val="00E728E5"/>
    <w:rsid w:val="00E7359B"/>
    <w:rsid w:val="00E756D7"/>
    <w:rsid w:val="00E75719"/>
    <w:rsid w:val="00E75870"/>
    <w:rsid w:val="00E7594A"/>
    <w:rsid w:val="00E7619E"/>
    <w:rsid w:val="00E76AC5"/>
    <w:rsid w:val="00E77F50"/>
    <w:rsid w:val="00E8180C"/>
    <w:rsid w:val="00E81F84"/>
    <w:rsid w:val="00E82253"/>
    <w:rsid w:val="00E837DC"/>
    <w:rsid w:val="00E84DF1"/>
    <w:rsid w:val="00E85F9D"/>
    <w:rsid w:val="00E86D38"/>
    <w:rsid w:val="00E903FF"/>
    <w:rsid w:val="00E908BF"/>
    <w:rsid w:val="00E90E5A"/>
    <w:rsid w:val="00E91DDF"/>
    <w:rsid w:val="00E92C41"/>
    <w:rsid w:val="00E93374"/>
    <w:rsid w:val="00E951E1"/>
    <w:rsid w:val="00E96133"/>
    <w:rsid w:val="00E96E74"/>
    <w:rsid w:val="00EA04A5"/>
    <w:rsid w:val="00EA063C"/>
    <w:rsid w:val="00EA0919"/>
    <w:rsid w:val="00EA28A9"/>
    <w:rsid w:val="00EA318E"/>
    <w:rsid w:val="00EA3F60"/>
    <w:rsid w:val="00EA4487"/>
    <w:rsid w:val="00EA65E8"/>
    <w:rsid w:val="00EB0CF6"/>
    <w:rsid w:val="00EB11EB"/>
    <w:rsid w:val="00EB169B"/>
    <w:rsid w:val="00EB16EE"/>
    <w:rsid w:val="00EB228A"/>
    <w:rsid w:val="00EB29E0"/>
    <w:rsid w:val="00EB48C6"/>
    <w:rsid w:val="00EB4A11"/>
    <w:rsid w:val="00EB4C76"/>
    <w:rsid w:val="00EB4ED9"/>
    <w:rsid w:val="00EB66AB"/>
    <w:rsid w:val="00EB67D2"/>
    <w:rsid w:val="00EB7106"/>
    <w:rsid w:val="00EB7220"/>
    <w:rsid w:val="00EC16AE"/>
    <w:rsid w:val="00EC1AFB"/>
    <w:rsid w:val="00EC1E50"/>
    <w:rsid w:val="00EC27E0"/>
    <w:rsid w:val="00EC2CC9"/>
    <w:rsid w:val="00EC2FE2"/>
    <w:rsid w:val="00EC454D"/>
    <w:rsid w:val="00EC58E7"/>
    <w:rsid w:val="00EC639F"/>
    <w:rsid w:val="00EC7692"/>
    <w:rsid w:val="00ED1FB7"/>
    <w:rsid w:val="00ED3A94"/>
    <w:rsid w:val="00ED3D45"/>
    <w:rsid w:val="00ED45AB"/>
    <w:rsid w:val="00ED4CD5"/>
    <w:rsid w:val="00ED7A97"/>
    <w:rsid w:val="00EE0266"/>
    <w:rsid w:val="00EE1D8C"/>
    <w:rsid w:val="00EE1E4A"/>
    <w:rsid w:val="00EE2428"/>
    <w:rsid w:val="00EE28DC"/>
    <w:rsid w:val="00EE34C7"/>
    <w:rsid w:val="00EE3561"/>
    <w:rsid w:val="00EE673F"/>
    <w:rsid w:val="00EE75DA"/>
    <w:rsid w:val="00EE7EE6"/>
    <w:rsid w:val="00EE7FBD"/>
    <w:rsid w:val="00EF146A"/>
    <w:rsid w:val="00EF2E2F"/>
    <w:rsid w:val="00EF3404"/>
    <w:rsid w:val="00EF401C"/>
    <w:rsid w:val="00EF55BF"/>
    <w:rsid w:val="00EF593E"/>
    <w:rsid w:val="00EF5A09"/>
    <w:rsid w:val="00EF6725"/>
    <w:rsid w:val="00EF708A"/>
    <w:rsid w:val="00F00065"/>
    <w:rsid w:val="00F00637"/>
    <w:rsid w:val="00F01476"/>
    <w:rsid w:val="00F016EC"/>
    <w:rsid w:val="00F02CD3"/>
    <w:rsid w:val="00F0482E"/>
    <w:rsid w:val="00F04982"/>
    <w:rsid w:val="00F06452"/>
    <w:rsid w:val="00F06A17"/>
    <w:rsid w:val="00F07030"/>
    <w:rsid w:val="00F07985"/>
    <w:rsid w:val="00F10643"/>
    <w:rsid w:val="00F10829"/>
    <w:rsid w:val="00F11B25"/>
    <w:rsid w:val="00F12D70"/>
    <w:rsid w:val="00F1302A"/>
    <w:rsid w:val="00F141A4"/>
    <w:rsid w:val="00F14531"/>
    <w:rsid w:val="00F14C60"/>
    <w:rsid w:val="00F14F2A"/>
    <w:rsid w:val="00F1681F"/>
    <w:rsid w:val="00F17739"/>
    <w:rsid w:val="00F17769"/>
    <w:rsid w:val="00F17F3F"/>
    <w:rsid w:val="00F2020D"/>
    <w:rsid w:val="00F20349"/>
    <w:rsid w:val="00F210AA"/>
    <w:rsid w:val="00F226A8"/>
    <w:rsid w:val="00F22837"/>
    <w:rsid w:val="00F22BE1"/>
    <w:rsid w:val="00F253D0"/>
    <w:rsid w:val="00F25C26"/>
    <w:rsid w:val="00F262DF"/>
    <w:rsid w:val="00F303CC"/>
    <w:rsid w:val="00F3047A"/>
    <w:rsid w:val="00F30BE1"/>
    <w:rsid w:val="00F30C8C"/>
    <w:rsid w:val="00F30DC8"/>
    <w:rsid w:val="00F30ED3"/>
    <w:rsid w:val="00F32676"/>
    <w:rsid w:val="00F32FCD"/>
    <w:rsid w:val="00F32FD5"/>
    <w:rsid w:val="00F33299"/>
    <w:rsid w:val="00F345EC"/>
    <w:rsid w:val="00F34DC1"/>
    <w:rsid w:val="00F3565C"/>
    <w:rsid w:val="00F36137"/>
    <w:rsid w:val="00F36CD5"/>
    <w:rsid w:val="00F379CB"/>
    <w:rsid w:val="00F4065C"/>
    <w:rsid w:val="00F42E45"/>
    <w:rsid w:val="00F43771"/>
    <w:rsid w:val="00F44407"/>
    <w:rsid w:val="00F4526F"/>
    <w:rsid w:val="00F4528B"/>
    <w:rsid w:val="00F45341"/>
    <w:rsid w:val="00F47B00"/>
    <w:rsid w:val="00F51DEF"/>
    <w:rsid w:val="00F52491"/>
    <w:rsid w:val="00F528D2"/>
    <w:rsid w:val="00F534AD"/>
    <w:rsid w:val="00F53F08"/>
    <w:rsid w:val="00F54357"/>
    <w:rsid w:val="00F54979"/>
    <w:rsid w:val="00F54B3E"/>
    <w:rsid w:val="00F54C47"/>
    <w:rsid w:val="00F54DF7"/>
    <w:rsid w:val="00F558B4"/>
    <w:rsid w:val="00F55E22"/>
    <w:rsid w:val="00F574B2"/>
    <w:rsid w:val="00F6038E"/>
    <w:rsid w:val="00F6060E"/>
    <w:rsid w:val="00F60E8A"/>
    <w:rsid w:val="00F61265"/>
    <w:rsid w:val="00F62607"/>
    <w:rsid w:val="00F62B57"/>
    <w:rsid w:val="00F638F4"/>
    <w:rsid w:val="00F63EFA"/>
    <w:rsid w:val="00F64163"/>
    <w:rsid w:val="00F64EE8"/>
    <w:rsid w:val="00F65311"/>
    <w:rsid w:val="00F65A8B"/>
    <w:rsid w:val="00F66020"/>
    <w:rsid w:val="00F6625E"/>
    <w:rsid w:val="00F66741"/>
    <w:rsid w:val="00F70834"/>
    <w:rsid w:val="00F70C86"/>
    <w:rsid w:val="00F70CC4"/>
    <w:rsid w:val="00F71D07"/>
    <w:rsid w:val="00F73967"/>
    <w:rsid w:val="00F73A53"/>
    <w:rsid w:val="00F74992"/>
    <w:rsid w:val="00F750DC"/>
    <w:rsid w:val="00F753A8"/>
    <w:rsid w:val="00F75732"/>
    <w:rsid w:val="00F81599"/>
    <w:rsid w:val="00F82186"/>
    <w:rsid w:val="00F821E0"/>
    <w:rsid w:val="00F84AF4"/>
    <w:rsid w:val="00F84E53"/>
    <w:rsid w:val="00F850B0"/>
    <w:rsid w:val="00F85177"/>
    <w:rsid w:val="00F8560D"/>
    <w:rsid w:val="00F85A0B"/>
    <w:rsid w:val="00F85BDA"/>
    <w:rsid w:val="00F8612C"/>
    <w:rsid w:val="00F86208"/>
    <w:rsid w:val="00F86EF5"/>
    <w:rsid w:val="00F87899"/>
    <w:rsid w:val="00F87FC8"/>
    <w:rsid w:val="00F900AE"/>
    <w:rsid w:val="00F90304"/>
    <w:rsid w:val="00F92B79"/>
    <w:rsid w:val="00F93200"/>
    <w:rsid w:val="00F96910"/>
    <w:rsid w:val="00F970D0"/>
    <w:rsid w:val="00F9724A"/>
    <w:rsid w:val="00F97E09"/>
    <w:rsid w:val="00FA049E"/>
    <w:rsid w:val="00FA1612"/>
    <w:rsid w:val="00FA326F"/>
    <w:rsid w:val="00FA349C"/>
    <w:rsid w:val="00FA35A1"/>
    <w:rsid w:val="00FA3BCE"/>
    <w:rsid w:val="00FA51C4"/>
    <w:rsid w:val="00FA5304"/>
    <w:rsid w:val="00FA5489"/>
    <w:rsid w:val="00FA6945"/>
    <w:rsid w:val="00FA6E6C"/>
    <w:rsid w:val="00FA7220"/>
    <w:rsid w:val="00FB03AB"/>
    <w:rsid w:val="00FB0A69"/>
    <w:rsid w:val="00FB2311"/>
    <w:rsid w:val="00FB2E9B"/>
    <w:rsid w:val="00FB3422"/>
    <w:rsid w:val="00FB4A6C"/>
    <w:rsid w:val="00FB4C64"/>
    <w:rsid w:val="00FC08C4"/>
    <w:rsid w:val="00FC1315"/>
    <w:rsid w:val="00FC210F"/>
    <w:rsid w:val="00FC237C"/>
    <w:rsid w:val="00FC25E9"/>
    <w:rsid w:val="00FC2A0A"/>
    <w:rsid w:val="00FC30F8"/>
    <w:rsid w:val="00FC526A"/>
    <w:rsid w:val="00FC5F5C"/>
    <w:rsid w:val="00FC624B"/>
    <w:rsid w:val="00FC6425"/>
    <w:rsid w:val="00FC6638"/>
    <w:rsid w:val="00FC6B30"/>
    <w:rsid w:val="00FC7328"/>
    <w:rsid w:val="00FD148A"/>
    <w:rsid w:val="00FD23AD"/>
    <w:rsid w:val="00FD5813"/>
    <w:rsid w:val="00FD5BE2"/>
    <w:rsid w:val="00FD5D9B"/>
    <w:rsid w:val="00FD6BD8"/>
    <w:rsid w:val="00FD7E88"/>
    <w:rsid w:val="00FE0A9C"/>
    <w:rsid w:val="00FE0AF2"/>
    <w:rsid w:val="00FE35E9"/>
    <w:rsid w:val="00FE3BA0"/>
    <w:rsid w:val="00FE4A84"/>
    <w:rsid w:val="00FE4BC7"/>
    <w:rsid w:val="00FE534E"/>
    <w:rsid w:val="00FE5886"/>
    <w:rsid w:val="00FE603B"/>
    <w:rsid w:val="00FE60CA"/>
    <w:rsid w:val="00FE658A"/>
    <w:rsid w:val="00FE795A"/>
    <w:rsid w:val="00FF03EC"/>
    <w:rsid w:val="00FF13BF"/>
    <w:rsid w:val="00FF2624"/>
    <w:rsid w:val="00FF29D4"/>
    <w:rsid w:val="00FF31B1"/>
    <w:rsid w:val="00FF3280"/>
    <w:rsid w:val="00FF34F4"/>
    <w:rsid w:val="00FF356D"/>
    <w:rsid w:val="00FF44BC"/>
    <w:rsid w:val="00FF4513"/>
    <w:rsid w:val="00FF453F"/>
    <w:rsid w:val="00FF5733"/>
    <w:rsid w:val="00FF71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ity"/>
  <w:shapeDefaults>
    <o:shapedefaults v:ext="edit" spidmax="2050" fill="f" fillcolor="white" strokecolor="none [3213]">
      <v:fill color="white" on="f"/>
      <v:stroke color="none [3213]" weight=".5pt"/>
      <o:colormru v:ext="edit" colors="#eaeaea,#80c31c,#069,#b80066"/>
      <o:colormenu v:ext="edit" fillcolor="none [2732]" strokecolor="none"/>
    </o:shapedefaults>
    <o:shapelayout v:ext="edit">
      <o:idmap v:ext="edit" data="2"/>
      <o:regrouptable v:ext="edit">
        <o:entry new="1" old="0"/>
      </o:regrouptable>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63E0F"/>
    <w:pPr>
      <w:spacing w:after="240"/>
    </w:pPr>
    <w:rPr>
      <w:rFonts w:ascii="Myriad Pro Light" w:hAnsi="Myriad Pro Light"/>
      <w:lang w:eastAsia="en-US"/>
    </w:rPr>
  </w:style>
  <w:style w:type="paragraph" w:styleId="Heading1">
    <w:name w:val="heading 1"/>
    <w:basedOn w:val="Normal"/>
    <w:next w:val="Normal"/>
    <w:qFormat/>
    <w:rsid w:val="00183620"/>
    <w:pPr>
      <w:keepNext/>
      <w:pageBreakBefore/>
      <w:shd w:val="clear" w:color="auto" w:fill="80C31C"/>
      <w:spacing w:after="120" w:line="480" w:lineRule="auto"/>
      <w:ind w:right="-113" w:firstLine="113"/>
      <w:outlineLvl w:val="0"/>
    </w:pPr>
    <w:rPr>
      <w:b/>
      <w:bCs/>
      <w:color w:val="FFFFFF"/>
      <w:kern w:val="32"/>
      <w:position w:val="-44"/>
      <w:sz w:val="26"/>
      <w:szCs w:val="26"/>
    </w:rPr>
  </w:style>
  <w:style w:type="paragraph" w:styleId="Heading2">
    <w:name w:val="heading 2"/>
    <w:basedOn w:val="Normal"/>
    <w:next w:val="Normal"/>
    <w:qFormat/>
    <w:rsid w:val="000D5553"/>
    <w:pPr>
      <w:keepNext/>
      <w:shd w:val="clear" w:color="auto" w:fill="006699"/>
      <w:spacing w:before="240" w:after="120" w:line="360" w:lineRule="auto"/>
      <w:ind w:right="-57"/>
      <w:outlineLvl w:val="1"/>
    </w:pPr>
    <w:rPr>
      <w:b/>
      <w:bCs/>
      <w:color w:val="FFFFFF"/>
      <w:position w:val="-30"/>
      <w:sz w:val="24"/>
      <w:szCs w:val="28"/>
    </w:rPr>
  </w:style>
  <w:style w:type="paragraph" w:styleId="Heading3">
    <w:name w:val="heading 3"/>
    <w:basedOn w:val="Normal"/>
    <w:next w:val="Normal"/>
    <w:qFormat/>
    <w:rsid w:val="000D5553"/>
    <w:pPr>
      <w:keepNext/>
      <w:shd w:val="clear" w:color="auto" w:fill="B8CCE4" w:themeFill="accent1" w:themeFillTint="66"/>
      <w:tabs>
        <w:tab w:val="left" w:pos="851"/>
      </w:tabs>
      <w:spacing w:after="180" w:line="360" w:lineRule="auto"/>
      <w:outlineLvl w:val="2"/>
    </w:pPr>
    <w:rPr>
      <w:b/>
      <w:bCs/>
      <w:color w:val="293F36"/>
      <w:position w:val="-22"/>
      <w:szCs w:val="26"/>
    </w:rPr>
  </w:style>
  <w:style w:type="paragraph" w:styleId="Heading4">
    <w:name w:val="heading 4"/>
    <w:basedOn w:val="Normal"/>
    <w:next w:val="Normal"/>
    <w:qFormat/>
    <w:pPr>
      <w:keepNext/>
      <w:tabs>
        <w:tab w:val="left" w:pos="1134"/>
      </w:tabs>
      <w:spacing w:after="120"/>
      <w:outlineLvl w:val="3"/>
    </w:pPr>
    <w:rPr>
      <w:b/>
      <w:bCs/>
      <w:szCs w:val="28"/>
    </w:rPr>
  </w:style>
  <w:style w:type="paragraph" w:styleId="Heading5">
    <w:name w:val="heading 5"/>
    <w:basedOn w:val="Normal"/>
    <w:next w:val="Normal"/>
    <w:qFormat/>
    <w:pPr>
      <w:spacing w:before="240" w:after="60"/>
      <w:outlineLvl w:val="4"/>
    </w:pPr>
    <w:rPr>
      <w:b/>
      <w:bCs/>
      <w:i/>
      <w:iCs/>
      <w:szCs w:val="26"/>
    </w:rPr>
  </w:style>
  <w:style w:type="paragraph" w:styleId="Heading6">
    <w:name w:val="heading 6"/>
    <w:basedOn w:val="Normal"/>
    <w:next w:val="Normal"/>
    <w:qFormat/>
    <w:pPr>
      <w:spacing w:before="240" w:after="60"/>
      <w:outlineLvl w:val="5"/>
    </w:pPr>
    <w:rPr>
      <w:rFonts w:ascii="Tahoma" w:hAnsi="Tahoma"/>
      <w:b/>
      <w:bCs/>
      <w:sz w:val="22"/>
      <w:szCs w:val="22"/>
    </w:rPr>
  </w:style>
  <w:style w:type="paragraph" w:styleId="Heading7">
    <w:name w:val="heading 7"/>
    <w:basedOn w:val="Normal"/>
    <w:next w:val="Normal"/>
    <w:qFormat/>
    <w:pPr>
      <w:spacing w:before="240" w:after="60"/>
      <w:outlineLvl w:val="6"/>
    </w:pPr>
    <w:rPr>
      <w:rFonts w:ascii="Tahoma" w:hAnsi="Tahoma"/>
      <w:szCs w:val="24"/>
    </w:rPr>
  </w:style>
  <w:style w:type="paragraph" w:styleId="Heading8">
    <w:name w:val="heading 8"/>
    <w:basedOn w:val="Normal"/>
    <w:next w:val="Normal"/>
    <w:qFormat/>
    <w:pPr>
      <w:spacing w:before="240" w:after="60"/>
      <w:outlineLvl w:val="7"/>
    </w:pPr>
    <w:rPr>
      <w:rFonts w:ascii="Tahoma" w:hAnsi="Tahoma"/>
      <w:i/>
      <w:iCs/>
      <w:szCs w:val="24"/>
    </w:rPr>
  </w:style>
  <w:style w:type="paragraph" w:styleId="Heading9">
    <w:name w:val="heading 9"/>
    <w:basedOn w:val="Normal"/>
    <w:next w:val="Normal"/>
    <w:qFormat/>
    <w:p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right" w:pos="9072"/>
      </w:tabs>
      <w:spacing w:after="0"/>
    </w:pPr>
    <w:rPr>
      <w:color w:val="003D67"/>
    </w:rPr>
  </w:style>
  <w:style w:type="paragraph" w:styleId="Footer">
    <w:name w:val="footer"/>
    <w:basedOn w:val="Normal"/>
    <w:pPr>
      <w:tabs>
        <w:tab w:val="right" w:pos="9072"/>
      </w:tabs>
      <w:spacing w:after="0"/>
    </w:pPr>
    <w:rPr>
      <w:color w:val="003D67"/>
    </w:rPr>
  </w:style>
  <w:style w:type="character" w:styleId="PageNumber">
    <w:name w:val="page number"/>
    <w:basedOn w:val="DefaultParagraphFont"/>
  </w:style>
  <w:style w:type="paragraph" w:styleId="TOC1">
    <w:name w:val="toc 1"/>
    <w:basedOn w:val="Normal"/>
    <w:next w:val="Normal"/>
    <w:autoRedefine/>
    <w:uiPriority w:val="39"/>
    <w:rsid w:val="00D63E0F"/>
    <w:pPr>
      <w:tabs>
        <w:tab w:val="right" w:leader="dot" w:pos="10206"/>
      </w:tabs>
      <w:spacing w:before="120" w:after="60"/>
    </w:pPr>
    <w:rPr>
      <w:b/>
      <w:noProof/>
    </w:rPr>
  </w:style>
  <w:style w:type="paragraph" w:customStyle="1" w:styleId="DocumentTitle">
    <w:name w:val="Document Title"/>
    <w:basedOn w:val="Normal"/>
    <w:pPr>
      <w:spacing w:before="2880"/>
    </w:pPr>
    <w:rPr>
      <w:b/>
      <w:color w:val="920952"/>
      <w:sz w:val="72"/>
    </w:rPr>
  </w:style>
  <w:style w:type="paragraph" w:customStyle="1" w:styleId="DateorVersion">
    <w:name w:val="Date or Version"/>
    <w:basedOn w:val="DocumentTitle"/>
    <w:pPr>
      <w:spacing w:before="0"/>
    </w:pPr>
    <w:rPr>
      <w:color w:val="003D67"/>
      <w:sz w:val="36"/>
    </w:rPr>
  </w:style>
  <w:style w:type="paragraph" w:styleId="TOC2">
    <w:name w:val="toc 2"/>
    <w:basedOn w:val="TOC1"/>
    <w:next w:val="Normal"/>
    <w:autoRedefine/>
    <w:uiPriority w:val="39"/>
    <w:pPr>
      <w:spacing w:before="0" w:after="0"/>
      <w:ind w:left="284"/>
    </w:pPr>
    <w:rPr>
      <w:b w:val="0"/>
    </w:rPr>
  </w:style>
  <w:style w:type="paragraph" w:styleId="TOC3">
    <w:name w:val="toc 3"/>
    <w:basedOn w:val="TOC2"/>
    <w:next w:val="Normal"/>
    <w:autoRedefine/>
    <w:uiPriority w:val="39"/>
    <w:pPr>
      <w:ind w:left="567"/>
    </w:pPr>
  </w:style>
  <w:style w:type="paragraph" w:styleId="TOC4">
    <w:name w:val="toc 4"/>
    <w:basedOn w:val="TOC3"/>
    <w:next w:val="Normal"/>
    <w:autoRedefine/>
    <w:semiHidden/>
    <w:pPr>
      <w:ind w:left="1418"/>
    </w:pPr>
  </w:style>
  <w:style w:type="paragraph" w:customStyle="1" w:styleId="BoxedText">
    <w:name w:val="Boxed Text"/>
    <w:basedOn w:val="Normal"/>
    <w:pPr>
      <w:numPr>
        <w:ilvl w:val="1"/>
        <w:numId w:val="1"/>
      </w:numPr>
      <w:tabs>
        <w:tab w:val="clear" w:pos="1440"/>
        <w:tab w:val="left" w:pos="641"/>
      </w:tabs>
      <w:spacing w:after="120"/>
      <w:ind w:left="641" w:hanging="357"/>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basedOn w:val="DefaultParagraphFont"/>
    <w:uiPriority w:val="99"/>
    <w:rPr>
      <w:color w:val="0000FF"/>
      <w:u w:val="single"/>
    </w:rPr>
  </w:style>
  <w:style w:type="table" w:styleId="TableGrid">
    <w:name w:val="Table Grid"/>
    <w:basedOn w:val="TableNormal"/>
    <w:rsid w:val="00713C14"/>
    <w:pPr>
      <w:spacing w:after="24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uthor">
    <w:name w:val="Author"/>
    <w:basedOn w:val="DateorVersion"/>
    <w:pPr>
      <w:spacing w:before="2880"/>
    </w:pPr>
  </w:style>
  <w:style w:type="paragraph" w:customStyle="1" w:styleId="ICTStrap">
    <w:name w:val="ICT Strap"/>
    <w:basedOn w:val="DocumentTitle"/>
    <w:next w:val="DocumentTitle"/>
    <w:pPr>
      <w:spacing w:before="4440"/>
    </w:pPr>
    <w:rPr>
      <w:color w:val="003D67"/>
    </w:rPr>
  </w:style>
  <w:style w:type="character" w:styleId="FollowedHyperlink">
    <w:name w:val="FollowedHyperlink"/>
    <w:basedOn w:val="DefaultParagraphFont"/>
    <w:rsid w:val="00497EF8"/>
    <w:rPr>
      <w:color w:val="800080"/>
      <w:u w:val="single"/>
    </w:rPr>
  </w:style>
  <w:style w:type="paragraph" w:customStyle="1" w:styleId="Note">
    <w:name w:val="Note"/>
    <w:basedOn w:val="Normal"/>
    <w:link w:val="NoteChar"/>
    <w:rsid w:val="004A23FC"/>
    <w:rPr>
      <w:sz w:val="16"/>
    </w:rPr>
  </w:style>
  <w:style w:type="character" w:customStyle="1" w:styleId="NoteChar">
    <w:name w:val="Note Char"/>
    <w:basedOn w:val="DefaultParagraphFont"/>
    <w:link w:val="Note"/>
    <w:rsid w:val="004A23FC"/>
    <w:rPr>
      <w:rFonts w:ascii="Myriad Pro Light" w:hAnsi="Myriad Pro Light"/>
      <w:sz w:val="16"/>
      <w:lang w:val="en-GB" w:eastAsia="en-US" w:bidi="ar-SA"/>
    </w:rPr>
  </w:style>
  <w:style w:type="character" w:customStyle="1" w:styleId="primaryvalue">
    <w:name w:val="primary_value"/>
    <w:basedOn w:val="DefaultParagraphFont"/>
    <w:rsid w:val="0073720E"/>
  </w:style>
  <w:style w:type="paragraph" w:styleId="BalloonText">
    <w:name w:val="Balloon Text"/>
    <w:basedOn w:val="Normal"/>
    <w:semiHidden/>
    <w:rsid w:val="003C747D"/>
    <w:rPr>
      <w:rFonts w:ascii="Tahoma" w:hAnsi="Tahoma" w:cs="Tahoma"/>
      <w:sz w:val="16"/>
      <w:szCs w:val="16"/>
    </w:rPr>
  </w:style>
  <w:style w:type="paragraph" w:customStyle="1" w:styleId="Tabledata">
    <w:name w:val="Table data"/>
    <w:basedOn w:val="Normal"/>
    <w:rsid w:val="00E437B8"/>
    <w:pPr>
      <w:spacing w:before="60" w:after="60"/>
    </w:pPr>
  </w:style>
  <w:style w:type="paragraph" w:styleId="DocumentMap">
    <w:name w:val="Document Map"/>
    <w:basedOn w:val="Normal"/>
    <w:semiHidden/>
    <w:rsid w:val="00E176FC"/>
    <w:pPr>
      <w:shd w:val="clear" w:color="auto" w:fill="000080"/>
    </w:pPr>
    <w:rPr>
      <w:rFonts w:ascii="Tahoma" w:hAnsi="Tahoma" w:cs="Tahoma"/>
    </w:rPr>
  </w:style>
  <w:style w:type="paragraph" w:styleId="TOCHeading">
    <w:name w:val="TOC Heading"/>
    <w:basedOn w:val="Heading1"/>
    <w:next w:val="Normal"/>
    <w:uiPriority w:val="39"/>
    <w:semiHidden/>
    <w:unhideWhenUsed/>
    <w:qFormat/>
    <w:rsid w:val="00D63E0F"/>
    <w:pPr>
      <w:keepLines/>
      <w:outlineLvl w:val="9"/>
    </w:pPr>
    <w:rPr>
      <w:szCs w:val="28"/>
      <w:lang w:val="en-US"/>
    </w:rPr>
  </w:style>
  <w:style w:type="paragraph" w:customStyle="1" w:styleId="ImportantNote">
    <w:name w:val="ImportantNote"/>
    <w:basedOn w:val="Normal"/>
    <w:next w:val="Normal"/>
    <w:qFormat/>
    <w:rsid w:val="00DB0D54"/>
    <w:pPr>
      <w:tabs>
        <w:tab w:val="left" w:pos="2835"/>
      </w:tabs>
      <w:ind w:left="2835" w:right="1134"/>
    </w:pPr>
    <w:rPr>
      <w:b/>
      <w:color w:val="0070C0"/>
    </w:rPr>
  </w:style>
  <w:style w:type="paragraph" w:customStyle="1" w:styleId="StyleImportantNoteLeft0cm">
    <w:name w:val="Style ImportantNote + Left:  0 cm"/>
    <w:basedOn w:val="ImportantNote"/>
    <w:rsid w:val="00753E68"/>
    <w:pPr>
      <w:ind w:left="0" w:right="0"/>
    </w:pPr>
    <w:rPr>
      <w:bCs/>
    </w:rPr>
  </w:style>
  <w:style w:type="paragraph" w:customStyle="1" w:styleId="StyleImportantNoteLeft063cm">
    <w:name w:val="Style ImportantNote + Left:  0.63 cm"/>
    <w:basedOn w:val="ImportantNote"/>
    <w:rsid w:val="00582A5B"/>
    <w:pPr>
      <w:ind w:left="357" w:right="0"/>
    </w:pPr>
    <w:rPr>
      <w:bCs/>
    </w:rPr>
  </w:style>
  <w:style w:type="paragraph" w:styleId="FootnoteText">
    <w:name w:val="footnote text"/>
    <w:basedOn w:val="Normal"/>
    <w:link w:val="FootnoteTextChar"/>
    <w:rsid w:val="00457064"/>
    <w:pPr>
      <w:spacing w:after="0"/>
    </w:pPr>
  </w:style>
  <w:style w:type="character" w:customStyle="1" w:styleId="FootnoteTextChar">
    <w:name w:val="Footnote Text Char"/>
    <w:basedOn w:val="DefaultParagraphFont"/>
    <w:link w:val="FootnoteText"/>
    <w:rsid w:val="00457064"/>
    <w:rPr>
      <w:rFonts w:ascii="Myriad Pro Light" w:hAnsi="Myriad Pro Light"/>
      <w:lang w:eastAsia="en-US"/>
    </w:rPr>
  </w:style>
  <w:style w:type="character" w:styleId="FootnoteReference">
    <w:name w:val="footnote reference"/>
    <w:basedOn w:val="DefaultParagraphFont"/>
    <w:rsid w:val="00372106"/>
    <w:rPr>
      <w:vertAlign w:val="superscript"/>
    </w:rPr>
  </w:style>
  <w:style w:type="paragraph" w:customStyle="1" w:styleId="ImportantNoteNoIndent">
    <w:name w:val="ImportantNote NoIndent"/>
    <w:basedOn w:val="ImportantNote"/>
    <w:qFormat/>
    <w:rsid w:val="005C131A"/>
    <w:pPr>
      <w:ind w:left="0" w:right="0"/>
    </w:pPr>
    <w:rPr>
      <w:bCs/>
    </w:rPr>
  </w:style>
  <w:style w:type="paragraph" w:styleId="ListParagraph">
    <w:name w:val="List Paragraph"/>
    <w:basedOn w:val="Normal"/>
    <w:uiPriority w:val="34"/>
    <w:qFormat/>
    <w:rsid w:val="00DE38E0"/>
    <w:pPr>
      <w:ind w:left="7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63E0F"/>
    <w:pPr>
      <w:spacing w:after="240"/>
    </w:pPr>
    <w:rPr>
      <w:rFonts w:ascii="Myriad Pro Light" w:hAnsi="Myriad Pro Light"/>
      <w:lang w:eastAsia="en-US"/>
    </w:rPr>
  </w:style>
  <w:style w:type="paragraph" w:styleId="Heading1">
    <w:name w:val="heading 1"/>
    <w:basedOn w:val="Normal"/>
    <w:next w:val="Normal"/>
    <w:qFormat/>
    <w:rsid w:val="00183620"/>
    <w:pPr>
      <w:keepNext/>
      <w:pageBreakBefore/>
      <w:shd w:val="clear" w:color="auto" w:fill="80C31C"/>
      <w:spacing w:after="120" w:line="480" w:lineRule="auto"/>
      <w:ind w:right="-113" w:firstLine="113"/>
      <w:outlineLvl w:val="0"/>
    </w:pPr>
    <w:rPr>
      <w:b/>
      <w:bCs/>
      <w:color w:val="FFFFFF"/>
      <w:kern w:val="32"/>
      <w:position w:val="-44"/>
      <w:sz w:val="26"/>
      <w:szCs w:val="26"/>
    </w:rPr>
  </w:style>
  <w:style w:type="paragraph" w:styleId="Heading2">
    <w:name w:val="heading 2"/>
    <w:basedOn w:val="Normal"/>
    <w:next w:val="Normal"/>
    <w:qFormat/>
    <w:rsid w:val="000D5553"/>
    <w:pPr>
      <w:keepNext/>
      <w:shd w:val="clear" w:color="auto" w:fill="006699"/>
      <w:spacing w:before="240" w:after="120" w:line="360" w:lineRule="auto"/>
      <w:ind w:right="-57"/>
      <w:outlineLvl w:val="1"/>
    </w:pPr>
    <w:rPr>
      <w:b/>
      <w:bCs/>
      <w:color w:val="FFFFFF"/>
      <w:position w:val="-30"/>
      <w:sz w:val="24"/>
      <w:szCs w:val="28"/>
    </w:rPr>
  </w:style>
  <w:style w:type="paragraph" w:styleId="Heading3">
    <w:name w:val="heading 3"/>
    <w:basedOn w:val="Normal"/>
    <w:next w:val="Normal"/>
    <w:qFormat/>
    <w:rsid w:val="000D5553"/>
    <w:pPr>
      <w:keepNext/>
      <w:shd w:val="clear" w:color="auto" w:fill="B8CCE4" w:themeFill="accent1" w:themeFillTint="66"/>
      <w:tabs>
        <w:tab w:val="left" w:pos="851"/>
      </w:tabs>
      <w:spacing w:after="180" w:line="360" w:lineRule="auto"/>
      <w:outlineLvl w:val="2"/>
    </w:pPr>
    <w:rPr>
      <w:b/>
      <w:bCs/>
      <w:color w:val="293F36"/>
      <w:position w:val="-22"/>
      <w:szCs w:val="26"/>
    </w:rPr>
  </w:style>
  <w:style w:type="paragraph" w:styleId="Heading4">
    <w:name w:val="heading 4"/>
    <w:basedOn w:val="Normal"/>
    <w:next w:val="Normal"/>
    <w:qFormat/>
    <w:pPr>
      <w:keepNext/>
      <w:tabs>
        <w:tab w:val="left" w:pos="1134"/>
      </w:tabs>
      <w:spacing w:after="120"/>
      <w:outlineLvl w:val="3"/>
    </w:pPr>
    <w:rPr>
      <w:b/>
      <w:bCs/>
      <w:szCs w:val="28"/>
    </w:rPr>
  </w:style>
  <w:style w:type="paragraph" w:styleId="Heading5">
    <w:name w:val="heading 5"/>
    <w:basedOn w:val="Normal"/>
    <w:next w:val="Normal"/>
    <w:qFormat/>
    <w:pPr>
      <w:spacing w:before="240" w:after="60"/>
      <w:outlineLvl w:val="4"/>
    </w:pPr>
    <w:rPr>
      <w:b/>
      <w:bCs/>
      <w:i/>
      <w:iCs/>
      <w:szCs w:val="26"/>
    </w:rPr>
  </w:style>
  <w:style w:type="paragraph" w:styleId="Heading6">
    <w:name w:val="heading 6"/>
    <w:basedOn w:val="Normal"/>
    <w:next w:val="Normal"/>
    <w:qFormat/>
    <w:pPr>
      <w:spacing w:before="240" w:after="60"/>
      <w:outlineLvl w:val="5"/>
    </w:pPr>
    <w:rPr>
      <w:rFonts w:ascii="Tahoma" w:hAnsi="Tahoma"/>
      <w:b/>
      <w:bCs/>
      <w:sz w:val="22"/>
      <w:szCs w:val="22"/>
    </w:rPr>
  </w:style>
  <w:style w:type="paragraph" w:styleId="Heading7">
    <w:name w:val="heading 7"/>
    <w:basedOn w:val="Normal"/>
    <w:next w:val="Normal"/>
    <w:qFormat/>
    <w:pPr>
      <w:spacing w:before="240" w:after="60"/>
      <w:outlineLvl w:val="6"/>
    </w:pPr>
    <w:rPr>
      <w:rFonts w:ascii="Tahoma" w:hAnsi="Tahoma"/>
      <w:szCs w:val="24"/>
    </w:rPr>
  </w:style>
  <w:style w:type="paragraph" w:styleId="Heading8">
    <w:name w:val="heading 8"/>
    <w:basedOn w:val="Normal"/>
    <w:next w:val="Normal"/>
    <w:qFormat/>
    <w:pPr>
      <w:spacing w:before="240" w:after="60"/>
      <w:outlineLvl w:val="7"/>
    </w:pPr>
    <w:rPr>
      <w:rFonts w:ascii="Tahoma" w:hAnsi="Tahoma"/>
      <w:i/>
      <w:iCs/>
      <w:szCs w:val="24"/>
    </w:rPr>
  </w:style>
  <w:style w:type="paragraph" w:styleId="Heading9">
    <w:name w:val="heading 9"/>
    <w:basedOn w:val="Normal"/>
    <w:next w:val="Normal"/>
    <w:qFormat/>
    <w:p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right" w:pos="9072"/>
      </w:tabs>
      <w:spacing w:after="0"/>
    </w:pPr>
    <w:rPr>
      <w:color w:val="003D67"/>
    </w:rPr>
  </w:style>
  <w:style w:type="paragraph" w:styleId="Footer">
    <w:name w:val="footer"/>
    <w:basedOn w:val="Normal"/>
    <w:pPr>
      <w:tabs>
        <w:tab w:val="right" w:pos="9072"/>
      </w:tabs>
      <w:spacing w:after="0"/>
    </w:pPr>
    <w:rPr>
      <w:color w:val="003D67"/>
    </w:rPr>
  </w:style>
  <w:style w:type="character" w:styleId="PageNumber">
    <w:name w:val="page number"/>
    <w:basedOn w:val="DefaultParagraphFont"/>
  </w:style>
  <w:style w:type="paragraph" w:styleId="TOC1">
    <w:name w:val="toc 1"/>
    <w:basedOn w:val="Normal"/>
    <w:next w:val="Normal"/>
    <w:autoRedefine/>
    <w:uiPriority w:val="39"/>
    <w:rsid w:val="00D63E0F"/>
    <w:pPr>
      <w:tabs>
        <w:tab w:val="right" w:leader="dot" w:pos="10206"/>
      </w:tabs>
      <w:spacing w:before="120" w:after="60"/>
    </w:pPr>
    <w:rPr>
      <w:b/>
      <w:noProof/>
    </w:rPr>
  </w:style>
  <w:style w:type="paragraph" w:customStyle="1" w:styleId="DocumentTitle">
    <w:name w:val="Document Title"/>
    <w:basedOn w:val="Normal"/>
    <w:pPr>
      <w:spacing w:before="2880"/>
    </w:pPr>
    <w:rPr>
      <w:b/>
      <w:color w:val="920952"/>
      <w:sz w:val="72"/>
    </w:rPr>
  </w:style>
  <w:style w:type="paragraph" w:customStyle="1" w:styleId="DateorVersion">
    <w:name w:val="Date or Version"/>
    <w:basedOn w:val="DocumentTitle"/>
    <w:pPr>
      <w:spacing w:before="0"/>
    </w:pPr>
    <w:rPr>
      <w:color w:val="003D67"/>
      <w:sz w:val="36"/>
    </w:rPr>
  </w:style>
  <w:style w:type="paragraph" w:styleId="TOC2">
    <w:name w:val="toc 2"/>
    <w:basedOn w:val="TOC1"/>
    <w:next w:val="Normal"/>
    <w:autoRedefine/>
    <w:uiPriority w:val="39"/>
    <w:pPr>
      <w:spacing w:before="0" w:after="0"/>
      <w:ind w:left="284"/>
    </w:pPr>
    <w:rPr>
      <w:b w:val="0"/>
    </w:rPr>
  </w:style>
  <w:style w:type="paragraph" w:styleId="TOC3">
    <w:name w:val="toc 3"/>
    <w:basedOn w:val="TOC2"/>
    <w:next w:val="Normal"/>
    <w:autoRedefine/>
    <w:uiPriority w:val="39"/>
    <w:pPr>
      <w:ind w:left="567"/>
    </w:pPr>
  </w:style>
  <w:style w:type="paragraph" w:styleId="TOC4">
    <w:name w:val="toc 4"/>
    <w:basedOn w:val="TOC3"/>
    <w:next w:val="Normal"/>
    <w:autoRedefine/>
    <w:semiHidden/>
    <w:pPr>
      <w:ind w:left="1418"/>
    </w:pPr>
  </w:style>
  <w:style w:type="paragraph" w:customStyle="1" w:styleId="BoxedText">
    <w:name w:val="Boxed Text"/>
    <w:basedOn w:val="Normal"/>
    <w:pPr>
      <w:numPr>
        <w:ilvl w:val="1"/>
        <w:numId w:val="1"/>
      </w:numPr>
      <w:tabs>
        <w:tab w:val="clear" w:pos="1440"/>
        <w:tab w:val="left" w:pos="641"/>
      </w:tabs>
      <w:spacing w:after="120"/>
      <w:ind w:left="641" w:hanging="357"/>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basedOn w:val="DefaultParagraphFont"/>
    <w:uiPriority w:val="99"/>
    <w:rPr>
      <w:color w:val="0000FF"/>
      <w:u w:val="single"/>
    </w:rPr>
  </w:style>
  <w:style w:type="table" w:styleId="TableGrid">
    <w:name w:val="Table Grid"/>
    <w:basedOn w:val="TableNormal"/>
    <w:rsid w:val="00713C14"/>
    <w:pPr>
      <w:spacing w:after="24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uthor">
    <w:name w:val="Author"/>
    <w:basedOn w:val="DateorVersion"/>
    <w:pPr>
      <w:spacing w:before="2880"/>
    </w:pPr>
  </w:style>
  <w:style w:type="paragraph" w:customStyle="1" w:styleId="ICTStrap">
    <w:name w:val="ICT Strap"/>
    <w:basedOn w:val="DocumentTitle"/>
    <w:next w:val="DocumentTitle"/>
    <w:pPr>
      <w:spacing w:before="4440"/>
    </w:pPr>
    <w:rPr>
      <w:color w:val="003D67"/>
    </w:rPr>
  </w:style>
  <w:style w:type="character" w:styleId="FollowedHyperlink">
    <w:name w:val="FollowedHyperlink"/>
    <w:basedOn w:val="DefaultParagraphFont"/>
    <w:rsid w:val="00497EF8"/>
    <w:rPr>
      <w:color w:val="800080"/>
      <w:u w:val="single"/>
    </w:rPr>
  </w:style>
  <w:style w:type="paragraph" w:customStyle="1" w:styleId="Note">
    <w:name w:val="Note"/>
    <w:basedOn w:val="Normal"/>
    <w:link w:val="NoteChar"/>
    <w:rsid w:val="004A23FC"/>
    <w:rPr>
      <w:sz w:val="16"/>
    </w:rPr>
  </w:style>
  <w:style w:type="character" w:customStyle="1" w:styleId="NoteChar">
    <w:name w:val="Note Char"/>
    <w:basedOn w:val="DefaultParagraphFont"/>
    <w:link w:val="Note"/>
    <w:rsid w:val="004A23FC"/>
    <w:rPr>
      <w:rFonts w:ascii="Myriad Pro Light" w:hAnsi="Myriad Pro Light"/>
      <w:sz w:val="16"/>
      <w:lang w:val="en-GB" w:eastAsia="en-US" w:bidi="ar-SA"/>
    </w:rPr>
  </w:style>
  <w:style w:type="character" w:customStyle="1" w:styleId="primaryvalue">
    <w:name w:val="primary_value"/>
    <w:basedOn w:val="DefaultParagraphFont"/>
    <w:rsid w:val="0073720E"/>
  </w:style>
  <w:style w:type="paragraph" w:styleId="BalloonText">
    <w:name w:val="Balloon Text"/>
    <w:basedOn w:val="Normal"/>
    <w:semiHidden/>
    <w:rsid w:val="003C747D"/>
    <w:rPr>
      <w:rFonts w:ascii="Tahoma" w:hAnsi="Tahoma" w:cs="Tahoma"/>
      <w:sz w:val="16"/>
      <w:szCs w:val="16"/>
    </w:rPr>
  </w:style>
  <w:style w:type="paragraph" w:customStyle="1" w:styleId="Tabledata">
    <w:name w:val="Table data"/>
    <w:basedOn w:val="Normal"/>
    <w:rsid w:val="00E437B8"/>
    <w:pPr>
      <w:spacing w:before="60" w:after="60"/>
    </w:pPr>
  </w:style>
  <w:style w:type="paragraph" w:styleId="DocumentMap">
    <w:name w:val="Document Map"/>
    <w:basedOn w:val="Normal"/>
    <w:semiHidden/>
    <w:rsid w:val="00E176FC"/>
    <w:pPr>
      <w:shd w:val="clear" w:color="auto" w:fill="000080"/>
    </w:pPr>
    <w:rPr>
      <w:rFonts w:ascii="Tahoma" w:hAnsi="Tahoma" w:cs="Tahoma"/>
    </w:rPr>
  </w:style>
  <w:style w:type="paragraph" w:styleId="TOCHeading">
    <w:name w:val="TOC Heading"/>
    <w:basedOn w:val="Heading1"/>
    <w:next w:val="Normal"/>
    <w:uiPriority w:val="39"/>
    <w:semiHidden/>
    <w:unhideWhenUsed/>
    <w:qFormat/>
    <w:rsid w:val="00D63E0F"/>
    <w:pPr>
      <w:keepLines/>
      <w:outlineLvl w:val="9"/>
    </w:pPr>
    <w:rPr>
      <w:szCs w:val="28"/>
      <w:lang w:val="en-US"/>
    </w:rPr>
  </w:style>
  <w:style w:type="paragraph" w:customStyle="1" w:styleId="ImportantNote">
    <w:name w:val="ImportantNote"/>
    <w:basedOn w:val="Normal"/>
    <w:next w:val="Normal"/>
    <w:qFormat/>
    <w:rsid w:val="00DB0D54"/>
    <w:pPr>
      <w:tabs>
        <w:tab w:val="left" w:pos="2835"/>
      </w:tabs>
      <w:ind w:left="2835" w:right="1134"/>
    </w:pPr>
    <w:rPr>
      <w:b/>
      <w:color w:val="0070C0"/>
    </w:rPr>
  </w:style>
  <w:style w:type="paragraph" w:customStyle="1" w:styleId="StyleImportantNoteLeft0cm">
    <w:name w:val="Style ImportantNote + Left:  0 cm"/>
    <w:basedOn w:val="ImportantNote"/>
    <w:rsid w:val="00753E68"/>
    <w:pPr>
      <w:ind w:left="0" w:right="0"/>
    </w:pPr>
    <w:rPr>
      <w:bCs/>
    </w:rPr>
  </w:style>
  <w:style w:type="paragraph" w:customStyle="1" w:styleId="StyleImportantNoteLeft063cm">
    <w:name w:val="Style ImportantNote + Left:  0.63 cm"/>
    <w:basedOn w:val="ImportantNote"/>
    <w:rsid w:val="00582A5B"/>
    <w:pPr>
      <w:ind w:left="357" w:right="0"/>
    </w:pPr>
    <w:rPr>
      <w:bCs/>
    </w:rPr>
  </w:style>
  <w:style w:type="paragraph" w:styleId="FootnoteText">
    <w:name w:val="footnote text"/>
    <w:basedOn w:val="Normal"/>
    <w:link w:val="FootnoteTextChar"/>
    <w:rsid w:val="00457064"/>
    <w:pPr>
      <w:spacing w:after="0"/>
    </w:pPr>
  </w:style>
  <w:style w:type="character" w:customStyle="1" w:styleId="FootnoteTextChar">
    <w:name w:val="Footnote Text Char"/>
    <w:basedOn w:val="DefaultParagraphFont"/>
    <w:link w:val="FootnoteText"/>
    <w:rsid w:val="00457064"/>
    <w:rPr>
      <w:rFonts w:ascii="Myriad Pro Light" w:hAnsi="Myriad Pro Light"/>
      <w:lang w:eastAsia="en-US"/>
    </w:rPr>
  </w:style>
  <w:style w:type="character" w:styleId="FootnoteReference">
    <w:name w:val="footnote reference"/>
    <w:basedOn w:val="DefaultParagraphFont"/>
    <w:rsid w:val="00372106"/>
    <w:rPr>
      <w:vertAlign w:val="superscript"/>
    </w:rPr>
  </w:style>
  <w:style w:type="paragraph" w:customStyle="1" w:styleId="ImportantNoteNoIndent">
    <w:name w:val="ImportantNote NoIndent"/>
    <w:basedOn w:val="ImportantNote"/>
    <w:qFormat/>
    <w:rsid w:val="005C131A"/>
    <w:pPr>
      <w:ind w:left="0" w:right="0"/>
    </w:pPr>
    <w:rPr>
      <w:bCs/>
    </w:rPr>
  </w:style>
  <w:style w:type="paragraph" w:styleId="ListParagraph">
    <w:name w:val="List Paragraph"/>
    <w:basedOn w:val="Normal"/>
    <w:uiPriority w:val="34"/>
    <w:qFormat/>
    <w:rsid w:val="00DE38E0"/>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898257">
      <w:bodyDiv w:val="1"/>
      <w:marLeft w:val="0"/>
      <w:marRight w:val="0"/>
      <w:marTop w:val="0"/>
      <w:marBottom w:val="0"/>
      <w:divBdr>
        <w:top w:val="none" w:sz="0" w:space="0" w:color="auto"/>
        <w:left w:val="none" w:sz="0" w:space="0" w:color="auto"/>
        <w:bottom w:val="none" w:sz="0" w:space="0" w:color="auto"/>
        <w:right w:val="none" w:sz="0" w:space="0" w:color="auto"/>
      </w:divBdr>
    </w:div>
    <w:div w:id="431896179">
      <w:bodyDiv w:val="1"/>
      <w:marLeft w:val="0"/>
      <w:marRight w:val="0"/>
      <w:marTop w:val="0"/>
      <w:marBottom w:val="0"/>
      <w:divBdr>
        <w:top w:val="none" w:sz="0" w:space="0" w:color="auto"/>
        <w:left w:val="none" w:sz="0" w:space="0" w:color="auto"/>
        <w:bottom w:val="none" w:sz="0" w:space="0" w:color="auto"/>
        <w:right w:val="none" w:sz="0" w:space="0" w:color="auto"/>
      </w:divBdr>
    </w:div>
    <w:div w:id="713117637">
      <w:bodyDiv w:val="1"/>
      <w:marLeft w:val="0"/>
      <w:marRight w:val="0"/>
      <w:marTop w:val="0"/>
      <w:marBottom w:val="0"/>
      <w:divBdr>
        <w:top w:val="none" w:sz="0" w:space="0" w:color="auto"/>
        <w:left w:val="none" w:sz="0" w:space="0" w:color="auto"/>
        <w:bottom w:val="none" w:sz="0" w:space="0" w:color="auto"/>
        <w:right w:val="none" w:sz="0" w:space="0" w:color="auto"/>
      </w:divBdr>
    </w:div>
    <w:div w:id="892427138">
      <w:bodyDiv w:val="1"/>
      <w:marLeft w:val="0"/>
      <w:marRight w:val="0"/>
      <w:marTop w:val="0"/>
      <w:marBottom w:val="0"/>
      <w:divBdr>
        <w:top w:val="none" w:sz="0" w:space="0" w:color="auto"/>
        <w:left w:val="none" w:sz="0" w:space="0" w:color="auto"/>
        <w:bottom w:val="none" w:sz="0" w:space="0" w:color="auto"/>
        <w:right w:val="none" w:sz="0" w:space="0" w:color="auto"/>
      </w:divBdr>
    </w:div>
    <w:div w:id="1046031263">
      <w:bodyDiv w:val="1"/>
      <w:marLeft w:val="0"/>
      <w:marRight w:val="0"/>
      <w:marTop w:val="0"/>
      <w:marBottom w:val="0"/>
      <w:divBdr>
        <w:top w:val="none" w:sz="0" w:space="0" w:color="auto"/>
        <w:left w:val="none" w:sz="0" w:space="0" w:color="auto"/>
        <w:bottom w:val="none" w:sz="0" w:space="0" w:color="auto"/>
        <w:right w:val="none" w:sz="0" w:space="0" w:color="auto"/>
      </w:divBdr>
    </w:div>
    <w:div w:id="1209536792">
      <w:bodyDiv w:val="1"/>
      <w:marLeft w:val="0"/>
      <w:marRight w:val="0"/>
      <w:marTop w:val="0"/>
      <w:marBottom w:val="0"/>
      <w:divBdr>
        <w:top w:val="none" w:sz="0" w:space="0" w:color="auto"/>
        <w:left w:val="none" w:sz="0" w:space="0" w:color="auto"/>
        <w:bottom w:val="none" w:sz="0" w:space="0" w:color="auto"/>
        <w:right w:val="none" w:sz="0" w:space="0" w:color="auto"/>
      </w:divBdr>
    </w:div>
    <w:div w:id="1312101839">
      <w:bodyDiv w:val="1"/>
      <w:marLeft w:val="0"/>
      <w:marRight w:val="0"/>
      <w:marTop w:val="0"/>
      <w:marBottom w:val="0"/>
      <w:divBdr>
        <w:top w:val="none" w:sz="0" w:space="0" w:color="auto"/>
        <w:left w:val="none" w:sz="0" w:space="0" w:color="auto"/>
        <w:bottom w:val="none" w:sz="0" w:space="0" w:color="auto"/>
        <w:right w:val="none" w:sz="0" w:space="0" w:color="auto"/>
      </w:divBdr>
    </w:div>
    <w:div w:id="1615483321">
      <w:bodyDiv w:val="1"/>
      <w:marLeft w:val="0"/>
      <w:marRight w:val="0"/>
      <w:marTop w:val="0"/>
      <w:marBottom w:val="0"/>
      <w:divBdr>
        <w:top w:val="none" w:sz="0" w:space="0" w:color="auto"/>
        <w:left w:val="none" w:sz="0" w:space="0" w:color="auto"/>
        <w:bottom w:val="none" w:sz="0" w:space="0" w:color="auto"/>
        <w:right w:val="none" w:sz="0" w:space="0" w:color="auto"/>
      </w:divBdr>
    </w:div>
    <w:div w:id="1711808244">
      <w:bodyDiv w:val="1"/>
      <w:marLeft w:val="0"/>
      <w:marRight w:val="0"/>
      <w:marTop w:val="0"/>
      <w:marBottom w:val="0"/>
      <w:divBdr>
        <w:top w:val="none" w:sz="0" w:space="0" w:color="auto"/>
        <w:left w:val="none" w:sz="0" w:space="0" w:color="auto"/>
        <w:bottom w:val="none" w:sz="0" w:space="0" w:color="auto"/>
        <w:right w:val="none" w:sz="0" w:space="0" w:color="auto"/>
      </w:divBdr>
    </w:div>
    <w:div w:id="2129083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http://data.redbridge.gov.uk/Content/images/DataSpaceLogo.png" TargetMode="External"/><Relationship Id="rId26" Type="http://schemas.openxmlformats.org/officeDocument/2006/relationships/image" Target="media/image10.png"/><Relationship Id="rId39" Type="http://schemas.openxmlformats.org/officeDocument/2006/relationships/image" Target="media/image18.png"/><Relationship Id="rId21" Type="http://schemas.openxmlformats.org/officeDocument/2006/relationships/image" Target="media/image5.png"/><Relationship Id="rId34" Type="http://schemas.openxmlformats.org/officeDocument/2006/relationships/image" Target="media/image14.png"/><Relationship Id="rId42" Type="http://schemas.openxmlformats.org/officeDocument/2006/relationships/hyperlink" Target="http://linkeddata.org/"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0.png"/><Relationship Id="rId63"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4.png"/><Relationship Id="rId29" Type="http://schemas.openxmlformats.org/officeDocument/2006/relationships/hyperlink" Target="http://statistics.data.gov.uk/id/statistical-geography/E09000026" TargetMode="External"/><Relationship Id="rId41" Type="http://schemas.openxmlformats.org/officeDocument/2006/relationships/image" Target="media/image20.png"/><Relationship Id="rId54" Type="http://schemas.openxmlformats.org/officeDocument/2006/relationships/image" Target="media/image29.png"/><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hyperlink" Target="http://opendatacommunities.org" TargetMode="External"/><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image" Target="media/image110.png"/><Relationship Id="rId19" Type="http://schemas.openxmlformats.org/officeDocument/2006/relationships/hyperlink" Target="http://en.wikipedia.org/wiki/Comma-separated_values" TargetMode="External"/><Relationship Id="rId31" Type="http://schemas.openxmlformats.org/officeDocument/2006/relationships/image" Target="media/image11.png"/><Relationship Id="rId44" Type="http://schemas.openxmlformats.org/officeDocument/2006/relationships/hyperlink" Target="http://standards.esd.org.uk/?" TargetMode="External"/><Relationship Id="rId52" Type="http://schemas.openxmlformats.org/officeDocument/2006/relationships/hyperlink" Target="http://get.adobe.com/uk/reader/" TargetMode="External"/><Relationship Id="rId60" Type="http://schemas.openxmlformats.org/officeDocument/2006/relationships/image" Target="media/image35.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hyperlink" Target="http://opendatacommunities.org/id/london-borough-council/redbridge" TargetMode="External"/><Relationship Id="rId30" Type="http://schemas.openxmlformats.org/officeDocument/2006/relationships/hyperlink" Target="http://statistics.data.gov.uk/explore" TargetMode="External"/><Relationship Id="rId35" Type="http://schemas.openxmlformats.org/officeDocument/2006/relationships/image" Target="media/image15.png"/><Relationship Id="rId43" Type="http://schemas.openxmlformats.org/officeDocument/2006/relationships/hyperlink" Target="http://en.wikipedia.org/wiki/Linked_data" TargetMode="External"/><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hyperlink" Target="http://standards.esd.org.uk/?" TargetMode="External"/><Relationship Id="rId46" Type="http://schemas.openxmlformats.org/officeDocument/2006/relationships/image" Target="media/image22.png"/><Relationship Id="rId59" Type="http://schemas.openxmlformats.org/officeDocument/2006/relationships/image" Target="media/image3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I:\Resources\Templates\ICT%20Services%20document%20(dupl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537F1C-E4A3-4923-8452-85C23FC27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ICT Services document (duplex).dot</Template>
  <TotalTime>1174</TotalTime>
  <Pages>41</Pages>
  <Words>7056</Words>
  <Characters>40220</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DataShare Admin User Guide</vt:lpstr>
    </vt:vector>
  </TitlesOfParts>
  <Company>London Borough of Redbridge</Company>
  <LinksUpToDate>false</LinksUpToDate>
  <CharactersWithSpaces>47182</CharactersWithSpaces>
  <SharedDoc>false</SharedDoc>
  <HLinks>
    <vt:vector size="276" baseType="variant">
      <vt:variant>
        <vt:i4>8060991</vt:i4>
      </vt:variant>
      <vt:variant>
        <vt:i4>261</vt:i4>
      </vt:variant>
      <vt:variant>
        <vt:i4>0</vt:i4>
      </vt:variant>
      <vt:variant>
        <vt:i4>5</vt:i4>
      </vt:variant>
      <vt:variant>
        <vt:lpwstr>http://youchoose.yougov.com/mycouncil/admin</vt:lpwstr>
      </vt:variant>
      <vt:variant>
        <vt:lpwstr/>
      </vt:variant>
      <vt:variant>
        <vt:i4>5832799</vt:i4>
      </vt:variant>
      <vt:variant>
        <vt:i4>258</vt:i4>
      </vt:variant>
      <vt:variant>
        <vt:i4>0</vt:i4>
      </vt:variant>
      <vt:variant>
        <vt:i4>5</vt:i4>
      </vt:variant>
      <vt:variant>
        <vt:lpwstr>http://youchoose.yougov.com/mycouncil</vt:lpwstr>
      </vt:variant>
      <vt:variant>
        <vt:lpwstr/>
      </vt:variant>
      <vt:variant>
        <vt:i4>4718663</vt:i4>
      </vt:variant>
      <vt:variant>
        <vt:i4>255</vt:i4>
      </vt:variant>
      <vt:variant>
        <vt:i4>0</vt:i4>
      </vt:variant>
      <vt:variant>
        <vt:i4>5</vt:i4>
      </vt:variant>
      <vt:variant>
        <vt:lpwstr>http://youchoose.yougov.com/</vt:lpwstr>
      </vt:variant>
      <vt:variant>
        <vt:lpwstr/>
      </vt:variant>
      <vt:variant>
        <vt:i4>1048624</vt:i4>
      </vt:variant>
      <vt:variant>
        <vt:i4>248</vt:i4>
      </vt:variant>
      <vt:variant>
        <vt:i4>0</vt:i4>
      </vt:variant>
      <vt:variant>
        <vt:i4>5</vt:i4>
      </vt:variant>
      <vt:variant>
        <vt:lpwstr/>
      </vt:variant>
      <vt:variant>
        <vt:lpwstr>_Toc280009261</vt:lpwstr>
      </vt:variant>
      <vt:variant>
        <vt:i4>1048624</vt:i4>
      </vt:variant>
      <vt:variant>
        <vt:i4>242</vt:i4>
      </vt:variant>
      <vt:variant>
        <vt:i4>0</vt:i4>
      </vt:variant>
      <vt:variant>
        <vt:i4>5</vt:i4>
      </vt:variant>
      <vt:variant>
        <vt:lpwstr/>
      </vt:variant>
      <vt:variant>
        <vt:lpwstr>_Toc280009260</vt:lpwstr>
      </vt:variant>
      <vt:variant>
        <vt:i4>1245232</vt:i4>
      </vt:variant>
      <vt:variant>
        <vt:i4>236</vt:i4>
      </vt:variant>
      <vt:variant>
        <vt:i4>0</vt:i4>
      </vt:variant>
      <vt:variant>
        <vt:i4>5</vt:i4>
      </vt:variant>
      <vt:variant>
        <vt:lpwstr/>
      </vt:variant>
      <vt:variant>
        <vt:lpwstr>_Toc280009259</vt:lpwstr>
      </vt:variant>
      <vt:variant>
        <vt:i4>1245232</vt:i4>
      </vt:variant>
      <vt:variant>
        <vt:i4>230</vt:i4>
      </vt:variant>
      <vt:variant>
        <vt:i4>0</vt:i4>
      </vt:variant>
      <vt:variant>
        <vt:i4>5</vt:i4>
      </vt:variant>
      <vt:variant>
        <vt:lpwstr/>
      </vt:variant>
      <vt:variant>
        <vt:lpwstr>_Toc280009258</vt:lpwstr>
      </vt:variant>
      <vt:variant>
        <vt:i4>1245232</vt:i4>
      </vt:variant>
      <vt:variant>
        <vt:i4>224</vt:i4>
      </vt:variant>
      <vt:variant>
        <vt:i4>0</vt:i4>
      </vt:variant>
      <vt:variant>
        <vt:i4>5</vt:i4>
      </vt:variant>
      <vt:variant>
        <vt:lpwstr/>
      </vt:variant>
      <vt:variant>
        <vt:lpwstr>_Toc280009257</vt:lpwstr>
      </vt:variant>
      <vt:variant>
        <vt:i4>1245232</vt:i4>
      </vt:variant>
      <vt:variant>
        <vt:i4>218</vt:i4>
      </vt:variant>
      <vt:variant>
        <vt:i4>0</vt:i4>
      </vt:variant>
      <vt:variant>
        <vt:i4>5</vt:i4>
      </vt:variant>
      <vt:variant>
        <vt:lpwstr/>
      </vt:variant>
      <vt:variant>
        <vt:lpwstr>_Toc280009256</vt:lpwstr>
      </vt:variant>
      <vt:variant>
        <vt:i4>1245232</vt:i4>
      </vt:variant>
      <vt:variant>
        <vt:i4>212</vt:i4>
      </vt:variant>
      <vt:variant>
        <vt:i4>0</vt:i4>
      </vt:variant>
      <vt:variant>
        <vt:i4>5</vt:i4>
      </vt:variant>
      <vt:variant>
        <vt:lpwstr/>
      </vt:variant>
      <vt:variant>
        <vt:lpwstr>_Toc280009255</vt:lpwstr>
      </vt:variant>
      <vt:variant>
        <vt:i4>1245232</vt:i4>
      </vt:variant>
      <vt:variant>
        <vt:i4>206</vt:i4>
      </vt:variant>
      <vt:variant>
        <vt:i4>0</vt:i4>
      </vt:variant>
      <vt:variant>
        <vt:i4>5</vt:i4>
      </vt:variant>
      <vt:variant>
        <vt:lpwstr/>
      </vt:variant>
      <vt:variant>
        <vt:lpwstr>_Toc280009254</vt:lpwstr>
      </vt:variant>
      <vt:variant>
        <vt:i4>1245232</vt:i4>
      </vt:variant>
      <vt:variant>
        <vt:i4>200</vt:i4>
      </vt:variant>
      <vt:variant>
        <vt:i4>0</vt:i4>
      </vt:variant>
      <vt:variant>
        <vt:i4>5</vt:i4>
      </vt:variant>
      <vt:variant>
        <vt:lpwstr/>
      </vt:variant>
      <vt:variant>
        <vt:lpwstr>_Toc280009253</vt:lpwstr>
      </vt:variant>
      <vt:variant>
        <vt:i4>1245232</vt:i4>
      </vt:variant>
      <vt:variant>
        <vt:i4>194</vt:i4>
      </vt:variant>
      <vt:variant>
        <vt:i4>0</vt:i4>
      </vt:variant>
      <vt:variant>
        <vt:i4>5</vt:i4>
      </vt:variant>
      <vt:variant>
        <vt:lpwstr/>
      </vt:variant>
      <vt:variant>
        <vt:lpwstr>_Toc280009252</vt:lpwstr>
      </vt:variant>
      <vt:variant>
        <vt:i4>1245232</vt:i4>
      </vt:variant>
      <vt:variant>
        <vt:i4>188</vt:i4>
      </vt:variant>
      <vt:variant>
        <vt:i4>0</vt:i4>
      </vt:variant>
      <vt:variant>
        <vt:i4>5</vt:i4>
      </vt:variant>
      <vt:variant>
        <vt:lpwstr/>
      </vt:variant>
      <vt:variant>
        <vt:lpwstr>_Toc280009251</vt:lpwstr>
      </vt:variant>
      <vt:variant>
        <vt:i4>1245232</vt:i4>
      </vt:variant>
      <vt:variant>
        <vt:i4>182</vt:i4>
      </vt:variant>
      <vt:variant>
        <vt:i4>0</vt:i4>
      </vt:variant>
      <vt:variant>
        <vt:i4>5</vt:i4>
      </vt:variant>
      <vt:variant>
        <vt:lpwstr/>
      </vt:variant>
      <vt:variant>
        <vt:lpwstr>_Toc280009250</vt:lpwstr>
      </vt:variant>
      <vt:variant>
        <vt:i4>1179696</vt:i4>
      </vt:variant>
      <vt:variant>
        <vt:i4>176</vt:i4>
      </vt:variant>
      <vt:variant>
        <vt:i4>0</vt:i4>
      </vt:variant>
      <vt:variant>
        <vt:i4>5</vt:i4>
      </vt:variant>
      <vt:variant>
        <vt:lpwstr/>
      </vt:variant>
      <vt:variant>
        <vt:lpwstr>_Toc280009249</vt:lpwstr>
      </vt:variant>
      <vt:variant>
        <vt:i4>1179696</vt:i4>
      </vt:variant>
      <vt:variant>
        <vt:i4>170</vt:i4>
      </vt:variant>
      <vt:variant>
        <vt:i4>0</vt:i4>
      </vt:variant>
      <vt:variant>
        <vt:i4>5</vt:i4>
      </vt:variant>
      <vt:variant>
        <vt:lpwstr/>
      </vt:variant>
      <vt:variant>
        <vt:lpwstr>_Toc280009248</vt:lpwstr>
      </vt:variant>
      <vt:variant>
        <vt:i4>1179696</vt:i4>
      </vt:variant>
      <vt:variant>
        <vt:i4>164</vt:i4>
      </vt:variant>
      <vt:variant>
        <vt:i4>0</vt:i4>
      </vt:variant>
      <vt:variant>
        <vt:i4>5</vt:i4>
      </vt:variant>
      <vt:variant>
        <vt:lpwstr/>
      </vt:variant>
      <vt:variant>
        <vt:lpwstr>_Toc280009247</vt:lpwstr>
      </vt:variant>
      <vt:variant>
        <vt:i4>1179696</vt:i4>
      </vt:variant>
      <vt:variant>
        <vt:i4>158</vt:i4>
      </vt:variant>
      <vt:variant>
        <vt:i4>0</vt:i4>
      </vt:variant>
      <vt:variant>
        <vt:i4>5</vt:i4>
      </vt:variant>
      <vt:variant>
        <vt:lpwstr/>
      </vt:variant>
      <vt:variant>
        <vt:lpwstr>_Toc280009246</vt:lpwstr>
      </vt:variant>
      <vt:variant>
        <vt:i4>1179696</vt:i4>
      </vt:variant>
      <vt:variant>
        <vt:i4>152</vt:i4>
      </vt:variant>
      <vt:variant>
        <vt:i4>0</vt:i4>
      </vt:variant>
      <vt:variant>
        <vt:i4>5</vt:i4>
      </vt:variant>
      <vt:variant>
        <vt:lpwstr/>
      </vt:variant>
      <vt:variant>
        <vt:lpwstr>_Toc280009245</vt:lpwstr>
      </vt:variant>
      <vt:variant>
        <vt:i4>1179696</vt:i4>
      </vt:variant>
      <vt:variant>
        <vt:i4>146</vt:i4>
      </vt:variant>
      <vt:variant>
        <vt:i4>0</vt:i4>
      </vt:variant>
      <vt:variant>
        <vt:i4>5</vt:i4>
      </vt:variant>
      <vt:variant>
        <vt:lpwstr/>
      </vt:variant>
      <vt:variant>
        <vt:lpwstr>_Toc280009244</vt:lpwstr>
      </vt:variant>
      <vt:variant>
        <vt:i4>1179696</vt:i4>
      </vt:variant>
      <vt:variant>
        <vt:i4>140</vt:i4>
      </vt:variant>
      <vt:variant>
        <vt:i4>0</vt:i4>
      </vt:variant>
      <vt:variant>
        <vt:i4>5</vt:i4>
      </vt:variant>
      <vt:variant>
        <vt:lpwstr/>
      </vt:variant>
      <vt:variant>
        <vt:lpwstr>_Toc280009243</vt:lpwstr>
      </vt:variant>
      <vt:variant>
        <vt:i4>1179696</vt:i4>
      </vt:variant>
      <vt:variant>
        <vt:i4>134</vt:i4>
      </vt:variant>
      <vt:variant>
        <vt:i4>0</vt:i4>
      </vt:variant>
      <vt:variant>
        <vt:i4>5</vt:i4>
      </vt:variant>
      <vt:variant>
        <vt:lpwstr/>
      </vt:variant>
      <vt:variant>
        <vt:lpwstr>_Toc280009242</vt:lpwstr>
      </vt:variant>
      <vt:variant>
        <vt:i4>1179696</vt:i4>
      </vt:variant>
      <vt:variant>
        <vt:i4>128</vt:i4>
      </vt:variant>
      <vt:variant>
        <vt:i4>0</vt:i4>
      </vt:variant>
      <vt:variant>
        <vt:i4>5</vt:i4>
      </vt:variant>
      <vt:variant>
        <vt:lpwstr/>
      </vt:variant>
      <vt:variant>
        <vt:lpwstr>_Toc280009241</vt:lpwstr>
      </vt:variant>
      <vt:variant>
        <vt:i4>1179696</vt:i4>
      </vt:variant>
      <vt:variant>
        <vt:i4>122</vt:i4>
      </vt:variant>
      <vt:variant>
        <vt:i4>0</vt:i4>
      </vt:variant>
      <vt:variant>
        <vt:i4>5</vt:i4>
      </vt:variant>
      <vt:variant>
        <vt:lpwstr/>
      </vt:variant>
      <vt:variant>
        <vt:lpwstr>_Toc280009240</vt:lpwstr>
      </vt:variant>
      <vt:variant>
        <vt:i4>1376304</vt:i4>
      </vt:variant>
      <vt:variant>
        <vt:i4>116</vt:i4>
      </vt:variant>
      <vt:variant>
        <vt:i4>0</vt:i4>
      </vt:variant>
      <vt:variant>
        <vt:i4>5</vt:i4>
      </vt:variant>
      <vt:variant>
        <vt:lpwstr/>
      </vt:variant>
      <vt:variant>
        <vt:lpwstr>_Toc280009239</vt:lpwstr>
      </vt:variant>
      <vt:variant>
        <vt:i4>1376304</vt:i4>
      </vt:variant>
      <vt:variant>
        <vt:i4>110</vt:i4>
      </vt:variant>
      <vt:variant>
        <vt:i4>0</vt:i4>
      </vt:variant>
      <vt:variant>
        <vt:i4>5</vt:i4>
      </vt:variant>
      <vt:variant>
        <vt:lpwstr/>
      </vt:variant>
      <vt:variant>
        <vt:lpwstr>_Toc280009238</vt:lpwstr>
      </vt:variant>
      <vt:variant>
        <vt:i4>1376304</vt:i4>
      </vt:variant>
      <vt:variant>
        <vt:i4>104</vt:i4>
      </vt:variant>
      <vt:variant>
        <vt:i4>0</vt:i4>
      </vt:variant>
      <vt:variant>
        <vt:i4>5</vt:i4>
      </vt:variant>
      <vt:variant>
        <vt:lpwstr/>
      </vt:variant>
      <vt:variant>
        <vt:lpwstr>_Toc280009237</vt:lpwstr>
      </vt:variant>
      <vt:variant>
        <vt:i4>1376304</vt:i4>
      </vt:variant>
      <vt:variant>
        <vt:i4>98</vt:i4>
      </vt:variant>
      <vt:variant>
        <vt:i4>0</vt:i4>
      </vt:variant>
      <vt:variant>
        <vt:i4>5</vt:i4>
      </vt:variant>
      <vt:variant>
        <vt:lpwstr/>
      </vt:variant>
      <vt:variant>
        <vt:lpwstr>_Toc280009236</vt:lpwstr>
      </vt:variant>
      <vt:variant>
        <vt:i4>1376304</vt:i4>
      </vt:variant>
      <vt:variant>
        <vt:i4>92</vt:i4>
      </vt:variant>
      <vt:variant>
        <vt:i4>0</vt:i4>
      </vt:variant>
      <vt:variant>
        <vt:i4>5</vt:i4>
      </vt:variant>
      <vt:variant>
        <vt:lpwstr/>
      </vt:variant>
      <vt:variant>
        <vt:lpwstr>_Toc280009235</vt:lpwstr>
      </vt:variant>
      <vt:variant>
        <vt:i4>1376304</vt:i4>
      </vt:variant>
      <vt:variant>
        <vt:i4>86</vt:i4>
      </vt:variant>
      <vt:variant>
        <vt:i4>0</vt:i4>
      </vt:variant>
      <vt:variant>
        <vt:i4>5</vt:i4>
      </vt:variant>
      <vt:variant>
        <vt:lpwstr/>
      </vt:variant>
      <vt:variant>
        <vt:lpwstr>_Toc280009234</vt:lpwstr>
      </vt:variant>
      <vt:variant>
        <vt:i4>1376304</vt:i4>
      </vt:variant>
      <vt:variant>
        <vt:i4>80</vt:i4>
      </vt:variant>
      <vt:variant>
        <vt:i4>0</vt:i4>
      </vt:variant>
      <vt:variant>
        <vt:i4>5</vt:i4>
      </vt:variant>
      <vt:variant>
        <vt:lpwstr/>
      </vt:variant>
      <vt:variant>
        <vt:lpwstr>_Toc280009233</vt:lpwstr>
      </vt:variant>
      <vt:variant>
        <vt:i4>1376304</vt:i4>
      </vt:variant>
      <vt:variant>
        <vt:i4>74</vt:i4>
      </vt:variant>
      <vt:variant>
        <vt:i4>0</vt:i4>
      </vt:variant>
      <vt:variant>
        <vt:i4>5</vt:i4>
      </vt:variant>
      <vt:variant>
        <vt:lpwstr/>
      </vt:variant>
      <vt:variant>
        <vt:lpwstr>_Toc280009232</vt:lpwstr>
      </vt:variant>
      <vt:variant>
        <vt:i4>1376304</vt:i4>
      </vt:variant>
      <vt:variant>
        <vt:i4>68</vt:i4>
      </vt:variant>
      <vt:variant>
        <vt:i4>0</vt:i4>
      </vt:variant>
      <vt:variant>
        <vt:i4>5</vt:i4>
      </vt:variant>
      <vt:variant>
        <vt:lpwstr/>
      </vt:variant>
      <vt:variant>
        <vt:lpwstr>_Toc280009231</vt:lpwstr>
      </vt:variant>
      <vt:variant>
        <vt:i4>1376304</vt:i4>
      </vt:variant>
      <vt:variant>
        <vt:i4>62</vt:i4>
      </vt:variant>
      <vt:variant>
        <vt:i4>0</vt:i4>
      </vt:variant>
      <vt:variant>
        <vt:i4>5</vt:i4>
      </vt:variant>
      <vt:variant>
        <vt:lpwstr/>
      </vt:variant>
      <vt:variant>
        <vt:lpwstr>_Toc280009230</vt:lpwstr>
      </vt:variant>
      <vt:variant>
        <vt:i4>1310768</vt:i4>
      </vt:variant>
      <vt:variant>
        <vt:i4>56</vt:i4>
      </vt:variant>
      <vt:variant>
        <vt:i4>0</vt:i4>
      </vt:variant>
      <vt:variant>
        <vt:i4>5</vt:i4>
      </vt:variant>
      <vt:variant>
        <vt:lpwstr/>
      </vt:variant>
      <vt:variant>
        <vt:lpwstr>_Toc280009229</vt:lpwstr>
      </vt:variant>
      <vt:variant>
        <vt:i4>1310768</vt:i4>
      </vt:variant>
      <vt:variant>
        <vt:i4>50</vt:i4>
      </vt:variant>
      <vt:variant>
        <vt:i4>0</vt:i4>
      </vt:variant>
      <vt:variant>
        <vt:i4>5</vt:i4>
      </vt:variant>
      <vt:variant>
        <vt:lpwstr/>
      </vt:variant>
      <vt:variant>
        <vt:lpwstr>_Toc280009228</vt:lpwstr>
      </vt:variant>
      <vt:variant>
        <vt:i4>1310768</vt:i4>
      </vt:variant>
      <vt:variant>
        <vt:i4>44</vt:i4>
      </vt:variant>
      <vt:variant>
        <vt:i4>0</vt:i4>
      </vt:variant>
      <vt:variant>
        <vt:i4>5</vt:i4>
      </vt:variant>
      <vt:variant>
        <vt:lpwstr/>
      </vt:variant>
      <vt:variant>
        <vt:lpwstr>_Toc280009227</vt:lpwstr>
      </vt:variant>
      <vt:variant>
        <vt:i4>1310768</vt:i4>
      </vt:variant>
      <vt:variant>
        <vt:i4>38</vt:i4>
      </vt:variant>
      <vt:variant>
        <vt:i4>0</vt:i4>
      </vt:variant>
      <vt:variant>
        <vt:i4>5</vt:i4>
      </vt:variant>
      <vt:variant>
        <vt:lpwstr/>
      </vt:variant>
      <vt:variant>
        <vt:lpwstr>_Toc280009226</vt:lpwstr>
      </vt:variant>
      <vt:variant>
        <vt:i4>1310768</vt:i4>
      </vt:variant>
      <vt:variant>
        <vt:i4>32</vt:i4>
      </vt:variant>
      <vt:variant>
        <vt:i4>0</vt:i4>
      </vt:variant>
      <vt:variant>
        <vt:i4>5</vt:i4>
      </vt:variant>
      <vt:variant>
        <vt:lpwstr/>
      </vt:variant>
      <vt:variant>
        <vt:lpwstr>_Toc280009225</vt:lpwstr>
      </vt:variant>
      <vt:variant>
        <vt:i4>1310768</vt:i4>
      </vt:variant>
      <vt:variant>
        <vt:i4>26</vt:i4>
      </vt:variant>
      <vt:variant>
        <vt:i4>0</vt:i4>
      </vt:variant>
      <vt:variant>
        <vt:i4>5</vt:i4>
      </vt:variant>
      <vt:variant>
        <vt:lpwstr/>
      </vt:variant>
      <vt:variant>
        <vt:lpwstr>_Toc280009224</vt:lpwstr>
      </vt:variant>
      <vt:variant>
        <vt:i4>1310768</vt:i4>
      </vt:variant>
      <vt:variant>
        <vt:i4>20</vt:i4>
      </vt:variant>
      <vt:variant>
        <vt:i4>0</vt:i4>
      </vt:variant>
      <vt:variant>
        <vt:i4>5</vt:i4>
      </vt:variant>
      <vt:variant>
        <vt:lpwstr/>
      </vt:variant>
      <vt:variant>
        <vt:lpwstr>_Toc280009223</vt:lpwstr>
      </vt:variant>
      <vt:variant>
        <vt:i4>1310768</vt:i4>
      </vt:variant>
      <vt:variant>
        <vt:i4>14</vt:i4>
      </vt:variant>
      <vt:variant>
        <vt:i4>0</vt:i4>
      </vt:variant>
      <vt:variant>
        <vt:i4>5</vt:i4>
      </vt:variant>
      <vt:variant>
        <vt:lpwstr/>
      </vt:variant>
      <vt:variant>
        <vt:lpwstr>_Toc280009222</vt:lpwstr>
      </vt:variant>
      <vt:variant>
        <vt:i4>1310768</vt:i4>
      </vt:variant>
      <vt:variant>
        <vt:i4>8</vt:i4>
      </vt:variant>
      <vt:variant>
        <vt:i4>0</vt:i4>
      </vt:variant>
      <vt:variant>
        <vt:i4>5</vt:i4>
      </vt:variant>
      <vt:variant>
        <vt:lpwstr/>
      </vt:variant>
      <vt:variant>
        <vt:lpwstr>_Toc280009221</vt:lpwstr>
      </vt:variant>
      <vt:variant>
        <vt:i4>1310768</vt:i4>
      </vt:variant>
      <vt:variant>
        <vt:i4>2</vt:i4>
      </vt:variant>
      <vt:variant>
        <vt:i4>0</vt:i4>
      </vt:variant>
      <vt:variant>
        <vt:i4>5</vt:i4>
      </vt:variant>
      <vt:variant>
        <vt:lpwstr/>
      </vt:variant>
      <vt:variant>
        <vt:lpwstr>_Toc280009220</vt:lpwstr>
      </vt:variant>
      <vt:variant>
        <vt:i4>2621511</vt:i4>
      </vt:variant>
      <vt:variant>
        <vt:i4>-1</vt:i4>
      </vt:variant>
      <vt:variant>
        <vt:i4>2153</vt:i4>
      </vt:variant>
      <vt:variant>
        <vt:i4>1</vt:i4>
      </vt:variant>
      <vt:variant>
        <vt:lpwstr>C:\TeamSuite\YouChooseBeta\YouChoose.WebUI\images\logos\logo_green.gif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DataShare Admin User Guide</dc:title>
  <dc:subject>DataShare</dc:subject>
  <dc:creator>Jeremy Ranger-Green</dc:creator>
  <dc:description>An end user guide for the DataShare Admin area.</dc:description>
  <cp:lastModifiedBy>Jeremy Ranger-Green</cp:lastModifiedBy>
  <cp:revision>41</cp:revision>
  <cp:lastPrinted>2014-10-07T11:54:00Z</cp:lastPrinted>
  <dcterms:created xsi:type="dcterms:W3CDTF">2013-10-07T09:23:00Z</dcterms:created>
  <dcterms:modified xsi:type="dcterms:W3CDTF">2015-10-01T15:49:00Z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partment">
    <vt:lpwstr>ICT Services</vt:lpwstr>
  </property>
</Properties>
</file>